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5AD" w:rsidRPr="00C56BD7" w:rsidRDefault="00430B4D" w:rsidP="007805AD">
      <w:pPr>
        <w:pStyle w:val="Title"/>
      </w:pPr>
      <w:sdt>
        <w:sdtPr>
          <w:rPr>
            <w:highlight w:val="yellow"/>
          </w:rPr>
          <w:alias w:val="Title"/>
          <w:id w:val="252167566"/>
          <w:placeholder>
            <w:docPart w:val="6B2F7300CA48481EA5352A343DA03D99"/>
          </w:placeholder>
          <w:dataBinding w:prefixMappings="xmlns:ns0='http://purl.org/dc/elements/1.1/' xmlns:ns1='http://schemas.openxmlformats.org/package/2006/metadata/core-properties' " w:xpath="/ns1:coreProperties[1]/ns0:title[1]" w:storeItemID="{6C3C8BC8-F283-45AE-878A-BAB7291924A1}"/>
          <w:text/>
        </w:sdtPr>
        <w:sdtEndPr/>
        <w:sdtContent>
          <w:r w:rsidR="002B572F">
            <w:rPr>
              <w:highlight w:val="yellow"/>
            </w:rPr>
            <w:t>InterACT – IAUserCleanup</w:t>
          </w:r>
        </w:sdtContent>
      </w:sdt>
      <w:r>
        <w:rPr>
          <w:noProof/>
          <w:lang w:bidi="ar-SA"/>
        </w:rPr>
        <w:pict>
          <v:shape id="_x0000_s1077" type="#_x0000_t75" style="position:absolute;margin-left:-3.65pt;margin-top:48pt;width:172.65pt;height:40.15pt;z-index:251658240;visibility:visible;mso-wrap-edited:f;mso-position-horizontal-relative:text;mso-position-vertical-relative:text" o:allowincell="f">
            <v:imagedata r:id="rId12" o:title=""/>
            <w10:wrap type="topAndBottom"/>
          </v:shape>
          <o:OLEObject Type="Embed" ProgID="Word.Picture.8" ShapeID="_x0000_s1077" DrawAspect="Content" ObjectID="_1423492724" r:id="rId13"/>
        </w:pict>
      </w:r>
    </w:p>
    <w:sdt>
      <w:sdtPr>
        <w:alias w:val="Subject"/>
        <w:id w:val="252167568"/>
        <w:placeholder>
          <w:docPart w:val="C6034EC41FD0496BB6C7DEE276F90ABA"/>
        </w:placeholder>
        <w:dataBinding w:prefixMappings="xmlns:ns0='http://purl.org/dc/elements/1.1/' xmlns:ns1='http://schemas.openxmlformats.org/package/2006/metadata/core-properties' " w:xpath="/ns1:coreProperties[1]/ns0:subject[1]" w:storeItemID="{6C3C8BC8-F283-45AE-878A-BAB7291924A1}"/>
        <w:text/>
      </w:sdtPr>
      <w:sdtEndPr/>
      <w:sdtContent>
        <w:p w:rsidR="00E84251" w:rsidRPr="00C56BD7" w:rsidRDefault="002B572F" w:rsidP="00B02AC8">
          <w:pPr>
            <w:pStyle w:val="Subtitle"/>
          </w:pPr>
          <w:r>
            <w:t>Decoupling Specification</w:t>
          </w:r>
        </w:p>
      </w:sdtContent>
    </w:sdt>
    <w:sdt>
      <w:sdtPr>
        <w:alias w:val="Status"/>
        <w:id w:val="252167569"/>
        <w:placeholder>
          <w:docPart w:val="58BAAEF04EBC4860A675CA13EDB7FAFB"/>
        </w:placeholder>
        <w:dataBinding w:prefixMappings="xmlns:ns0='http://purl.org/dc/elements/1.1/' xmlns:ns1='http://schemas.openxmlformats.org/package/2006/metadata/core-properties' " w:xpath="/ns1:coreProperties[1]/ns1:contentStatus[1]" w:storeItemID="{6C3C8BC8-F283-45AE-878A-BAB7291924A1}"/>
        <w:text/>
      </w:sdtPr>
      <w:sdtEndPr/>
      <w:sdtContent>
        <w:p w:rsidR="00D63278" w:rsidRPr="00C56BD7" w:rsidRDefault="002B572F" w:rsidP="00124402">
          <w:pPr>
            <w:pStyle w:val="BodyTextIndent1"/>
          </w:pPr>
          <w:r>
            <w:t>V1.0.0</w:t>
          </w:r>
        </w:p>
      </w:sdtContent>
    </w:sdt>
    <w:sdt>
      <w:sdtPr>
        <w:rPr>
          <w:rStyle w:val="PlaceholderText"/>
        </w:rPr>
        <w:alias w:val="Comments"/>
        <w:id w:val="252167571"/>
        <w:placeholder>
          <w:docPart w:val="934694E70FC84560BA470975817EE62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rPr>
          <w:rStyle w:val="PlaceholderText"/>
        </w:rPr>
      </w:sdtEndPr>
      <w:sdtContent>
        <w:p w:rsidR="00DD6E3C" w:rsidRPr="00C56BD7" w:rsidRDefault="00537298" w:rsidP="00124402">
          <w:pPr>
            <w:pStyle w:val="BodyTextIndent1"/>
          </w:pPr>
          <w:r w:rsidRPr="00CF6221">
            <w:rPr>
              <w:rStyle w:val="PlaceholderText"/>
            </w:rPr>
            <w:t>[Comments]</w:t>
          </w:r>
        </w:p>
      </w:sdtContent>
    </w:sdt>
    <w:p w:rsidR="007805AD" w:rsidRPr="00C56BD7" w:rsidRDefault="0077104C" w:rsidP="00124402">
      <w:pPr>
        <w:pStyle w:val="BodyTextIndent1"/>
      </w:pPr>
      <w:r w:rsidRPr="00C56BD7">
        <w:br w:type="page"/>
      </w:r>
    </w:p>
    <w:p w:rsidR="007805AD" w:rsidRPr="00C56BD7" w:rsidRDefault="007805AD" w:rsidP="00124402">
      <w:pPr>
        <w:pStyle w:val="BodyTextIndent1"/>
      </w:pPr>
    </w:p>
    <w:p w:rsidR="00456806" w:rsidRPr="009417B1" w:rsidRDefault="00537298" w:rsidP="00AC177D">
      <w:pPr>
        <w:pStyle w:val="LegalInfo"/>
      </w:pPr>
      <w:r>
        <w:rPr>
          <w:noProof/>
          <w:lang w:eastAsia="zh-CN" w:bidi="ar-SA"/>
        </w:rPr>
        <mc:AlternateContent>
          <mc:Choice Requires="wps">
            <w:drawing>
              <wp:anchor distT="0" distB="0" distL="114300" distR="114300" simplePos="0" relativeHeight="251657216" behindDoc="0" locked="0" layoutInCell="0" allowOverlap="1" wp14:anchorId="4C78F441" wp14:editId="573F2D37">
                <wp:simplePos x="0" y="0"/>
                <wp:positionH relativeFrom="page">
                  <wp:posOffset>56515</wp:posOffset>
                </wp:positionH>
                <wp:positionV relativeFrom="page">
                  <wp:posOffset>340360</wp:posOffset>
                </wp:positionV>
                <wp:extent cx="370840" cy="9378315"/>
                <wp:effectExtent l="0" t="0" r="1270" b="0"/>
                <wp:wrapSquare wrapText="bothSides"/>
                <wp:docPr id="27" name="Text Box 27"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9378315"/>
                        </a:xfrm>
                        <a:prstGeom prst="rect">
                          <a:avLst/>
                        </a:prstGeom>
                        <a:pattFill prst="narHorz">
                          <a:fgClr>
                            <a:srgbClr val="FFFFFF"/>
                          </a:fgClr>
                          <a:bgClr>
                            <a:srgbClr val="FFFFFF"/>
                          </a:bgClr>
                        </a:pattFill>
                        <a:ln>
                          <a:noFill/>
                        </a:ln>
                        <a:extLst>
                          <a:ext uri="{91240B29-F687-4F45-9708-019B960494DF}">
                            <a14:hiddenLine xmlns:a14="http://schemas.microsoft.com/office/drawing/2010/main" w="76200" cmpd="thickThin">
                              <a:solidFill>
                                <a:srgbClr val="622423"/>
                              </a:solidFill>
                              <a:miter lim="800000"/>
                              <a:headEnd/>
                              <a:tailEnd/>
                            </a14:hiddenLine>
                          </a:ext>
                        </a:extLst>
                      </wps:spPr>
                      <wps:txbx>
                        <w:txbxContent>
                          <w:p w:rsidR="009A2AED" w:rsidRPr="00EF6CC1" w:rsidRDefault="009A2AED" w:rsidP="00EF6CC1">
                            <w:pPr>
                              <w:rPr>
                                <w:sz w:val="28"/>
                                <w:szCs w:val="28"/>
                              </w:rPr>
                            </w:pPr>
                          </w:p>
                        </w:txbxContent>
                      </wps:txbx>
                      <wps:bodyPr rot="0" vert="vert"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alt="Description: Narrow horizontal" style="position:absolute;margin-left:4.45pt;margin-top:26.8pt;width:29.2pt;height:73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" o:allowincell="f" stroked="f" strokecolor="#622423" strokeweight="6pt">
                <v:fill r:id="rId14" o:title="" type="pattern"/>
                <v:stroke linestyle="thickThin"/>
                <v:textbox style="layout-flow:vertical" inset="18pt,18pt,18pt,18pt">
                  <w:txbxContent>
                    <w:p w:rsidR="009A2AED" w:rsidRPr="00EF6CC1" w:rsidRDefault="009A2AED" w:rsidP="00EF6CC1">
                      <w:pPr>
                        <w:rPr>
                          <w:sz w:val="28"/>
                          <w:szCs w:val="28"/>
                        </w:rPr>
                      </w:pPr>
                    </w:p>
                  </w:txbxContent>
                </v:textbox>
                <w10:wrap type="square" anchorx="page" anchory="page"/>
              </v:shape>
            </w:pict>
          </mc:Fallback>
        </mc:AlternateContent>
      </w:r>
      <w:r w:rsidR="00456806" w:rsidRPr="009417B1">
        <w:t>Legal Information</w:t>
      </w:r>
    </w:p>
    <w:p w:rsidR="00456806" w:rsidRPr="00DC0F57" w:rsidRDefault="00150EA5" w:rsidP="009D60DF">
      <w:pPr>
        <w:pStyle w:val="MiscBoldIndent1"/>
      </w:pPr>
      <w:r>
        <w:t>Copyright © 201</w:t>
      </w:r>
      <w:r w:rsidR="00644E32">
        <w:t>1</w:t>
      </w:r>
      <w:r w:rsidR="00456806" w:rsidRPr="00DC0F57">
        <w:t xml:space="preserve"> Schlumberger, Unpublished Work. All rights reserved.</w:t>
      </w:r>
    </w:p>
    <w:p w:rsidR="00BF27C8" w:rsidRDefault="00456806" w:rsidP="00124402">
      <w:pPr>
        <w:pStyle w:val="BodyTextIndent1"/>
        <w:rPr>
          <w:lang w:bidi="ar-SA"/>
        </w:rPr>
      </w:pPr>
      <w:r>
        <w:rPr>
          <w:lang w:bidi="ar-SA"/>
        </w:rPr>
        <w:t>This work contains the confidential and proprietary trade secrets of Schlumberger and may not be copied or stored in an information retrieval system, transferred, used, distributed, translated or retransmitted in any form or by any means, electronic or mechanical, in whole or in part, without the express written permission of the copyright owner.</w:t>
      </w:r>
    </w:p>
    <w:p w:rsidR="00456806" w:rsidRPr="00F93716" w:rsidRDefault="0043696F" w:rsidP="004F231F">
      <w:pPr>
        <w:pStyle w:val="MiscBoldIndent1"/>
      </w:pPr>
      <w:r w:rsidRPr="00F93716">
        <w:t>Trademarks &amp; Service M</w:t>
      </w:r>
      <w:r w:rsidR="00456806" w:rsidRPr="00F93716">
        <w:t>arks</w:t>
      </w:r>
    </w:p>
    <w:p w:rsidR="00456806" w:rsidRDefault="00456806" w:rsidP="00124402">
      <w:pPr>
        <w:pStyle w:val="BodyTextIndent1"/>
        <w:rPr>
          <w:lang w:bidi="ar-SA"/>
        </w:rPr>
      </w:pPr>
      <w:r>
        <w:rPr>
          <w:lang w:bidi="ar-SA"/>
        </w:rPr>
        <w:t>Schlumberger, the Schlumberger logotype, and other words or symbols used to identify the products and services described herein are either trademarks, trade names or service marks of Schlumberger and its licensors, or are the property of their respective owners. These marks may not be copied, imitated or used, in whole or in part, without the express prior written permission of Schlumberger. In addition, covers, page headers, custom graphics, icons, and other design elements may be service marks, trademarks, and/or trade dress of Schlumberger, and may not be copied, imitated, or used, in whole or in part, without the express prior written permission of Schlumberger.</w:t>
      </w:r>
    </w:p>
    <w:p w:rsidR="00E30CE4" w:rsidRDefault="00456806" w:rsidP="00124402">
      <w:pPr>
        <w:pStyle w:val="BodyTextIndent1"/>
      </w:pPr>
      <w:r w:rsidRPr="00994226">
        <w:t xml:space="preserve">A complete list of Schlumberger marks </w:t>
      </w:r>
      <w:r w:rsidR="009B280D" w:rsidRPr="00994226">
        <w:t xml:space="preserve">and definitions </w:t>
      </w:r>
      <w:r w:rsidRPr="00994226">
        <w:t xml:space="preserve">may be viewed at the Schlumberger Oilfield Services Marks page: </w:t>
      </w:r>
    </w:p>
    <w:p w:rsidR="00E30CE4" w:rsidRPr="00446FE7" w:rsidRDefault="00430B4D" w:rsidP="00124402">
      <w:pPr>
        <w:pStyle w:val="BodyTextIndent1"/>
        <w:rPr>
          <w:lang w:val="fr-FR"/>
        </w:rPr>
      </w:pPr>
      <w:hyperlink r:id="rId15" w:history="1">
        <w:r w:rsidR="009B280D" w:rsidRPr="00446FE7">
          <w:rPr>
            <w:rStyle w:val="Hyperlink"/>
            <w:lang w:val="fr-FR"/>
          </w:rPr>
          <w:t>http://markslist.slb.com</w:t>
        </w:r>
      </w:hyperlink>
    </w:p>
    <w:p w:rsidR="00204472" w:rsidRPr="00446FE7" w:rsidRDefault="00204472" w:rsidP="00204472">
      <w:pPr>
        <w:pStyle w:val="BodyTextIndent1"/>
        <w:rPr>
          <w:rStyle w:val="Hyperlink"/>
          <w:i w:val="0"/>
          <w:color w:val="auto"/>
          <w:lang w:val="fr-FR"/>
        </w:rPr>
      </w:pPr>
    </w:p>
    <w:p w:rsidR="00D43C45" w:rsidRPr="00350A97" w:rsidRDefault="009C535A" w:rsidP="00D43C45">
      <w:pPr>
        <w:pStyle w:val="Header"/>
        <w:rPr>
          <w:lang w:val="fr-FR"/>
        </w:rPr>
      </w:pPr>
      <w:r w:rsidRPr="00350A97">
        <w:rPr>
          <w:lang w:val="fr-FR"/>
        </w:rPr>
        <w:br w:type="page"/>
      </w:r>
      <w:r w:rsidR="00D43C45" w:rsidRPr="00350A97">
        <w:rPr>
          <w:lang w:val="fr-FR"/>
        </w:rPr>
        <w:lastRenderedPageBreak/>
        <w:t>Document Information</w:t>
      </w:r>
    </w:p>
    <w:p w:rsidR="00D43C45" w:rsidRPr="00025C5B" w:rsidRDefault="00D43C45" w:rsidP="00124402">
      <w:pPr>
        <w:pStyle w:val="DocInfoHD2"/>
      </w:pPr>
      <w:r w:rsidRPr="00B949A5">
        <w:t>Document</w:t>
      </w:r>
      <w:r>
        <w:t xml:space="preserve"> ID</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43" w:type="dxa"/>
          <w:bottom w:w="43" w:type="dxa"/>
          <w:right w:w="43" w:type="dxa"/>
        </w:tblCellMar>
        <w:tblLook w:val="0000" w:firstRow="0" w:lastRow="0" w:firstColumn="0" w:lastColumn="0" w:noHBand="0" w:noVBand="0"/>
      </w:tblPr>
      <w:tblGrid>
        <w:gridCol w:w="2070"/>
        <w:gridCol w:w="1440"/>
        <w:gridCol w:w="1800"/>
        <w:gridCol w:w="4140"/>
      </w:tblGrid>
      <w:tr w:rsidR="00D43C45">
        <w:trPr>
          <w:tblHeader/>
        </w:trPr>
        <w:tc>
          <w:tcPr>
            <w:tcW w:w="2070" w:type="dxa"/>
            <w:shd w:val="clear" w:color="auto" w:fill="DBE5F1"/>
            <w:tcMar>
              <w:top w:w="0" w:type="dxa"/>
              <w:left w:w="108" w:type="dxa"/>
              <w:bottom w:w="0" w:type="dxa"/>
              <w:right w:w="108" w:type="dxa"/>
            </w:tcMar>
          </w:tcPr>
          <w:p w:rsidR="00D43C45" w:rsidRPr="006036C1" w:rsidRDefault="00D43C45" w:rsidP="00E41870">
            <w:pPr>
              <w:pStyle w:val="TableText"/>
            </w:pPr>
            <w:r w:rsidRPr="006036C1">
              <w:t>Document Type</w:t>
            </w:r>
          </w:p>
        </w:tc>
        <w:tc>
          <w:tcPr>
            <w:tcW w:w="1440" w:type="dxa"/>
            <w:shd w:val="clear" w:color="auto" w:fill="DBE5F1"/>
            <w:tcMar>
              <w:top w:w="0" w:type="dxa"/>
              <w:left w:w="108" w:type="dxa"/>
              <w:bottom w:w="0" w:type="dxa"/>
              <w:right w:w="108" w:type="dxa"/>
            </w:tcMar>
          </w:tcPr>
          <w:p w:rsidR="00D43C45" w:rsidRPr="00265D9E" w:rsidRDefault="00D43C45" w:rsidP="00E41870">
            <w:pPr>
              <w:pStyle w:val="TableText"/>
            </w:pPr>
            <w:r w:rsidRPr="006036C1">
              <w:t>ID</w:t>
            </w:r>
          </w:p>
        </w:tc>
        <w:tc>
          <w:tcPr>
            <w:tcW w:w="1800" w:type="dxa"/>
            <w:shd w:val="clear" w:color="auto" w:fill="DBE5F1"/>
            <w:tcMar>
              <w:top w:w="0" w:type="dxa"/>
              <w:left w:w="108" w:type="dxa"/>
              <w:bottom w:w="0" w:type="dxa"/>
              <w:right w:w="108" w:type="dxa"/>
            </w:tcMar>
          </w:tcPr>
          <w:p w:rsidR="00D43C45" w:rsidRPr="006036C1" w:rsidRDefault="00D43C45" w:rsidP="00E41870">
            <w:pPr>
              <w:pStyle w:val="TableText"/>
            </w:pPr>
            <w:r w:rsidRPr="006036C1">
              <w:t>Status</w:t>
            </w:r>
          </w:p>
        </w:tc>
        <w:tc>
          <w:tcPr>
            <w:tcW w:w="4140" w:type="dxa"/>
            <w:shd w:val="clear" w:color="auto" w:fill="DBE5F1"/>
            <w:tcMar>
              <w:top w:w="0" w:type="dxa"/>
              <w:left w:w="108" w:type="dxa"/>
              <w:bottom w:w="0" w:type="dxa"/>
              <w:right w:w="108" w:type="dxa"/>
            </w:tcMar>
          </w:tcPr>
          <w:p w:rsidR="00D43C45" w:rsidRPr="006036C1" w:rsidRDefault="00D43C45" w:rsidP="00E41870">
            <w:pPr>
              <w:pStyle w:val="TableText"/>
            </w:pPr>
            <w:r>
              <w:t>Name</w:t>
            </w:r>
          </w:p>
        </w:tc>
      </w:tr>
      <w:tr w:rsidR="00D43C45">
        <w:tc>
          <w:tcPr>
            <w:tcW w:w="2070" w:type="dxa"/>
            <w:tcMar>
              <w:top w:w="0" w:type="dxa"/>
              <w:left w:w="115" w:type="dxa"/>
              <w:bottom w:w="0" w:type="dxa"/>
              <w:right w:w="115" w:type="dxa"/>
            </w:tcMar>
          </w:tcPr>
          <w:p w:rsidR="00D43C45" w:rsidRDefault="00292468" w:rsidP="003562B5">
            <w:pPr>
              <w:pStyle w:val="TableText"/>
            </w:pPr>
            <w:r>
              <w:t xml:space="preserve">Software </w:t>
            </w:r>
            <w:r w:rsidR="003562B5">
              <w:t>Requirement S</w:t>
            </w:r>
            <w:r>
              <w:t>pecification</w:t>
            </w:r>
          </w:p>
        </w:tc>
        <w:tc>
          <w:tcPr>
            <w:tcW w:w="1440" w:type="dxa"/>
            <w:tcMar>
              <w:top w:w="0" w:type="dxa"/>
              <w:left w:w="115" w:type="dxa"/>
              <w:bottom w:w="0" w:type="dxa"/>
              <w:right w:w="115" w:type="dxa"/>
            </w:tcMar>
          </w:tcPr>
          <w:p w:rsidR="00D43C45" w:rsidRDefault="0078779D" w:rsidP="00644E32">
            <w:pPr>
              <w:pStyle w:val="TableText"/>
            </w:pPr>
            <w:r>
              <w:t>0</w:t>
            </w:r>
          </w:p>
        </w:tc>
        <w:tc>
          <w:tcPr>
            <w:tcW w:w="1800" w:type="dxa"/>
            <w:tcMar>
              <w:top w:w="0" w:type="dxa"/>
              <w:left w:w="115" w:type="dxa"/>
              <w:bottom w:w="0" w:type="dxa"/>
              <w:right w:w="115" w:type="dxa"/>
            </w:tcMar>
          </w:tcPr>
          <w:p w:rsidR="00D43C45" w:rsidRDefault="004C01E0" w:rsidP="00714537">
            <w:pPr>
              <w:pStyle w:val="TableText"/>
            </w:pPr>
            <w:r>
              <w:t>Draft</w:t>
            </w:r>
          </w:p>
        </w:tc>
        <w:tc>
          <w:tcPr>
            <w:tcW w:w="4140" w:type="dxa"/>
            <w:tcMar>
              <w:top w:w="0" w:type="dxa"/>
              <w:left w:w="115" w:type="dxa"/>
              <w:bottom w:w="0" w:type="dxa"/>
              <w:right w:w="115" w:type="dxa"/>
            </w:tcMar>
          </w:tcPr>
          <w:p w:rsidR="00D43C45" w:rsidRPr="00EA3892" w:rsidRDefault="00D43C45" w:rsidP="0078779D">
            <w:pPr>
              <w:pStyle w:val="TableText"/>
            </w:pPr>
          </w:p>
        </w:tc>
      </w:tr>
    </w:tbl>
    <w:p w:rsidR="00D43C45" w:rsidRPr="00B949A5" w:rsidRDefault="00D43C45" w:rsidP="00124402">
      <w:pPr>
        <w:pStyle w:val="DocInfoHD2"/>
      </w:pPr>
      <w:r>
        <w:t>Revision History</w:t>
      </w:r>
    </w:p>
    <w:tbl>
      <w:tblPr>
        <w:tblW w:w="4944"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43" w:type="dxa"/>
          <w:bottom w:w="43" w:type="dxa"/>
          <w:right w:w="43" w:type="dxa"/>
        </w:tblCellMar>
        <w:tblLook w:val="0000" w:firstRow="0" w:lastRow="0" w:firstColumn="0" w:lastColumn="0" w:noHBand="0" w:noVBand="0"/>
      </w:tblPr>
      <w:tblGrid>
        <w:gridCol w:w="914"/>
        <w:gridCol w:w="1544"/>
        <w:gridCol w:w="1957"/>
        <w:gridCol w:w="5056"/>
      </w:tblGrid>
      <w:tr w:rsidR="005411AA" w:rsidTr="003F750B">
        <w:trPr>
          <w:tblHeader/>
        </w:trPr>
        <w:tc>
          <w:tcPr>
            <w:tcW w:w="483" w:type="pct"/>
            <w:shd w:val="clear" w:color="auto" w:fill="DBE5F1"/>
            <w:tcMar>
              <w:top w:w="0" w:type="dxa"/>
              <w:left w:w="108" w:type="dxa"/>
              <w:bottom w:w="0" w:type="dxa"/>
              <w:right w:w="108" w:type="dxa"/>
            </w:tcMar>
          </w:tcPr>
          <w:p w:rsidR="005411AA" w:rsidRPr="00012AB8" w:rsidRDefault="005411AA" w:rsidP="00E41870">
            <w:pPr>
              <w:pStyle w:val="TableText"/>
            </w:pPr>
            <w:r w:rsidRPr="00012AB8">
              <w:t>Version</w:t>
            </w:r>
          </w:p>
        </w:tc>
        <w:tc>
          <w:tcPr>
            <w:tcW w:w="815" w:type="pct"/>
            <w:shd w:val="clear" w:color="auto" w:fill="DBE5F1"/>
            <w:tcMar>
              <w:top w:w="0" w:type="dxa"/>
              <w:left w:w="108" w:type="dxa"/>
              <w:bottom w:w="0" w:type="dxa"/>
              <w:right w:w="108" w:type="dxa"/>
            </w:tcMar>
          </w:tcPr>
          <w:p w:rsidR="005411AA" w:rsidRPr="006036C1" w:rsidRDefault="005411AA" w:rsidP="00E41870">
            <w:pPr>
              <w:pStyle w:val="TableText"/>
            </w:pPr>
            <w:r w:rsidRPr="006036C1">
              <w:t>Date</w:t>
            </w:r>
          </w:p>
        </w:tc>
        <w:tc>
          <w:tcPr>
            <w:tcW w:w="1033" w:type="pct"/>
            <w:shd w:val="clear" w:color="auto" w:fill="DBE5F1"/>
            <w:tcMar>
              <w:top w:w="0" w:type="dxa"/>
              <w:left w:w="108" w:type="dxa"/>
              <w:bottom w:w="0" w:type="dxa"/>
              <w:right w:w="108" w:type="dxa"/>
            </w:tcMar>
          </w:tcPr>
          <w:p w:rsidR="005411AA" w:rsidRPr="006036C1" w:rsidRDefault="005411AA" w:rsidP="00E41870">
            <w:pPr>
              <w:pStyle w:val="TableText"/>
            </w:pPr>
            <w:r w:rsidRPr="006036C1">
              <w:t>Author</w:t>
            </w:r>
          </w:p>
        </w:tc>
        <w:tc>
          <w:tcPr>
            <w:tcW w:w="2669" w:type="pct"/>
            <w:shd w:val="clear" w:color="auto" w:fill="DBE5F1"/>
            <w:tcMar>
              <w:top w:w="0" w:type="dxa"/>
              <w:left w:w="108" w:type="dxa"/>
              <w:bottom w:w="0" w:type="dxa"/>
              <w:right w:w="108" w:type="dxa"/>
            </w:tcMar>
          </w:tcPr>
          <w:p w:rsidR="005411AA" w:rsidRPr="006036C1" w:rsidRDefault="005411AA" w:rsidP="00E41870">
            <w:pPr>
              <w:pStyle w:val="TableText"/>
            </w:pPr>
            <w:r w:rsidRPr="006036C1">
              <w:t>Comment</w:t>
            </w:r>
          </w:p>
        </w:tc>
      </w:tr>
      <w:tr w:rsidR="005411AA" w:rsidTr="003F750B">
        <w:tc>
          <w:tcPr>
            <w:tcW w:w="483" w:type="pct"/>
            <w:tcMar>
              <w:top w:w="0" w:type="dxa"/>
              <w:left w:w="115" w:type="dxa"/>
              <w:bottom w:w="0" w:type="dxa"/>
              <w:right w:w="115" w:type="dxa"/>
            </w:tcMar>
          </w:tcPr>
          <w:p w:rsidR="005411AA" w:rsidRDefault="0078779D" w:rsidP="001A5381">
            <w:pPr>
              <w:pStyle w:val="TableText"/>
            </w:pPr>
            <w:r>
              <w:t>0.0.0</w:t>
            </w:r>
          </w:p>
        </w:tc>
        <w:tc>
          <w:tcPr>
            <w:tcW w:w="815" w:type="pct"/>
            <w:tcMar>
              <w:top w:w="0" w:type="dxa"/>
              <w:left w:w="115" w:type="dxa"/>
              <w:bottom w:w="0" w:type="dxa"/>
              <w:right w:w="115" w:type="dxa"/>
            </w:tcMar>
          </w:tcPr>
          <w:p w:rsidR="005411AA" w:rsidRDefault="005411AA" w:rsidP="001A5381">
            <w:pPr>
              <w:pStyle w:val="TableText"/>
            </w:pPr>
          </w:p>
        </w:tc>
        <w:tc>
          <w:tcPr>
            <w:tcW w:w="1033" w:type="pct"/>
            <w:tcMar>
              <w:top w:w="0" w:type="dxa"/>
              <w:left w:w="115" w:type="dxa"/>
              <w:bottom w:w="0" w:type="dxa"/>
              <w:right w:w="115" w:type="dxa"/>
            </w:tcMar>
          </w:tcPr>
          <w:p w:rsidR="004D2A13" w:rsidRDefault="004D2A13" w:rsidP="00354B1D">
            <w:pPr>
              <w:pStyle w:val="TableText"/>
            </w:pPr>
          </w:p>
        </w:tc>
        <w:tc>
          <w:tcPr>
            <w:tcW w:w="2669" w:type="pct"/>
            <w:tcMar>
              <w:top w:w="0" w:type="dxa"/>
              <w:left w:w="115" w:type="dxa"/>
              <w:bottom w:w="0" w:type="dxa"/>
              <w:right w:w="115" w:type="dxa"/>
            </w:tcMar>
          </w:tcPr>
          <w:p w:rsidR="005411AA" w:rsidRDefault="005411AA" w:rsidP="00F304D1">
            <w:pPr>
              <w:pStyle w:val="TableText"/>
            </w:pPr>
          </w:p>
        </w:tc>
      </w:tr>
      <w:tr w:rsidR="00F376E7" w:rsidTr="003F750B">
        <w:tc>
          <w:tcPr>
            <w:tcW w:w="483" w:type="pct"/>
            <w:tcMar>
              <w:top w:w="0" w:type="dxa"/>
              <w:left w:w="115" w:type="dxa"/>
              <w:bottom w:w="0" w:type="dxa"/>
              <w:right w:w="115" w:type="dxa"/>
            </w:tcMar>
          </w:tcPr>
          <w:p w:rsidR="00F376E7" w:rsidRDefault="00F376E7" w:rsidP="00FA23D8">
            <w:pPr>
              <w:pStyle w:val="TableText"/>
            </w:pPr>
          </w:p>
        </w:tc>
        <w:tc>
          <w:tcPr>
            <w:tcW w:w="815" w:type="pct"/>
            <w:tcMar>
              <w:top w:w="0" w:type="dxa"/>
              <w:left w:w="115" w:type="dxa"/>
              <w:bottom w:w="0" w:type="dxa"/>
              <w:right w:w="115" w:type="dxa"/>
            </w:tcMar>
          </w:tcPr>
          <w:p w:rsidR="00F376E7" w:rsidRDefault="00F376E7" w:rsidP="00FA23D8">
            <w:pPr>
              <w:pStyle w:val="TableText"/>
            </w:pPr>
          </w:p>
        </w:tc>
        <w:tc>
          <w:tcPr>
            <w:tcW w:w="1033" w:type="pct"/>
            <w:tcMar>
              <w:top w:w="0" w:type="dxa"/>
              <w:left w:w="115" w:type="dxa"/>
              <w:bottom w:w="0" w:type="dxa"/>
              <w:right w:w="115" w:type="dxa"/>
            </w:tcMar>
          </w:tcPr>
          <w:p w:rsidR="00F376E7" w:rsidRDefault="00F376E7" w:rsidP="0024690D">
            <w:pPr>
              <w:pStyle w:val="TableText"/>
            </w:pPr>
          </w:p>
        </w:tc>
        <w:tc>
          <w:tcPr>
            <w:tcW w:w="2669" w:type="pct"/>
            <w:tcMar>
              <w:top w:w="0" w:type="dxa"/>
              <w:left w:w="115" w:type="dxa"/>
              <w:bottom w:w="0" w:type="dxa"/>
              <w:right w:w="115" w:type="dxa"/>
            </w:tcMar>
          </w:tcPr>
          <w:p w:rsidR="00F376E7" w:rsidRPr="00714537" w:rsidRDefault="00F376E7" w:rsidP="00F304D1">
            <w:pPr>
              <w:pStyle w:val="TableText"/>
              <w:rPr>
                <w:szCs w:val="22"/>
              </w:rPr>
            </w:pPr>
          </w:p>
        </w:tc>
      </w:tr>
      <w:tr w:rsidR="00D61178" w:rsidTr="003F750B">
        <w:tc>
          <w:tcPr>
            <w:tcW w:w="483" w:type="pct"/>
            <w:tcMar>
              <w:top w:w="0" w:type="dxa"/>
              <w:left w:w="115" w:type="dxa"/>
              <w:bottom w:w="0" w:type="dxa"/>
              <w:right w:w="115" w:type="dxa"/>
            </w:tcMar>
          </w:tcPr>
          <w:p w:rsidR="00D61178" w:rsidRDefault="00D61178" w:rsidP="00FA23D8">
            <w:pPr>
              <w:pStyle w:val="TableText"/>
            </w:pPr>
          </w:p>
        </w:tc>
        <w:tc>
          <w:tcPr>
            <w:tcW w:w="815" w:type="pct"/>
            <w:tcMar>
              <w:top w:w="0" w:type="dxa"/>
              <w:left w:w="115" w:type="dxa"/>
              <w:bottom w:w="0" w:type="dxa"/>
              <w:right w:w="115" w:type="dxa"/>
            </w:tcMar>
          </w:tcPr>
          <w:p w:rsidR="00D61178" w:rsidRDefault="00D61178" w:rsidP="00FA23D8">
            <w:pPr>
              <w:pStyle w:val="TableText"/>
            </w:pPr>
          </w:p>
        </w:tc>
        <w:tc>
          <w:tcPr>
            <w:tcW w:w="1033" w:type="pct"/>
            <w:tcMar>
              <w:top w:w="0" w:type="dxa"/>
              <w:left w:w="115" w:type="dxa"/>
              <w:bottom w:w="0" w:type="dxa"/>
              <w:right w:w="115" w:type="dxa"/>
            </w:tcMar>
          </w:tcPr>
          <w:p w:rsidR="00D61178" w:rsidRDefault="00D61178" w:rsidP="000F31B6">
            <w:pPr>
              <w:pStyle w:val="TableText"/>
            </w:pPr>
          </w:p>
        </w:tc>
        <w:tc>
          <w:tcPr>
            <w:tcW w:w="2669" w:type="pct"/>
            <w:tcMar>
              <w:top w:w="0" w:type="dxa"/>
              <w:left w:w="115" w:type="dxa"/>
              <w:bottom w:w="0" w:type="dxa"/>
              <w:right w:w="115" w:type="dxa"/>
            </w:tcMar>
          </w:tcPr>
          <w:p w:rsidR="00D61178" w:rsidRDefault="00D61178" w:rsidP="00F304D1">
            <w:pPr>
              <w:pStyle w:val="TableText"/>
              <w:rPr>
                <w:szCs w:val="22"/>
              </w:rPr>
            </w:pPr>
          </w:p>
        </w:tc>
      </w:tr>
    </w:tbl>
    <w:p w:rsidR="00D43C45" w:rsidRPr="002E1BD5" w:rsidRDefault="00D43C45" w:rsidP="00124402">
      <w:pPr>
        <w:pStyle w:val="DocInfoHD2"/>
      </w:pPr>
      <w:r w:rsidRPr="002E1BD5">
        <w:t>Document Control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2790"/>
        <w:gridCol w:w="3690"/>
      </w:tblGrid>
      <w:tr w:rsidR="004D2A13" w:rsidTr="0001124A">
        <w:trPr>
          <w:tblHeader/>
        </w:trPr>
        <w:tc>
          <w:tcPr>
            <w:tcW w:w="2970" w:type="dxa"/>
            <w:shd w:val="clear" w:color="auto" w:fill="DBE5F1"/>
          </w:tcPr>
          <w:p w:rsidR="004D2A13" w:rsidRDefault="004D2A13" w:rsidP="00E41870">
            <w:pPr>
              <w:pStyle w:val="TableText"/>
            </w:pPr>
            <w:r>
              <w:t>Role for document</w:t>
            </w:r>
          </w:p>
        </w:tc>
        <w:tc>
          <w:tcPr>
            <w:tcW w:w="2790" w:type="dxa"/>
            <w:shd w:val="clear" w:color="auto" w:fill="DBE5F1"/>
          </w:tcPr>
          <w:p w:rsidR="004D2A13" w:rsidRDefault="004D2A13" w:rsidP="00E41870">
            <w:pPr>
              <w:pStyle w:val="TableText"/>
            </w:pPr>
            <w:r>
              <w:t>Name</w:t>
            </w:r>
          </w:p>
        </w:tc>
        <w:tc>
          <w:tcPr>
            <w:tcW w:w="3690" w:type="dxa"/>
            <w:shd w:val="clear" w:color="auto" w:fill="DBE5F1"/>
          </w:tcPr>
          <w:p w:rsidR="004D2A13" w:rsidRDefault="004D2A13" w:rsidP="00E41870">
            <w:pPr>
              <w:pStyle w:val="TableText"/>
            </w:pPr>
            <w:r>
              <w:t>Organizational Role</w:t>
            </w:r>
          </w:p>
        </w:tc>
      </w:tr>
      <w:tr w:rsidR="004D2A13" w:rsidTr="0001124A">
        <w:trPr>
          <w:tblHeader/>
        </w:trPr>
        <w:tc>
          <w:tcPr>
            <w:tcW w:w="2970" w:type="dxa"/>
          </w:tcPr>
          <w:p w:rsidR="004D2A13" w:rsidRPr="00FC024E" w:rsidRDefault="004D2A13" w:rsidP="00FB6D8C">
            <w:pPr>
              <w:pStyle w:val="TableText"/>
            </w:pPr>
            <w:r>
              <w:t>Owner</w:t>
            </w:r>
          </w:p>
        </w:tc>
        <w:tc>
          <w:tcPr>
            <w:tcW w:w="2790" w:type="dxa"/>
          </w:tcPr>
          <w:p w:rsidR="004D2A13" w:rsidRDefault="004D2A13" w:rsidP="00FB6D8C">
            <w:pPr>
              <w:pStyle w:val="TableText"/>
            </w:pPr>
          </w:p>
        </w:tc>
        <w:tc>
          <w:tcPr>
            <w:tcW w:w="3690" w:type="dxa"/>
          </w:tcPr>
          <w:p w:rsidR="004D2A13" w:rsidRDefault="004D2A13" w:rsidP="00FB6D8C">
            <w:pPr>
              <w:pStyle w:val="TableText"/>
            </w:pPr>
          </w:p>
        </w:tc>
      </w:tr>
      <w:tr w:rsidR="004D2A13" w:rsidTr="0001124A">
        <w:trPr>
          <w:tblHeader/>
        </w:trPr>
        <w:tc>
          <w:tcPr>
            <w:tcW w:w="2970" w:type="dxa"/>
          </w:tcPr>
          <w:p w:rsidR="004D2A13" w:rsidRPr="00FC024E" w:rsidRDefault="004D2A13" w:rsidP="00FB6D8C">
            <w:pPr>
              <w:pStyle w:val="TableText"/>
            </w:pPr>
            <w:r>
              <w:t>Author</w:t>
            </w:r>
          </w:p>
        </w:tc>
        <w:tc>
          <w:tcPr>
            <w:tcW w:w="2790" w:type="dxa"/>
          </w:tcPr>
          <w:p w:rsidR="004D2A13" w:rsidRDefault="004D2A13" w:rsidP="00DD6E3C">
            <w:pPr>
              <w:pStyle w:val="TableText"/>
            </w:pPr>
          </w:p>
        </w:tc>
        <w:tc>
          <w:tcPr>
            <w:tcW w:w="3690" w:type="dxa"/>
          </w:tcPr>
          <w:p w:rsidR="004D2A13" w:rsidRDefault="004D2A13" w:rsidP="00FB6D8C">
            <w:pPr>
              <w:pStyle w:val="TableText"/>
            </w:pPr>
          </w:p>
        </w:tc>
      </w:tr>
      <w:tr w:rsidR="004D2A13" w:rsidTr="0001124A">
        <w:trPr>
          <w:tblHeader/>
        </w:trPr>
        <w:tc>
          <w:tcPr>
            <w:tcW w:w="2970" w:type="dxa"/>
          </w:tcPr>
          <w:p w:rsidR="004D2A13" w:rsidRDefault="004D2A13" w:rsidP="00FB6D8C">
            <w:pPr>
              <w:pStyle w:val="TableText"/>
            </w:pPr>
            <w:r>
              <w:t>Reviewer(s)</w:t>
            </w:r>
          </w:p>
        </w:tc>
        <w:tc>
          <w:tcPr>
            <w:tcW w:w="2790" w:type="dxa"/>
          </w:tcPr>
          <w:p w:rsidR="004D2A13" w:rsidRDefault="004D2A13" w:rsidP="00B45F64">
            <w:pPr>
              <w:pStyle w:val="TableText"/>
              <w:spacing w:after="0" w:line="240" w:lineRule="auto"/>
            </w:pPr>
          </w:p>
        </w:tc>
        <w:tc>
          <w:tcPr>
            <w:tcW w:w="3690" w:type="dxa"/>
          </w:tcPr>
          <w:p w:rsidR="004D2A13" w:rsidRDefault="004D2A13" w:rsidP="00B45F64">
            <w:pPr>
              <w:pStyle w:val="TableText"/>
              <w:spacing w:after="0" w:line="240" w:lineRule="auto"/>
            </w:pPr>
          </w:p>
        </w:tc>
      </w:tr>
      <w:tr w:rsidR="004D2A13" w:rsidTr="0001124A">
        <w:trPr>
          <w:tblHeader/>
        </w:trPr>
        <w:tc>
          <w:tcPr>
            <w:tcW w:w="2970" w:type="dxa"/>
          </w:tcPr>
          <w:p w:rsidR="004D2A13" w:rsidRDefault="004D2A13" w:rsidP="00FB6D8C">
            <w:pPr>
              <w:pStyle w:val="TableText"/>
            </w:pPr>
            <w:r>
              <w:t>Approver</w:t>
            </w:r>
          </w:p>
        </w:tc>
        <w:tc>
          <w:tcPr>
            <w:tcW w:w="2790" w:type="dxa"/>
          </w:tcPr>
          <w:p w:rsidR="004D2A13" w:rsidRDefault="004D2A13" w:rsidP="00FB6D8C">
            <w:pPr>
              <w:pStyle w:val="TableText"/>
            </w:pPr>
          </w:p>
        </w:tc>
        <w:tc>
          <w:tcPr>
            <w:tcW w:w="3690" w:type="dxa"/>
          </w:tcPr>
          <w:p w:rsidR="004D2A13" w:rsidRDefault="004D2A13" w:rsidP="00FB6D8C">
            <w:pPr>
              <w:pStyle w:val="TableText"/>
            </w:pPr>
          </w:p>
        </w:tc>
      </w:tr>
      <w:tr w:rsidR="004D2A13" w:rsidTr="0001124A">
        <w:trPr>
          <w:tblHeader/>
        </w:trPr>
        <w:tc>
          <w:tcPr>
            <w:tcW w:w="2970" w:type="dxa"/>
          </w:tcPr>
          <w:p w:rsidR="004D2A13" w:rsidRDefault="004D2A13" w:rsidP="00FB6D8C">
            <w:pPr>
              <w:pStyle w:val="TableText"/>
            </w:pPr>
            <w:r>
              <w:t>Contact Information</w:t>
            </w:r>
          </w:p>
        </w:tc>
        <w:tc>
          <w:tcPr>
            <w:tcW w:w="2790" w:type="dxa"/>
          </w:tcPr>
          <w:p w:rsidR="004D2A13" w:rsidRDefault="004D2A13" w:rsidP="00FB6D8C">
            <w:pPr>
              <w:pStyle w:val="TableText"/>
            </w:pPr>
          </w:p>
        </w:tc>
        <w:tc>
          <w:tcPr>
            <w:tcW w:w="3690" w:type="dxa"/>
          </w:tcPr>
          <w:p w:rsidR="004D2A13" w:rsidRDefault="004D2A13" w:rsidP="00FB6D8C">
            <w:pPr>
              <w:pStyle w:val="TableText"/>
            </w:pPr>
          </w:p>
        </w:tc>
      </w:tr>
    </w:tbl>
    <w:p w:rsidR="005F505F" w:rsidRPr="002E1BD5" w:rsidRDefault="005F505F" w:rsidP="00124402">
      <w:pPr>
        <w:pStyle w:val="DocInfoHD2"/>
      </w:pPr>
      <w:r w:rsidRPr="002E1BD5">
        <w:t>Document C</w:t>
      </w:r>
      <w:r>
        <w:t>hange</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70"/>
        <w:gridCol w:w="6480"/>
      </w:tblGrid>
      <w:tr w:rsidR="005F505F" w:rsidTr="0001124A">
        <w:trPr>
          <w:tblHeader/>
        </w:trPr>
        <w:tc>
          <w:tcPr>
            <w:tcW w:w="900" w:type="dxa"/>
            <w:shd w:val="clear" w:color="auto" w:fill="DBE5F1"/>
          </w:tcPr>
          <w:p w:rsidR="005F505F" w:rsidRDefault="005F505F" w:rsidP="005F505F">
            <w:pPr>
              <w:pStyle w:val="TableText"/>
            </w:pPr>
            <w:r>
              <w:t>Version</w:t>
            </w:r>
          </w:p>
        </w:tc>
        <w:tc>
          <w:tcPr>
            <w:tcW w:w="2070" w:type="dxa"/>
            <w:shd w:val="clear" w:color="auto" w:fill="DBE5F1"/>
          </w:tcPr>
          <w:p w:rsidR="005F505F" w:rsidRDefault="005F505F" w:rsidP="005F505F">
            <w:pPr>
              <w:pStyle w:val="TableText"/>
            </w:pPr>
            <w:r>
              <w:t>Section</w:t>
            </w:r>
          </w:p>
        </w:tc>
        <w:tc>
          <w:tcPr>
            <w:tcW w:w="6480" w:type="dxa"/>
            <w:shd w:val="clear" w:color="auto" w:fill="DBE5F1"/>
          </w:tcPr>
          <w:p w:rsidR="005F505F" w:rsidRDefault="005F505F" w:rsidP="005F505F">
            <w:pPr>
              <w:pStyle w:val="TableText"/>
            </w:pPr>
            <w:r>
              <w:t>Change</w:t>
            </w:r>
          </w:p>
        </w:tc>
      </w:tr>
      <w:tr w:rsidR="005F505F" w:rsidTr="0001124A">
        <w:trPr>
          <w:tblHeader/>
        </w:trPr>
        <w:tc>
          <w:tcPr>
            <w:tcW w:w="900" w:type="dxa"/>
          </w:tcPr>
          <w:p w:rsidR="005F505F" w:rsidRPr="00FC024E" w:rsidRDefault="005F505F" w:rsidP="005F505F">
            <w:pPr>
              <w:pStyle w:val="TableText"/>
            </w:pPr>
          </w:p>
        </w:tc>
        <w:tc>
          <w:tcPr>
            <w:tcW w:w="2070" w:type="dxa"/>
          </w:tcPr>
          <w:p w:rsidR="005F505F" w:rsidRDefault="005F505F" w:rsidP="005F505F">
            <w:pPr>
              <w:pStyle w:val="TableText"/>
            </w:pPr>
          </w:p>
        </w:tc>
        <w:tc>
          <w:tcPr>
            <w:tcW w:w="6480" w:type="dxa"/>
          </w:tcPr>
          <w:p w:rsidR="00E55A91" w:rsidRDefault="00E55A91" w:rsidP="005F505F">
            <w:pPr>
              <w:pStyle w:val="TableText"/>
            </w:pPr>
          </w:p>
        </w:tc>
      </w:tr>
      <w:tr w:rsidR="005F505F" w:rsidTr="0001124A">
        <w:trPr>
          <w:tblHeader/>
        </w:trPr>
        <w:tc>
          <w:tcPr>
            <w:tcW w:w="900" w:type="dxa"/>
          </w:tcPr>
          <w:p w:rsidR="005F505F" w:rsidRPr="00FC024E" w:rsidRDefault="005F505F" w:rsidP="005F505F">
            <w:pPr>
              <w:pStyle w:val="TableText"/>
            </w:pPr>
          </w:p>
        </w:tc>
        <w:tc>
          <w:tcPr>
            <w:tcW w:w="2070" w:type="dxa"/>
          </w:tcPr>
          <w:p w:rsidR="005F505F" w:rsidRDefault="005F505F" w:rsidP="005F505F">
            <w:pPr>
              <w:pStyle w:val="TableText"/>
            </w:pPr>
          </w:p>
        </w:tc>
        <w:tc>
          <w:tcPr>
            <w:tcW w:w="6480" w:type="dxa"/>
          </w:tcPr>
          <w:p w:rsidR="005F505F" w:rsidRDefault="005F505F" w:rsidP="005F505F">
            <w:pPr>
              <w:pStyle w:val="TableText"/>
            </w:pPr>
          </w:p>
        </w:tc>
      </w:tr>
      <w:tr w:rsidR="005F505F" w:rsidTr="0001124A">
        <w:trPr>
          <w:tblHeader/>
        </w:trPr>
        <w:tc>
          <w:tcPr>
            <w:tcW w:w="900" w:type="dxa"/>
          </w:tcPr>
          <w:p w:rsidR="005F505F" w:rsidRDefault="005F505F" w:rsidP="005F505F">
            <w:pPr>
              <w:pStyle w:val="TableText"/>
            </w:pPr>
          </w:p>
        </w:tc>
        <w:tc>
          <w:tcPr>
            <w:tcW w:w="2070" w:type="dxa"/>
          </w:tcPr>
          <w:p w:rsidR="005F505F" w:rsidRDefault="005F505F" w:rsidP="005F505F">
            <w:pPr>
              <w:pStyle w:val="TableText"/>
              <w:spacing w:after="0" w:line="240" w:lineRule="auto"/>
            </w:pPr>
          </w:p>
        </w:tc>
        <w:tc>
          <w:tcPr>
            <w:tcW w:w="6480" w:type="dxa"/>
          </w:tcPr>
          <w:p w:rsidR="005F505F" w:rsidRDefault="005F505F" w:rsidP="005F505F">
            <w:pPr>
              <w:pStyle w:val="TableText"/>
              <w:spacing w:after="0" w:line="240" w:lineRule="auto"/>
            </w:pPr>
          </w:p>
        </w:tc>
      </w:tr>
    </w:tbl>
    <w:p w:rsidR="00D545F3" w:rsidRDefault="00937627" w:rsidP="00937627">
      <w:pPr>
        <w:tabs>
          <w:tab w:val="left" w:pos="5312"/>
        </w:tabs>
      </w:pPr>
      <w:r>
        <w:tab/>
      </w:r>
    </w:p>
    <w:p w:rsidR="00644E32" w:rsidRDefault="00644E32">
      <w:pPr>
        <w:spacing w:after="0" w:line="240" w:lineRule="auto"/>
      </w:pPr>
      <w:r>
        <w:br w:type="page"/>
      </w:r>
    </w:p>
    <w:p w:rsidR="00E41870" w:rsidRDefault="00BB19A6" w:rsidP="00C0173C">
      <w:pPr>
        <w:pStyle w:val="TOCTitle"/>
      </w:pPr>
      <w:r>
        <w:lastRenderedPageBreak/>
        <w:t>Table of Content</w:t>
      </w:r>
      <w:r w:rsidR="00330651">
        <w:t>s</w:t>
      </w:r>
    </w:p>
    <w:p w:rsidR="002B572F" w:rsidRDefault="00C76E56">
      <w:pPr>
        <w:pStyle w:val="TOC1"/>
        <w:rPr>
          <w:rFonts w:asciiTheme="minorHAnsi" w:hAnsiTheme="minorHAnsi" w:cstheme="minorBidi"/>
          <w:b w:val="0"/>
          <w:caps w:val="0"/>
          <w:szCs w:val="22"/>
          <w:lang w:eastAsia="zh-CN" w:bidi="ar-SA"/>
        </w:rPr>
      </w:pPr>
      <w:r>
        <w:fldChar w:fldCharType="begin"/>
      </w:r>
      <w:r w:rsidR="00E41870">
        <w:instrText xml:space="preserve"> TOC \o "1-3" \h \z \u </w:instrText>
      </w:r>
      <w:r>
        <w:fldChar w:fldCharType="separate"/>
      </w:r>
      <w:hyperlink w:anchor="_Toc349660879" w:history="1">
        <w:r w:rsidR="002B572F" w:rsidRPr="009D721A">
          <w:rPr>
            <w:rStyle w:val="Hyperlink"/>
          </w:rPr>
          <w:t>1.</w:t>
        </w:r>
        <w:r w:rsidR="002B572F">
          <w:rPr>
            <w:rFonts w:asciiTheme="minorHAnsi" w:hAnsiTheme="minorHAnsi" w:cstheme="minorBidi"/>
            <w:b w:val="0"/>
            <w:caps w:val="0"/>
            <w:szCs w:val="22"/>
            <w:lang w:eastAsia="zh-CN" w:bidi="ar-SA"/>
          </w:rPr>
          <w:tab/>
        </w:r>
        <w:r w:rsidR="002B572F" w:rsidRPr="009D721A">
          <w:rPr>
            <w:rStyle w:val="Hyperlink"/>
          </w:rPr>
          <w:t>Introduction</w:t>
        </w:r>
        <w:r w:rsidR="002B572F">
          <w:rPr>
            <w:webHidden/>
          </w:rPr>
          <w:tab/>
        </w:r>
        <w:r w:rsidR="002B572F">
          <w:rPr>
            <w:webHidden/>
          </w:rPr>
          <w:fldChar w:fldCharType="begin"/>
        </w:r>
        <w:r w:rsidR="002B572F">
          <w:rPr>
            <w:webHidden/>
          </w:rPr>
          <w:instrText xml:space="preserve"> PAGEREF _Toc349660879 \h </w:instrText>
        </w:r>
        <w:r w:rsidR="002B572F">
          <w:rPr>
            <w:webHidden/>
          </w:rPr>
        </w:r>
        <w:r w:rsidR="002B572F">
          <w:rPr>
            <w:webHidden/>
          </w:rPr>
          <w:fldChar w:fldCharType="separate"/>
        </w:r>
        <w:r w:rsidR="00D63B35">
          <w:rPr>
            <w:webHidden/>
          </w:rPr>
          <w:t>5</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0" w:history="1">
        <w:r w:rsidR="002B572F" w:rsidRPr="009D721A">
          <w:rPr>
            <w:rStyle w:val="Hyperlink"/>
          </w:rPr>
          <w:t>1.1.</w:t>
        </w:r>
        <w:r w:rsidR="002B572F">
          <w:rPr>
            <w:rFonts w:asciiTheme="minorHAnsi" w:hAnsiTheme="minorHAnsi" w:cstheme="minorBidi"/>
            <w:smallCaps w:val="0"/>
            <w:szCs w:val="22"/>
            <w:lang w:eastAsia="zh-CN" w:bidi="ar-SA"/>
          </w:rPr>
          <w:tab/>
        </w:r>
        <w:r w:rsidR="002B572F" w:rsidRPr="009D721A">
          <w:rPr>
            <w:rStyle w:val="Hyperlink"/>
          </w:rPr>
          <w:t>Feature descirption</w:t>
        </w:r>
        <w:r w:rsidR="002B572F">
          <w:rPr>
            <w:webHidden/>
          </w:rPr>
          <w:tab/>
        </w:r>
        <w:r w:rsidR="002B572F">
          <w:rPr>
            <w:webHidden/>
          </w:rPr>
          <w:fldChar w:fldCharType="begin"/>
        </w:r>
        <w:r w:rsidR="002B572F">
          <w:rPr>
            <w:webHidden/>
          </w:rPr>
          <w:instrText xml:space="preserve"> PAGEREF _Toc349660880 \h </w:instrText>
        </w:r>
        <w:r w:rsidR="002B572F">
          <w:rPr>
            <w:webHidden/>
          </w:rPr>
        </w:r>
        <w:r w:rsidR="002B572F">
          <w:rPr>
            <w:webHidden/>
          </w:rPr>
          <w:fldChar w:fldCharType="separate"/>
        </w:r>
        <w:r w:rsidR="00D63B35">
          <w:rPr>
            <w:webHidden/>
          </w:rPr>
          <w:t>5</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1" w:history="1">
        <w:r w:rsidR="002B572F" w:rsidRPr="009D721A">
          <w:rPr>
            <w:rStyle w:val="Hyperlink"/>
          </w:rPr>
          <w:t>1.2.</w:t>
        </w:r>
        <w:r w:rsidR="002B572F">
          <w:rPr>
            <w:rFonts w:asciiTheme="minorHAnsi" w:hAnsiTheme="minorHAnsi" w:cstheme="minorBidi"/>
            <w:smallCaps w:val="0"/>
            <w:szCs w:val="22"/>
            <w:lang w:eastAsia="zh-CN" w:bidi="ar-SA"/>
          </w:rPr>
          <w:tab/>
        </w:r>
        <w:r w:rsidR="002B572F" w:rsidRPr="009D721A">
          <w:rPr>
            <w:rStyle w:val="Hyperlink"/>
          </w:rPr>
          <w:t>Sub feature details</w:t>
        </w:r>
        <w:r w:rsidR="002B572F">
          <w:rPr>
            <w:webHidden/>
          </w:rPr>
          <w:tab/>
        </w:r>
        <w:r w:rsidR="002B572F">
          <w:rPr>
            <w:webHidden/>
          </w:rPr>
          <w:fldChar w:fldCharType="begin"/>
        </w:r>
        <w:r w:rsidR="002B572F">
          <w:rPr>
            <w:webHidden/>
          </w:rPr>
          <w:instrText xml:space="preserve"> PAGEREF _Toc349660881 \h </w:instrText>
        </w:r>
        <w:r w:rsidR="002B572F">
          <w:rPr>
            <w:webHidden/>
          </w:rPr>
        </w:r>
        <w:r w:rsidR="002B572F">
          <w:rPr>
            <w:webHidden/>
          </w:rPr>
          <w:fldChar w:fldCharType="separate"/>
        </w:r>
        <w:r w:rsidR="00D63B35">
          <w:rPr>
            <w:webHidden/>
          </w:rPr>
          <w:t>5</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2" w:history="1">
        <w:r w:rsidR="002B572F" w:rsidRPr="009D721A">
          <w:rPr>
            <w:rStyle w:val="Hyperlink"/>
          </w:rPr>
          <w:t>1.3.</w:t>
        </w:r>
        <w:r w:rsidR="002B572F">
          <w:rPr>
            <w:rFonts w:asciiTheme="minorHAnsi" w:hAnsiTheme="minorHAnsi" w:cstheme="minorBidi"/>
            <w:smallCaps w:val="0"/>
            <w:szCs w:val="22"/>
            <w:lang w:eastAsia="zh-CN" w:bidi="ar-SA"/>
          </w:rPr>
          <w:tab/>
        </w:r>
        <w:r w:rsidR="002B572F" w:rsidRPr="009D721A">
          <w:rPr>
            <w:rStyle w:val="Hyperlink"/>
          </w:rPr>
          <w:t>References</w:t>
        </w:r>
        <w:r w:rsidR="002B572F">
          <w:rPr>
            <w:webHidden/>
          </w:rPr>
          <w:tab/>
        </w:r>
        <w:r w:rsidR="002B572F">
          <w:rPr>
            <w:webHidden/>
          </w:rPr>
          <w:fldChar w:fldCharType="begin"/>
        </w:r>
        <w:r w:rsidR="002B572F">
          <w:rPr>
            <w:webHidden/>
          </w:rPr>
          <w:instrText xml:space="preserve"> PAGEREF _Toc349660882 \h </w:instrText>
        </w:r>
        <w:r w:rsidR="002B572F">
          <w:rPr>
            <w:webHidden/>
          </w:rPr>
        </w:r>
        <w:r w:rsidR="002B572F">
          <w:rPr>
            <w:webHidden/>
          </w:rPr>
          <w:fldChar w:fldCharType="separate"/>
        </w:r>
        <w:r w:rsidR="00D63B35">
          <w:rPr>
            <w:webHidden/>
          </w:rPr>
          <w:t>5</w:t>
        </w:r>
        <w:r w:rsidR="002B572F">
          <w:rPr>
            <w:webHidden/>
          </w:rPr>
          <w:fldChar w:fldCharType="end"/>
        </w:r>
      </w:hyperlink>
    </w:p>
    <w:p w:rsidR="002B572F" w:rsidRDefault="00430B4D">
      <w:pPr>
        <w:pStyle w:val="TOC1"/>
        <w:rPr>
          <w:rFonts w:asciiTheme="minorHAnsi" w:hAnsiTheme="minorHAnsi" w:cstheme="minorBidi"/>
          <w:b w:val="0"/>
          <w:caps w:val="0"/>
          <w:szCs w:val="22"/>
          <w:lang w:eastAsia="zh-CN" w:bidi="ar-SA"/>
        </w:rPr>
      </w:pPr>
      <w:hyperlink w:anchor="_Toc349660883" w:history="1">
        <w:r w:rsidR="002B572F" w:rsidRPr="009D721A">
          <w:rPr>
            <w:rStyle w:val="Hyperlink"/>
          </w:rPr>
          <w:t>2.</w:t>
        </w:r>
        <w:r w:rsidR="002B572F">
          <w:rPr>
            <w:rFonts w:asciiTheme="minorHAnsi" w:hAnsiTheme="minorHAnsi" w:cstheme="minorBidi"/>
            <w:b w:val="0"/>
            <w:caps w:val="0"/>
            <w:szCs w:val="22"/>
            <w:lang w:eastAsia="zh-CN" w:bidi="ar-SA"/>
          </w:rPr>
          <w:tab/>
        </w:r>
        <w:r w:rsidR="002B572F" w:rsidRPr="009D721A">
          <w:rPr>
            <w:rStyle w:val="Hyperlink"/>
          </w:rPr>
          <w:t>Project dependencies</w:t>
        </w:r>
        <w:r w:rsidR="002B572F">
          <w:rPr>
            <w:webHidden/>
          </w:rPr>
          <w:tab/>
        </w:r>
        <w:r w:rsidR="002B572F">
          <w:rPr>
            <w:webHidden/>
          </w:rPr>
          <w:fldChar w:fldCharType="begin"/>
        </w:r>
        <w:r w:rsidR="002B572F">
          <w:rPr>
            <w:webHidden/>
          </w:rPr>
          <w:instrText xml:space="preserve"> PAGEREF _Toc349660883 \h </w:instrText>
        </w:r>
        <w:r w:rsidR="002B572F">
          <w:rPr>
            <w:webHidden/>
          </w:rPr>
        </w:r>
        <w:r w:rsidR="002B572F">
          <w:rPr>
            <w:webHidden/>
          </w:rPr>
          <w:fldChar w:fldCharType="separate"/>
        </w:r>
        <w:r w:rsidR="00D63B35">
          <w:rPr>
            <w:webHidden/>
          </w:rPr>
          <w:t>6</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4" w:history="1">
        <w:r w:rsidR="002B572F" w:rsidRPr="009D721A">
          <w:rPr>
            <w:rStyle w:val="Hyperlink"/>
          </w:rPr>
          <w:t>2.1.</w:t>
        </w:r>
        <w:r w:rsidR="002B572F">
          <w:rPr>
            <w:rFonts w:asciiTheme="minorHAnsi" w:hAnsiTheme="minorHAnsi" w:cstheme="minorBidi"/>
            <w:smallCaps w:val="0"/>
            <w:szCs w:val="22"/>
            <w:lang w:eastAsia="zh-CN" w:bidi="ar-SA"/>
          </w:rPr>
          <w:tab/>
        </w:r>
        <w:r w:rsidR="002B572F" w:rsidRPr="009D721A">
          <w:rPr>
            <w:rStyle w:val="Hyperlink"/>
          </w:rPr>
          <w:t>Dependencies Schema</w:t>
        </w:r>
        <w:r w:rsidR="002B572F">
          <w:rPr>
            <w:webHidden/>
          </w:rPr>
          <w:tab/>
        </w:r>
        <w:r w:rsidR="002B572F">
          <w:rPr>
            <w:webHidden/>
          </w:rPr>
          <w:fldChar w:fldCharType="begin"/>
        </w:r>
        <w:r w:rsidR="002B572F">
          <w:rPr>
            <w:webHidden/>
          </w:rPr>
          <w:instrText xml:space="preserve"> PAGEREF _Toc349660884 \h </w:instrText>
        </w:r>
        <w:r w:rsidR="002B572F">
          <w:rPr>
            <w:webHidden/>
          </w:rPr>
        </w:r>
        <w:r w:rsidR="002B572F">
          <w:rPr>
            <w:webHidden/>
          </w:rPr>
          <w:fldChar w:fldCharType="separate"/>
        </w:r>
        <w:r w:rsidR="00D63B35">
          <w:rPr>
            <w:webHidden/>
          </w:rPr>
          <w:t>6</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5" w:history="1">
        <w:r w:rsidR="002B572F" w:rsidRPr="009D721A">
          <w:rPr>
            <w:rStyle w:val="Hyperlink"/>
          </w:rPr>
          <w:t>2.2.</w:t>
        </w:r>
        <w:r w:rsidR="002B572F">
          <w:rPr>
            <w:rFonts w:asciiTheme="minorHAnsi" w:hAnsiTheme="minorHAnsi" w:cstheme="minorBidi"/>
            <w:smallCaps w:val="0"/>
            <w:szCs w:val="22"/>
            <w:lang w:eastAsia="zh-CN" w:bidi="ar-SA"/>
          </w:rPr>
          <w:tab/>
        </w:r>
        <w:r w:rsidR="002B572F" w:rsidRPr="009D721A">
          <w:rPr>
            <w:rStyle w:val="Hyperlink"/>
          </w:rPr>
          <w:t>Source control mapping</w:t>
        </w:r>
        <w:r w:rsidR="002B572F">
          <w:rPr>
            <w:webHidden/>
          </w:rPr>
          <w:tab/>
        </w:r>
        <w:r w:rsidR="002B572F">
          <w:rPr>
            <w:webHidden/>
          </w:rPr>
          <w:fldChar w:fldCharType="begin"/>
        </w:r>
        <w:r w:rsidR="002B572F">
          <w:rPr>
            <w:webHidden/>
          </w:rPr>
          <w:instrText xml:space="preserve"> PAGEREF _Toc349660885 \h </w:instrText>
        </w:r>
        <w:r w:rsidR="002B572F">
          <w:rPr>
            <w:webHidden/>
          </w:rPr>
        </w:r>
        <w:r w:rsidR="002B572F">
          <w:rPr>
            <w:webHidden/>
          </w:rPr>
          <w:fldChar w:fldCharType="separate"/>
        </w:r>
        <w:r w:rsidR="00D63B35">
          <w:rPr>
            <w:webHidden/>
          </w:rPr>
          <w:t>7</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6" w:history="1">
        <w:r w:rsidR="002B572F" w:rsidRPr="009D721A">
          <w:rPr>
            <w:rStyle w:val="Hyperlink"/>
          </w:rPr>
          <w:t>2.3.</w:t>
        </w:r>
        <w:r w:rsidR="002B572F">
          <w:rPr>
            <w:rFonts w:asciiTheme="minorHAnsi" w:hAnsiTheme="minorHAnsi" w:cstheme="minorBidi"/>
            <w:smallCaps w:val="0"/>
            <w:szCs w:val="22"/>
            <w:lang w:eastAsia="zh-CN" w:bidi="ar-SA"/>
          </w:rPr>
          <w:tab/>
        </w:r>
        <w:r w:rsidR="002B572F" w:rsidRPr="009D721A">
          <w:rPr>
            <w:rStyle w:val="Hyperlink"/>
          </w:rPr>
          <w:t>Dependency Summary For reference</w:t>
        </w:r>
        <w:r w:rsidR="002B572F">
          <w:rPr>
            <w:webHidden/>
          </w:rPr>
          <w:tab/>
        </w:r>
        <w:r w:rsidR="002B572F">
          <w:rPr>
            <w:webHidden/>
          </w:rPr>
          <w:fldChar w:fldCharType="begin"/>
        </w:r>
        <w:r w:rsidR="002B572F">
          <w:rPr>
            <w:webHidden/>
          </w:rPr>
          <w:instrText xml:space="preserve"> PAGEREF _Toc349660886 \h </w:instrText>
        </w:r>
        <w:r w:rsidR="002B572F">
          <w:rPr>
            <w:webHidden/>
          </w:rPr>
        </w:r>
        <w:r w:rsidR="002B572F">
          <w:rPr>
            <w:webHidden/>
          </w:rPr>
          <w:fldChar w:fldCharType="separate"/>
        </w:r>
        <w:r w:rsidR="00D63B35">
          <w:rPr>
            <w:webHidden/>
          </w:rPr>
          <w:t>7</w:t>
        </w:r>
        <w:r w:rsidR="002B572F">
          <w:rPr>
            <w:webHidden/>
          </w:rPr>
          <w:fldChar w:fldCharType="end"/>
        </w:r>
      </w:hyperlink>
    </w:p>
    <w:p w:rsidR="002B572F" w:rsidRDefault="00430B4D">
      <w:pPr>
        <w:pStyle w:val="TOC1"/>
        <w:rPr>
          <w:rFonts w:asciiTheme="minorHAnsi" w:hAnsiTheme="minorHAnsi" w:cstheme="minorBidi"/>
          <w:b w:val="0"/>
          <w:caps w:val="0"/>
          <w:szCs w:val="22"/>
          <w:lang w:eastAsia="zh-CN" w:bidi="ar-SA"/>
        </w:rPr>
      </w:pPr>
      <w:hyperlink w:anchor="_Toc349660887" w:history="1">
        <w:r w:rsidR="002B572F" w:rsidRPr="009D721A">
          <w:rPr>
            <w:rStyle w:val="Hyperlink"/>
          </w:rPr>
          <w:t>3.</w:t>
        </w:r>
        <w:r w:rsidR="002B572F">
          <w:rPr>
            <w:rFonts w:asciiTheme="minorHAnsi" w:hAnsiTheme="minorHAnsi" w:cstheme="minorBidi"/>
            <w:b w:val="0"/>
            <w:caps w:val="0"/>
            <w:szCs w:val="22"/>
            <w:lang w:eastAsia="zh-CN" w:bidi="ar-SA"/>
          </w:rPr>
          <w:tab/>
        </w:r>
        <w:r w:rsidR="002B572F" w:rsidRPr="009D721A">
          <w:rPr>
            <w:rStyle w:val="Hyperlink"/>
          </w:rPr>
          <w:t>Deployment project</w:t>
        </w:r>
        <w:r w:rsidR="002B572F">
          <w:rPr>
            <w:webHidden/>
          </w:rPr>
          <w:tab/>
        </w:r>
        <w:r w:rsidR="002B572F">
          <w:rPr>
            <w:webHidden/>
          </w:rPr>
          <w:fldChar w:fldCharType="begin"/>
        </w:r>
        <w:r w:rsidR="002B572F">
          <w:rPr>
            <w:webHidden/>
          </w:rPr>
          <w:instrText xml:space="preserve"> PAGEREF _Toc349660887 \h </w:instrText>
        </w:r>
        <w:r w:rsidR="002B572F">
          <w:rPr>
            <w:webHidden/>
          </w:rPr>
        </w:r>
        <w:r w:rsidR="002B572F">
          <w:rPr>
            <w:webHidden/>
          </w:rPr>
          <w:fldChar w:fldCharType="separate"/>
        </w:r>
        <w:r w:rsidR="00D63B35">
          <w:rPr>
            <w:webHidden/>
          </w:rPr>
          <w:t>8</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8" w:history="1">
        <w:r w:rsidR="002B572F" w:rsidRPr="009D721A">
          <w:rPr>
            <w:rStyle w:val="Hyperlink"/>
          </w:rPr>
          <w:t>3.1.</w:t>
        </w:r>
        <w:r w:rsidR="002B572F">
          <w:rPr>
            <w:rFonts w:asciiTheme="minorHAnsi" w:hAnsiTheme="minorHAnsi" w:cstheme="minorBidi"/>
            <w:smallCaps w:val="0"/>
            <w:szCs w:val="22"/>
            <w:lang w:eastAsia="zh-CN" w:bidi="ar-SA"/>
          </w:rPr>
          <w:tab/>
        </w:r>
        <w:r w:rsidR="002B572F" w:rsidRPr="009D721A">
          <w:rPr>
            <w:rStyle w:val="Hyperlink"/>
          </w:rPr>
          <w:t>Prerequisite</w:t>
        </w:r>
        <w:r w:rsidR="002B572F">
          <w:rPr>
            <w:webHidden/>
          </w:rPr>
          <w:tab/>
        </w:r>
        <w:r w:rsidR="002B572F">
          <w:rPr>
            <w:webHidden/>
          </w:rPr>
          <w:fldChar w:fldCharType="begin"/>
        </w:r>
        <w:r w:rsidR="002B572F">
          <w:rPr>
            <w:webHidden/>
          </w:rPr>
          <w:instrText xml:space="preserve"> PAGEREF _Toc349660888 \h </w:instrText>
        </w:r>
        <w:r w:rsidR="002B572F">
          <w:rPr>
            <w:webHidden/>
          </w:rPr>
        </w:r>
        <w:r w:rsidR="002B572F">
          <w:rPr>
            <w:webHidden/>
          </w:rPr>
          <w:fldChar w:fldCharType="separate"/>
        </w:r>
        <w:r w:rsidR="00D63B35">
          <w:rPr>
            <w:webHidden/>
          </w:rPr>
          <w:t>8</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89" w:history="1">
        <w:r w:rsidR="002B572F" w:rsidRPr="009D721A">
          <w:rPr>
            <w:rStyle w:val="Hyperlink"/>
          </w:rPr>
          <w:t>3.2.</w:t>
        </w:r>
        <w:r w:rsidR="002B572F">
          <w:rPr>
            <w:rFonts w:asciiTheme="minorHAnsi" w:hAnsiTheme="minorHAnsi" w:cstheme="minorBidi"/>
            <w:smallCaps w:val="0"/>
            <w:szCs w:val="22"/>
            <w:lang w:eastAsia="zh-CN" w:bidi="ar-SA"/>
          </w:rPr>
          <w:tab/>
        </w:r>
        <w:r w:rsidR="002B572F" w:rsidRPr="009D721A">
          <w:rPr>
            <w:rStyle w:val="Hyperlink"/>
          </w:rPr>
          <w:t>Configuration</w:t>
        </w:r>
        <w:r w:rsidR="002B572F">
          <w:rPr>
            <w:webHidden/>
          </w:rPr>
          <w:tab/>
        </w:r>
        <w:r w:rsidR="002B572F">
          <w:rPr>
            <w:webHidden/>
          </w:rPr>
          <w:fldChar w:fldCharType="begin"/>
        </w:r>
        <w:r w:rsidR="002B572F">
          <w:rPr>
            <w:webHidden/>
          </w:rPr>
          <w:instrText xml:space="preserve"> PAGEREF _Toc349660889 \h </w:instrText>
        </w:r>
        <w:r w:rsidR="002B572F">
          <w:rPr>
            <w:webHidden/>
          </w:rPr>
        </w:r>
        <w:r w:rsidR="002B572F">
          <w:rPr>
            <w:webHidden/>
          </w:rPr>
          <w:fldChar w:fldCharType="separate"/>
        </w:r>
        <w:r w:rsidR="00D63B35">
          <w:rPr>
            <w:webHidden/>
          </w:rPr>
          <w:t>8</w:t>
        </w:r>
        <w:r w:rsidR="002B572F">
          <w:rPr>
            <w:webHidden/>
          </w:rPr>
          <w:fldChar w:fldCharType="end"/>
        </w:r>
      </w:hyperlink>
    </w:p>
    <w:p w:rsidR="002B572F" w:rsidRDefault="00430B4D">
      <w:pPr>
        <w:pStyle w:val="TOC2"/>
        <w:rPr>
          <w:rFonts w:asciiTheme="minorHAnsi" w:hAnsiTheme="minorHAnsi" w:cstheme="minorBidi"/>
          <w:smallCaps w:val="0"/>
          <w:szCs w:val="22"/>
          <w:lang w:eastAsia="zh-CN" w:bidi="ar-SA"/>
        </w:rPr>
      </w:pPr>
      <w:hyperlink w:anchor="_Toc349660890" w:history="1">
        <w:r w:rsidR="002B572F" w:rsidRPr="009D721A">
          <w:rPr>
            <w:rStyle w:val="Hyperlink"/>
          </w:rPr>
          <w:t>3.3.</w:t>
        </w:r>
        <w:r w:rsidR="002B572F">
          <w:rPr>
            <w:rFonts w:asciiTheme="minorHAnsi" w:hAnsiTheme="minorHAnsi" w:cstheme="minorBidi"/>
            <w:smallCaps w:val="0"/>
            <w:szCs w:val="22"/>
            <w:lang w:eastAsia="zh-CN" w:bidi="ar-SA"/>
          </w:rPr>
          <w:tab/>
        </w:r>
        <w:r w:rsidR="002B572F" w:rsidRPr="009D721A">
          <w:rPr>
            <w:rStyle w:val="Hyperlink"/>
          </w:rPr>
          <w:t>Database</w:t>
        </w:r>
        <w:r w:rsidR="002B572F">
          <w:rPr>
            <w:webHidden/>
          </w:rPr>
          <w:tab/>
        </w:r>
        <w:r w:rsidR="002B572F">
          <w:rPr>
            <w:webHidden/>
          </w:rPr>
          <w:fldChar w:fldCharType="begin"/>
        </w:r>
        <w:r w:rsidR="002B572F">
          <w:rPr>
            <w:webHidden/>
          </w:rPr>
          <w:instrText xml:space="preserve"> PAGEREF _Toc349660890 \h </w:instrText>
        </w:r>
        <w:r w:rsidR="002B572F">
          <w:rPr>
            <w:webHidden/>
          </w:rPr>
        </w:r>
        <w:r w:rsidR="002B572F">
          <w:rPr>
            <w:webHidden/>
          </w:rPr>
          <w:fldChar w:fldCharType="separate"/>
        </w:r>
        <w:r w:rsidR="00D63B35">
          <w:rPr>
            <w:webHidden/>
          </w:rPr>
          <w:t>9</w:t>
        </w:r>
        <w:r w:rsidR="002B572F">
          <w:rPr>
            <w:webHidden/>
          </w:rPr>
          <w:fldChar w:fldCharType="end"/>
        </w:r>
      </w:hyperlink>
    </w:p>
    <w:p w:rsidR="002B572F" w:rsidRDefault="00430B4D">
      <w:pPr>
        <w:pStyle w:val="TOC1"/>
        <w:rPr>
          <w:rFonts w:asciiTheme="minorHAnsi" w:hAnsiTheme="minorHAnsi" w:cstheme="minorBidi"/>
          <w:b w:val="0"/>
          <w:caps w:val="0"/>
          <w:szCs w:val="22"/>
          <w:lang w:eastAsia="zh-CN" w:bidi="ar-SA"/>
        </w:rPr>
      </w:pPr>
      <w:hyperlink w:anchor="_Toc349660891" w:history="1">
        <w:r w:rsidR="002B572F" w:rsidRPr="009D721A">
          <w:rPr>
            <w:rStyle w:val="Hyperlink"/>
          </w:rPr>
          <w:t>4.</w:t>
        </w:r>
        <w:r w:rsidR="002B572F">
          <w:rPr>
            <w:rFonts w:asciiTheme="minorHAnsi" w:hAnsiTheme="minorHAnsi" w:cstheme="minorBidi"/>
            <w:b w:val="0"/>
            <w:caps w:val="0"/>
            <w:szCs w:val="22"/>
            <w:lang w:eastAsia="zh-CN" w:bidi="ar-SA"/>
          </w:rPr>
          <w:tab/>
        </w:r>
        <w:r w:rsidR="002B572F" w:rsidRPr="009D721A">
          <w:rPr>
            <w:rStyle w:val="Hyperlink"/>
          </w:rPr>
          <w:t>Sanity testing</w:t>
        </w:r>
        <w:r w:rsidR="002B572F">
          <w:rPr>
            <w:webHidden/>
          </w:rPr>
          <w:tab/>
        </w:r>
        <w:r w:rsidR="002B572F">
          <w:rPr>
            <w:webHidden/>
          </w:rPr>
          <w:fldChar w:fldCharType="begin"/>
        </w:r>
        <w:r w:rsidR="002B572F">
          <w:rPr>
            <w:webHidden/>
          </w:rPr>
          <w:instrText xml:space="preserve"> PAGEREF _Toc349660891 \h </w:instrText>
        </w:r>
        <w:r w:rsidR="002B572F">
          <w:rPr>
            <w:webHidden/>
          </w:rPr>
        </w:r>
        <w:r w:rsidR="002B572F">
          <w:rPr>
            <w:webHidden/>
          </w:rPr>
          <w:fldChar w:fldCharType="separate"/>
        </w:r>
        <w:r w:rsidR="00D63B35">
          <w:rPr>
            <w:webHidden/>
          </w:rPr>
          <w:t>10</w:t>
        </w:r>
        <w:r w:rsidR="002B572F">
          <w:rPr>
            <w:webHidden/>
          </w:rPr>
          <w:fldChar w:fldCharType="end"/>
        </w:r>
      </w:hyperlink>
    </w:p>
    <w:p w:rsidR="002B572F" w:rsidRDefault="00430B4D">
      <w:pPr>
        <w:pStyle w:val="TOC1"/>
        <w:rPr>
          <w:rFonts w:asciiTheme="minorHAnsi" w:hAnsiTheme="minorHAnsi" w:cstheme="minorBidi"/>
          <w:b w:val="0"/>
          <w:caps w:val="0"/>
          <w:szCs w:val="22"/>
          <w:lang w:eastAsia="zh-CN" w:bidi="ar-SA"/>
        </w:rPr>
      </w:pPr>
      <w:hyperlink w:anchor="_Toc349660892" w:history="1">
        <w:r w:rsidR="002B572F" w:rsidRPr="009D721A">
          <w:rPr>
            <w:rStyle w:val="Hyperlink"/>
          </w:rPr>
          <w:t>5.</w:t>
        </w:r>
        <w:r w:rsidR="002B572F">
          <w:rPr>
            <w:rFonts w:asciiTheme="minorHAnsi" w:hAnsiTheme="minorHAnsi" w:cstheme="minorBidi"/>
            <w:b w:val="0"/>
            <w:caps w:val="0"/>
            <w:szCs w:val="22"/>
            <w:lang w:eastAsia="zh-CN" w:bidi="ar-SA"/>
          </w:rPr>
          <w:tab/>
        </w:r>
        <w:r w:rsidR="002B572F" w:rsidRPr="009D721A">
          <w:rPr>
            <w:rStyle w:val="Hyperlink"/>
          </w:rPr>
          <w:t>Appendices</w:t>
        </w:r>
        <w:r w:rsidR="002B572F">
          <w:rPr>
            <w:webHidden/>
          </w:rPr>
          <w:tab/>
        </w:r>
        <w:r w:rsidR="002B572F">
          <w:rPr>
            <w:webHidden/>
          </w:rPr>
          <w:fldChar w:fldCharType="begin"/>
        </w:r>
        <w:r w:rsidR="002B572F">
          <w:rPr>
            <w:webHidden/>
          </w:rPr>
          <w:instrText xml:space="preserve"> PAGEREF _Toc349660892 \h </w:instrText>
        </w:r>
        <w:r w:rsidR="002B572F">
          <w:rPr>
            <w:webHidden/>
          </w:rPr>
        </w:r>
        <w:r w:rsidR="002B572F">
          <w:rPr>
            <w:webHidden/>
          </w:rPr>
          <w:fldChar w:fldCharType="separate"/>
        </w:r>
        <w:r w:rsidR="00D63B35">
          <w:rPr>
            <w:webHidden/>
          </w:rPr>
          <w:t>11</w:t>
        </w:r>
        <w:r w:rsidR="002B572F">
          <w:rPr>
            <w:webHidden/>
          </w:rPr>
          <w:fldChar w:fldCharType="end"/>
        </w:r>
      </w:hyperlink>
    </w:p>
    <w:p w:rsidR="00D43C45" w:rsidRDefault="00C76E56" w:rsidP="00365A36">
      <w:r>
        <w:fldChar w:fldCharType="end"/>
      </w:r>
      <w:bookmarkStart w:id="0" w:name="_Toc201143093"/>
    </w:p>
    <w:p w:rsidR="00F61007" w:rsidRPr="005D7D66" w:rsidRDefault="00F61007" w:rsidP="005D7D66">
      <w:pPr>
        <w:pStyle w:val="Heading1"/>
      </w:pPr>
      <w:bookmarkStart w:id="1" w:name="_Toc240333705"/>
      <w:bookmarkStart w:id="2" w:name="_Ref241395056"/>
      <w:bookmarkStart w:id="3" w:name="_Toc257187030"/>
      <w:bookmarkStart w:id="4" w:name="_Toc349660879"/>
      <w:bookmarkEnd w:id="0"/>
      <w:r w:rsidRPr="005D7D66">
        <w:lastRenderedPageBreak/>
        <w:t>Introduction</w:t>
      </w:r>
      <w:bookmarkEnd w:id="1"/>
      <w:bookmarkEnd w:id="2"/>
      <w:bookmarkEnd w:id="3"/>
      <w:bookmarkEnd w:id="4"/>
    </w:p>
    <w:p w:rsidR="006C4371" w:rsidRPr="00330F6E" w:rsidRDefault="008654AD" w:rsidP="00B45F64">
      <w:pPr>
        <w:pStyle w:val="Heading2"/>
      </w:pPr>
      <w:bookmarkStart w:id="5" w:name="_Toc349660880"/>
      <w:r>
        <w:t>Feature descirption</w:t>
      </w:r>
      <w:bookmarkEnd w:id="5"/>
    </w:p>
    <w:p w:rsidR="006B27E2" w:rsidRDefault="00A41B8E" w:rsidP="00DD0726">
      <w:pPr>
        <w:pStyle w:val="BodyTextIndent1"/>
      </w:pPr>
      <w:bookmarkStart w:id="6" w:name="_Toc257187032"/>
      <w:proofErr w:type="spellStart"/>
      <w:r>
        <w:t>IAUserCleanup</w:t>
      </w:r>
      <w:proofErr w:type="spellEnd"/>
      <w:r>
        <w:t xml:space="preserve"> is responsible to manage user expiration, </w:t>
      </w:r>
      <w:r w:rsidR="00012016">
        <w:rPr>
          <w:rFonts w:hint="eastAsia"/>
          <w:lang w:eastAsia="zh-CN"/>
        </w:rPr>
        <w:t>SLB</w:t>
      </w:r>
      <w:r>
        <w:t xml:space="preserve"> user validation checking and </w:t>
      </w:r>
      <w:r w:rsidR="00DC1FE0">
        <w:rPr>
          <w:rFonts w:hint="eastAsia"/>
          <w:lang w:eastAsia="zh-CN"/>
        </w:rPr>
        <w:t>SLB</w:t>
      </w:r>
      <w:r>
        <w:t xml:space="preserve"> user info updating from LDAP server.</w:t>
      </w:r>
    </w:p>
    <w:bookmarkEnd w:id="6"/>
    <w:p w:rsidR="00124402" w:rsidRDefault="008654AD" w:rsidP="00B45F64">
      <w:pPr>
        <w:pStyle w:val="Heading2"/>
      </w:pPr>
      <w:r>
        <w:t xml:space="preserve"> </w:t>
      </w:r>
      <w:bookmarkStart w:id="7" w:name="_Toc349660881"/>
      <w:r>
        <w:t>Sub feature details</w:t>
      </w:r>
      <w:bookmarkEnd w:id="7"/>
    </w:p>
    <w:p w:rsidR="0078779D" w:rsidRPr="0078779D" w:rsidRDefault="007158D4" w:rsidP="0078779D">
      <w:pPr>
        <w:pStyle w:val="BodyTextIndent1"/>
        <w:rPr>
          <w:lang w:eastAsia="zh-CN"/>
        </w:rPr>
      </w:pPr>
      <w:r>
        <w:rPr>
          <w:rFonts w:hint="eastAsia"/>
          <w:lang w:eastAsia="zh-CN"/>
        </w:rPr>
        <w:t>N/A</w:t>
      </w:r>
    </w:p>
    <w:p w:rsidR="00330F6E" w:rsidRPr="00330F6E" w:rsidRDefault="00330F6E" w:rsidP="00B45F64">
      <w:pPr>
        <w:pStyle w:val="Heading2"/>
      </w:pPr>
      <w:bookmarkStart w:id="8" w:name="_References"/>
      <w:bookmarkStart w:id="9" w:name="_Toc257187034"/>
      <w:bookmarkStart w:id="10" w:name="_Toc349660882"/>
      <w:bookmarkEnd w:id="8"/>
      <w:r w:rsidRPr="00330F6E">
        <w:t>References</w:t>
      </w:r>
      <w:bookmarkEnd w:id="9"/>
      <w:bookmarkEnd w:id="10"/>
    </w:p>
    <w:p w:rsidR="008654AD" w:rsidRDefault="00E95568" w:rsidP="00A01731">
      <w:pPr>
        <w:spacing w:after="0" w:line="240" w:lineRule="auto"/>
        <w:ind w:firstLine="360"/>
      </w:pPr>
      <w:bookmarkStart w:id="11" w:name="_Toc257187035"/>
      <w:r>
        <w:t xml:space="preserve">Put link to </w:t>
      </w:r>
      <w:r w:rsidR="00DA3126">
        <w:t>t</w:t>
      </w:r>
      <w:r>
        <w:t>eam space</w:t>
      </w:r>
    </w:p>
    <w:p w:rsidR="008654AD" w:rsidRDefault="008654AD" w:rsidP="008654AD">
      <w:pPr>
        <w:pStyle w:val="Heading1"/>
      </w:pPr>
      <w:bookmarkStart w:id="12" w:name="_Toc349660883"/>
      <w:r>
        <w:lastRenderedPageBreak/>
        <w:t>Project dependencies</w:t>
      </w:r>
      <w:bookmarkEnd w:id="12"/>
    </w:p>
    <w:bookmarkStart w:id="13" w:name="_Toc349660884"/>
    <w:p w:rsidR="005059A0" w:rsidRDefault="008659BC" w:rsidP="005059A0">
      <w:pPr>
        <w:pStyle w:val="Heading2"/>
      </w:pPr>
      <w:r>
        <w:rPr>
          <w:noProof/>
          <w:lang w:eastAsia="zh-CN" w:bidi="ar-SA"/>
        </w:rPr>
        <mc:AlternateContent>
          <mc:Choice Requires="wpg">
            <w:drawing>
              <wp:anchor distT="0" distB="0" distL="114300" distR="114300" simplePos="0" relativeHeight="251704320" behindDoc="0" locked="0" layoutInCell="1" allowOverlap="1" wp14:anchorId="2DB67B63" wp14:editId="4CA847BA">
                <wp:simplePos x="0" y="0"/>
                <wp:positionH relativeFrom="column">
                  <wp:posOffset>-504092</wp:posOffset>
                </wp:positionH>
                <wp:positionV relativeFrom="paragraph">
                  <wp:posOffset>391062</wp:posOffset>
                </wp:positionV>
                <wp:extent cx="3352804" cy="5089071"/>
                <wp:effectExtent l="0" t="0" r="38100" b="54610"/>
                <wp:wrapNone/>
                <wp:docPr id="29" name="Group 29"/>
                <wp:cNvGraphicFramePr/>
                <a:graphic xmlns:a="http://schemas.openxmlformats.org/drawingml/2006/main">
                  <a:graphicData uri="http://schemas.microsoft.com/office/word/2010/wordprocessingGroup">
                    <wpg:wgp>
                      <wpg:cNvGrpSpPr/>
                      <wpg:grpSpPr>
                        <a:xfrm>
                          <a:off x="0" y="0"/>
                          <a:ext cx="3352804" cy="5089071"/>
                          <a:chOff x="0" y="0"/>
                          <a:chExt cx="2984985" cy="4008755"/>
                        </a:xfrm>
                      </wpg:grpSpPr>
                      <wpg:grpSp>
                        <wpg:cNvPr id="7" name="Group 121"/>
                        <wpg:cNvGrpSpPr>
                          <a:grpSpLocks/>
                        </wpg:cNvGrpSpPr>
                        <wpg:grpSpPr bwMode="auto">
                          <a:xfrm>
                            <a:off x="0" y="0"/>
                            <a:ext cx="2984985" cy="4008755"/>
                            <a:chOff x="1588" y="3102"/>
                            <a:chExt cx="4701" cy="5843"/>
                          </a:xfrm>
                        </wpg:grpSpPr>
                        <wps:wsp>
                          <wps:cNvPr id="8" name="AutoShape 107"/>
                          <wps:cNvCnPr>
                            <a:cxnSpLocks noChangeShapeType="1"/>
                          </wps:cNvCnPr>
                          <wps:spPr bwMode="auto">
                            <a:xfrm>
                              <a:off x="2298" y="3609"/>
                              <a:ext cx="10" cy="408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9" name="AutoShape 111"/>
                          <wps:cNvCnPr>
                            <a:cxnSpLocks noChangeShapeType="1"/>
                          </wps:cNvCnPr>
                          <wps:spPr bwMode="auto">
                            <a:xfrm>
                              <a:off x="2308" y="4108"/>
                              <a:ext cx="497" cy="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10" name="AutoShape 112"/>
                          <wps:cNvCnPr>
                            <a:cxnSpLocks noChangeShapeType="1"/>
                          </wps:cNvCnPr>
                          <wps:spPr bwMode="auto">
                            <a:xfrm>
                              <a:off x="2308" y="4726"/>
                              <a:ext cx="497" cy="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11" name="AutoShape 113"/>
                          <wps:cNvCnPr>
                            <a:cxnSpLocks noChangeShapeType="1"/>
                          </wps:cNvCnPr>
                          <wps:spPr bwMode="auto">
                            <a:xfrm>
                              <a:off x="2308" y="5335"/>
                              <a:ext cx="497" cy="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12" name="AutoShape 114"/>
                          <wps:cNvCnPr>
                            <a:cxnSpLocks noChangeShapeType="1"/>
                          </wps:cNvCnPr>
                          <wps:spPr bwMode="auto">
                            <a:xfrm>
                              <a:off x="2298" y="5972"/>
                              <a:ext cx="497" cy="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13" name="AutoShape 115"/>
                          <wps:cNvCnPr>
                            <a:cxnSpLocks noChangeShapeType="1"/>
                          </wps:cNvCnPr>
                          <wps:spPr bwMode="auto">
                            <a:xfrm>
                              <a:off x="2298" y="6563"/>
                              <a:ext cx="497" cy="0"/>
                            </a:xfrm>
                            <a:prstGeom prst="straightConnector1">
                              <a:avLst/>
                            </a:prstGeom>
                            <a:noFill/>
                            <a:ln w="12700">
                              <a:solidFill>
                                <a:schemeClr val="dk1">
                                  <a:lumMod val="100000"/>
                                  <a:lumOff val="0"/>
                                </a:schemeClr>
                              </a:solidFill>
                              <a:round/>
                              <a:headEnd/>
                              <a:tailEnd type="triangle" w="med" len="med"/>
                            </a:ln>
                            <a:effectLst>
                              <a:outerShdw dist="28398" dir="3806097" algn="ctr" rotWithShape="0">
                                <a:schemeClr val="lt1">
                                  <a:lumMod val="50000"/>
                                  <a:lumOff val="0"/>
                                </a:schemeClr>
                              </a:outerShdw>
                            </a:effectLst>
                            <a:extLst>
                              <a:ext uri="{909E8E84-426E-40DD-AFC4-6F175D3DCCD1}">
                                <a14:hiddenFill xmlns:a14="http://schemas.microsoft.com/office/drawing/2010/main">
                                  <a:noFill/>
                                </a14:hiddenFill>
                              </a:ext>
                            </a:extLst>
                          </wps:spPr>
                          <wps:bodyPr/>
                        </wps:wsp>
                        <wps:wsp>
                          <wps:cNvPr id="15" name="AutoShape 119"/>
                          <wps:cNvSpPr>
                            <a:spLocks noChangeArrowheads="1"/>
                          </wps:cNvSpPr>
                          <wps:spPr bwMode="auto">
                            <a:xfrm>
                              <a:off x="1588" y="8003"/>
                              <a:ext cx="849" cy="397"/>
                            </a:xfrm>
                            <a:prstGeom prst="flowChartProcess">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lgn="ctr">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396980" w:rsidRPr="00A62AB8" w:rsidRDefault="00396980" w:rsidP="00663F4D">
                                <w:pPr>
                                  <w:jc w:val="center"/>
                                  <w:rPr>
                                    <w:sz w:val="18"/>
                                    <w:szCs w:val="18"/>
                                  </w:rPr>
                                </w:pPr>
                                <w:r w:rsidRPr="00A62AB8">
                                  <w:rPr>
                                    <w:sz w:val="18"/>
                                    <w:szCs w:val="18"/>
                                  </w:rPr>
                                  <w:t>MSI</w:t>
                                </w:r>
                              </w:p>
                              <w:p w:rsidR="00396980" w:rsidRPr="00A62AB8" w:rsidRDefault="00396980" w:rsidP="00396980">
                                <w:pPr>
                                  <w:pStyle w:val="BodyTextIndent1"/>
                                  <w:rPr>
                                    <w:sz w:val="18"/>
                                    <w:szCs w:val="18"/>
                                  </w:rPr>
                                </w:pPr>
                              </w:p>
                            </w:txbxContent>
                          </wps:txbx>
                          <wps:bodyPr rot="0" vert="horz" wrap="square" lIns="91440" tIns="45720" rIns="91440" bIns="45720" anchor="t" anchorCtr="0" upright="1">
                            <a:noAutofit/>
                          </wps:bodyPr>
                        </wps:wsp>
                        <wps:wsp>
                          <wps:cNvPr id="16" name="AutoShape 120"/>
                          <wps:cNvSpPr>
                            <a:spLocks noChangeArrowheads="1"/>
                          </wps:cNvSpPr>
                          <wps:spPr bwMode="auto">
                            <a:xfrm>
                              <a:off x="1588" y="8594"/>
                              <a:ext cx="849" cy="351"/>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396980" w:rsidRPr="00A62AB8" w:rsidRDefault="00A262CC" w:rsidP="00663F4D">
                                <w:pPr>
                                  <w:jc w:val="center"/>
                                  <w:rPr>
                                    <w:sz w:val="18"/>
                                    <w:szCs w:val="18"/>
                                  </w:rPr>
                                </w:pPr>
                                <w:r w:rsidRPr="00A62AB8">
                                  <w:rPr>
                                    <w:sz w:val="18"/>
                                    <w:szCs w:val="18"/>
                                  </w:rPr>
                                  <w:t>MSM</w:t>
                                </w:r>
                              </w:p>
                            </w:txbxContent>
                          </wps:txbx>
                          <wps:bodyPr rot="0" vert="horz" wrap="square" lIns="91440" tIns="45720" rIns="91440" bIns="45720" anchor="t" anchorCtr="0" upright="1">
                            <a:noAutofit/>
                          </wps:bodyPr>
                        </wps:wsp>
                        <wps:wsp>
                          <wps:cNvPr id="17" name="AutoShape 98"/>
                          <wps:cNvSpPr>
                            <a:spLocks noChangeArrowheads="1"/>
                          </wps:cNvSpPr>
                          <wps:spPr bwMode="auto">
                            <a:xfrm>
                              <a:off x="1957" y="3102"/>
                              <a:ext cx="2215" cy="507"/>
                            </a:xfrm>
                            <a:prstGeom prst="flowChartAlternateProcess">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lgn="ctr">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6C615F" w:rsidRPr="00A62AB8" w:rsidRDefault="006C615F">
                                <w:pPr>
                                  <w:rPr>
                                    <w:sz w:val="18"/>
                                    <w:szCs w:val="18"/>
                                  </w:rPr>
                                </w:pPr>
                                <w:proofErr w:type="spellStart"/>
                                <w:r w:rsidRPr="00A62AB8">
                                  <w:rPr>
                                    <w:sz w:val="18"/>
                                    <w:szCs w:val="18"/>
                                  </w:rPr>
                                  <w:t>IAUserCleanupSetup</w:t>
                                </w:r>
                                <w:proofErr w:type="spellEnd"/>
                              </w:p>
                            </w:txbxContent>
                          </wps:txbx>
                          <wps:bodyPr rot="0" vert="horz" wrap="square" lIns="91440" tIns="45720" rIns="91440" bIns="45720" anchor="t" anchorCtr="0" upright="1">
                            <a:noAutofit/>
                          </wps:bodyPr>
                        </wps:wsp>
                        <wps:wsp>
                          <wps:cNvPr id="18" name="AutoShape 99"/>
                          <wps:cNvSpPr>
                            <a:spLocks noChangeArrowheads="1"/>
                          </wps:cNvSpPr>
                          <wps:spPr bwMode="auto">
                            <a:xfrm>
                              <a:off x="2805" y="3932"/>
                              <a:ext cx="2215"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4558DD" w:rsidRPr="00A62AB8" w:rsidRDefault="004558DD">
                                <w:pPr>
                                  <w:rPr>
                                    <w:sz w:val="18"/>
                                    <w:szCs w:val="18"/>
                                  </w:rPr>
                                </w:pPr>
                                <w:proofErr w:type="spellStart"/>
                                <w:r w:rsidRPr="00A62AB8">
                                  <w:rPr>
                                    <w:sz w:val="18"/>
                                    <w:szCs w:val="18"/>
                                  </w:rPr>
                                  <w:t>SecurityAuthSetup</w:t>
                                </w:r>
                                <w:proofErr w:type="spellEnd"/>
                              </w:p>
                            </w:txbxContent>
                          </wps:txbx>
                          <wps:bodyPr rot="0" vert="horz" wrap="square" lIns="91440" tIns="45720" rIns="91440" bIns="45720" anchor="t" anchorCtr="0" upright="1">
                            <a:noAutofit/>
                          </wps:bodyPr>
                        </wps:wsp>
                        <wps:wsp>
                          <wps:cNvPr id="20" name="AutoShape 101"/>
                          <wps:cNvSpPr>
                            <a:spLocks noChangeArrowheads="1"/>
                          </wps:cNvSpPr>
                          <wps:spPr bwMode="auto">
                            <a:xfrm>
                              <a:off x="2805" y="5115"/>
                              <a:ext cx="2215"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562A" w:rsidRPr="00A62AB8" w:rsidRDefault="00732522">
                                <w:pPr>
                                  <w:rPr>
                                    <w:sz w:val="18"/>
                                    <w:szCs w:val="18"/>
                                  </w:rPr>
                                </w:pPr>
                                <w:proofErr w:type="spellStart"/>
                                <w:r>
                                  <w:rPr>
                                    <w:sz w:val="18"/>
                                    <w:szCs w:val="18"/>
                                  </w:rPr>
                                  <w:t>IAUser</w:t>
                                </w:r>
                                <w:r w:rsidR="0010562A" w:rsidRPr="00A62AB8">
                                  <w:rPr>
                                    <w:sz w:val="18"/>
                                    <w:szCs w:val="18"/>
                                  </w:rPr>
                                  <w:t>SessionSetup</w:t>
                                </w:r>
                                <w:proofErr w:type="spellEnd"/>
                              </w:p>
                            </w:txbxContent>
                          </wps:txbx>
                          <wps:bodyPr rot="0" vert="horz" wrap="square" lIns="91440" tIns="45720" rIns="91440" bIns="45720" anchor="t" anchorCtr="0" upright="1">
                            <a:noAutofit/>
                          </wps:bodyPr>
                        </wps:wsp>
                        <wps:wsp>
                          <wps:cNvPr id="21" name="AutoShape 102"/>
                          <wps:cNvSpPr>
                            <a:spLocks noChangeArrowheads="1"/>
                          </wps:cNvSpPr>
                          <wps:spPr bwMode="auto">
                            <a:xfrm>
                              <a:off x="2805" y="6332"/>
                              <a:ext cx="2215"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3673C1" w:rsidRPr="00A62AB8" w:rsidRDefault="003673C1">
                                <w:pPr>
                                  <w:rPr>
                                    <w:sz w:val="18"/>
                                    <w:szCs w:val="18"/>
                                  </w:rPr>
                                </w:pPr>
                                <w:proofErr w:type="spellStart"/>
                                <w:r w:rsidRPr="00A62AB8">
                                  <w:rPr>
                                    <w:sz w:val="18"/>
                                    <w:szCs w:val="18"/>
                                  </w:rPr>
                                  <w:t>ObjectsNetSetup</w:t>
                                </w:r>
                                <w:proofErr w:type="spellEnd"/>
                              </w:p>
                            </w:txbxContent>
                          </wps:txbx>
                          <wps:bodyPr rot="0" vert="horz" wrap="square" lIns="91440" tIns="45720" rIns="91440" bIns="45720" anchor="t" anchorCtr="0" upright="1">
                            <a:noAutofit/>
                          </wps:bodyPr>
                        </wps:wsp>
                        <wps:wsp>
                          <wps:cNvPr id="22" name="AutoShape 103"/>
                          <wps:cNvSpPr>
                            <a:spLocks noChangeArrowheads="1"/>
                          </wps:cNvSpPr>
                          <wps:spPr bwMode="auto">
                            <a:xfrm>
                              <a:off x="2805" y="5714"/>
                              <a:ext cx="2215"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323B56" w:rsidRPr="00A62AB8" w:rsidRDefault="00323B56">
                                <w:pPr>
                                  <w:rPr>
                                    <w:sz w:val="18"/>
                                    <w:szCs w:val="18"/>
                                  </w:rPr>
                                </w:pPr>
                                <w:proofErr w:type="spellStart"/>
                                <w:r w:rsidRPr="00A62AB8">
                                  <w:rPr>
                                    <w:sz w:val="18"/>
                                    <w:szCs w:val="18"/>
                                  </w:rPr>
                                  <w:t>UtilNetSetup</w:t>
                                </w:r>
                                <w:proofErr w:type="spellEnd"/>
                              </w:p>
                            </w:txbxContent>
                          </wps:txbx>
                          <wps:bodyPr rot="0" vert="horz" wrap="square" lIns="91440" tIns="45720" rIns="91440" bIns="45720" anchor="t" anchorCtr="0" upright="1">
                            <a:noAutofit/>
                          </wps:bodyPr>
                        </wps:wsp>
                        <wps:wsp>
                          <wps:cNvPr id="19" name="AutoShape 100"/>
                          <wps:cNvSpPr>
                            <a:spLocks noChangeArrowheads="1"/>
                          </wps:cNvSpPr>
                          <wps:spPr bwMode="auto">
                            <a:xfrm>
                              <a:off x="2805" y="4495"/>
                              <a:ext cx="2215"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950C0" w:rsidRPr="00A62AB8" w:rsidRDefault="000950C0">
                                <w:pPr>
                                  <w:rPr>
                                    <w:sz w:val="18"/>
                                    <w:szCs w:val="18"/>
                                  </w:rPr>
                                </w:pPr>
                                <w:proofErr w:type="spellStart"/>
                                <w:r w:rsidRPr="00A62AB8">
                                  <w:rPr>
                                    <w:sz w:val="18"/>
                                    <w:szCs w:val="18"/>
                                  </w:rPr>
                                  <w:t>MembershipSetup</w:t>
                                </w:r>
                                <w:proofErr w:type="spellEnd"/>
                              </w:p>
                            </w:txbxContent>
                          </wps:txbx>
                          <wps:bodyPr rot="0" vert="horz" wrap="square" lIns="91440" tIns="45720" rIns="91440" bIns="45720" anchor="t" anchorCtr="0" upright="1">
                            <a:noAutofit/>
                          </wps:bodyPr>
                        </wps:wsp>
                        <wps:wsp>
                          <wps:cNvPr id="24" name="AutoShape 105"/>
                          <wps:cNvSpPr>
                            <a:spLocks noChangeArrowheads="1"/>
                          </wps:cNvSpPr>
                          <wps:spPr bwMode="auto">
                            <a:xfrm>
                              <a:off x="5160" y="5382"/>
                              <a:ext cx="1129" cy="425"/>
                            </a:xfrm>
                            <a:prstGeom prst="flowChartProcess">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lgn="ctr">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654D94" w:rsidRPr="00A62AB8" w:rsidRDefault="00654D94">
                                <w:pPr>
                                  <w:rPr>
                                    <w:sz w:val="18"/>
                                    <w:szCs w:val="18"/>
                                  </w:rPr>
                                </w:pPr>
                                <w:proofErr w:type="spellStart"/>
                                <w:r w:rsidRPr="00A62AB8">
                                  <w:rPr>
                                    <w:sz w:val="18"/>
                                    <w:szCs w:val="18"/>
                                  </w:rPr>
                                  <w:t>UtilNGSetup</w:t>
                                </w:r>
                                <w:proofErr w:type="spellEnd"/>
                              </w:p>
                            </w:txbxContent>
                          </wps:txbx>
                          <wps:bodyPr rot="0" vert="horz" wrap="square" lIns="91440" tIns="45720" rIns="91440" bIns="45720" anchor="t" anchorCtr="0" upright="1">
                            <a:noAutofit/>
                          </wps:bodyPr>
                        </wps:wsp>
                      </wpg:grpSp>
                      <wps:wsp>
                        <wps:cNvPr id="5" name="Straight Arrow Connector 5"/>
                        <wps:cNvCnPr>
                          <a:endCxn id="24" idx="1"/>
                        </wps:cNvCnPr>
                        <wps:spPr>
                          <a:xfrm>
                            <a:off x="2126806" y="1542908"/>
                            <a:ext cx="141300" cy="1671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 o:spid="_x0000_s1027" style="position:absolute;left:0;text-align:left;margin-left:-39.7pt;margin-top:30.8pt;width:264pt;height:400.7pt;z-index:251704320;mso-width-relative:margin;mso-height-relative:margin" coordsize="29849,4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">
                <v:group id="Group 121" o:spid="_x0000_s1028" style="position:absolute;width:29849;height:40087" coordorigin="1588,3102" coordsize="4701,5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2" coordsize="21600,21600" o:spt="32" o:oned="t" path="m,l21600,21600e" filled="f">
                    <v:path arrowok="t" fillok="f" o:connecttype="none"/>
                    <o:lock v:ext="edit" shapetype="t"/>
                  </v:shapetype>
                  <v:shape id="AutoShape 107" o:spid="_x0000_s1029" type="#_x0000_t32" style="position:absolute;left:2298;top:3609;width:10;height:4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6WRsEAAADaAAAADwAAAGRycy9kb3ducmV2LnhtbERPzWrCQBC+F3yHZQQvxWz00DbRVUQq&#10;lB6E2jzAmB2TaHY27G5Nmqd3D4UeP77/9XYwrbiT841lBYskBUFcWt1wpaD4PszfQPiArLG1TAp+&#10;ycN2M3laY65tz190P4VKxBD2OSqoQ+hyKX1Zk0Gf2I44chfrDIYIXSW1wz6Gm1Yu0/RFGmw4NtTY&#10;0b6m8nb6MQqWoRo/n11xlcf0nI2vbdEssnelZtNhtwIRaAj/4j/3h1YQt8Yr8Qb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fpZGwQAAANoAAAAPAAAAAAAAAAAAAAAA&#10;AKECAABkcnMvZG93bnJldi54bWxQSwUGAAAAAAQABAD5AAAAjwMAAAAA&#10;" strokecolor="black [3200]" strokeweight="1pt">
                    <v:stroke endarrow="block"/>
                    <v:shadow on="t" color="#7f7f7f [1601]" offset="1pt"/>
                  </v:shape>
                  <v:shape id="AutoShape 111" o:spid="_x0000_s1030" type="#_x0000_t32" style="position:absolute;left:2308;top:4108;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Iz3cQAAADaAAAADwAAAGRycy9kb3ducmV2LnhtbESPQWvCQBSE70L/w/IKXqTZ6EFNdJVS&#10;KhQPgpof8Jp9Jmmzb8PuVlN/vSsIHoeZ+YZZrnvTijM531hWME5SEMSl1Q1XCorj5m0Owgdkja1l&#10;UvBPHtarl8ESc20vvKfzIVQiQtjnqKAOocul9GVNBn1iO+LonawzGKJ0ldQOLxFuWjlJ06k02HBc&#10;qLGjj5rK38OfUTAJ1XU7csWP3KXf2XXWFs04+1Rq+Nq/L0AE6sMz/Gh/aQUZ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MjPdxAAAANoAAAAPAAAAAAAAAAAA&#10;AAAAAKECAABkcnMvZG93bnJldi54bWxQSwUGAAAAAAQABAD5AAAAkgMAAAAA&#10;" strokecolor="black [3200]" strokeweight="1pt">
                    <v:stroke endarrow="block"/>
                    <v:shadow on="t" color="#7f7f7f [1601]" offset="1pt"/>
                  </v:shape>
                  <v:shape id="AutoShape 112" o:spid="_x0000_s1031" type="#_x0000_t32" style="position:absolute;left:2308;top:4726;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88+8UAAADbAAAADwAAAGRycy9kb3ducmV2LnhtbESPQW/CMAyF70j8h8hIu6CRwmFAISCE&#10;NmnaYRKlP8BrTNutcaokg45fPx8m7WbrPb/3ebsfXKeuFGLr2cB8loEirrxtuTZQnl8eV6BiQrbY&#10;eSYDPxRhvxuPtphbf+MTXYtUKwnhmKOBJqU+1zpWDTmMM98Ti3bxwWGSNdTaBrxJuOv0IsuetMOW&#10;paHBno4NVV/FtzOwSPX9bRrKT/2efazvy65s5+tnYx4mw2EDKtGQ/s1/169W8IVefpEB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88+8UAAADbAAAADwAAAAAAAAAA&#10;AAAAAAChAgAAZHJzL2Rvd25yZXYueG1sUEsFBgAAAAAEAAQA+QAAAJMDAAAAAA==&#10;" strokecolor="black [3200]" strokeweight="1pt">
                    <v:stroke endarrow="block"/>
                    <v:shadow on="t" color="#7f7f7f [1601]" offset="1pt"/>
                  </v:shape>
                  <v:shape id="AutoShape 113" o:spid="_x0000_s1032" type="#_x0000_t32" style="position:absolute;left:2308;top:5335;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ZYMMAAADbAAAADwAAAGRycy9kb3ducmV2LnhtbERPzWrCQBC+F3yHZYReim7ioa3RTRCx&#10;ID0UavMAY3ZMotnZsLtq9Om7hYK3+fh+Z1kMphMXcr61rCCdJiCIK6tbrhWUPx+TdxA+IGvsLJOC&#10;G3ko8tHTEjNtr/xNl12oRQxhn6GCJoQ+k9JXDRn0U9sTR+5gncEQoauldniN4aaTsyR5lQZbjg0N&#10;9rRuqDrtzkbBLNT3zxdXHuVXsp/f37qyTecbpZ7Hw2oBItAQHuJ/91bH+Sn8/R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TmWDDAAAA2wAAAA8AAAAAAAAAAAAA&#10;AAAAoQIAAGRycy9kb3ducmV2LnhtbFBLBQYAAAAABAAEAPkAAACRAwAAAAA=&#10;" strokecolor="black [3200]" strokeweight="1pt">
                    <v:stroke endarrow="block"/>
                    <v:shadow on="t" color="#7f7f7f [1601]" offset="1pt"/>
                  </v:shape>
                  <v:shape id="AutoShape 114" o:spid="_x0000_s1033" type="#_x0000_t32" style="position:absolute;left:2298;top:5972;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EHF8IAAADbAAAADwAAAGRycy9kb3ducmV2LnhtbERPzWrCQBC+C32HZQpepG7MQU10lVIq&#10;FA+CmgeYZsckbXY27G419eldQfA2H9/vLNe9acWZnG8sK5iMExDEpdUNVwqK4+ZtDsIHZI2tZVLw&#10;Tx7Wq5fBEnNtL7yn8yFUIoawz1FBHUKXS+nLmgz6se2II3eyzmCI0FVSO7zEcNPKNEmm0mDDsaHG&#10;jj5qKn8Pf0ZBGqrrduSKH7lLvrPrrC2aSfap1PC1f1+ACNSHp/jh/tJxfgr3X+I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EHF8IAAADbAAAADwAAAAAAAAAAAAAA&#10;AAChAgAAZHJzL2Rvd25yZXYueG1sUEsFBgAAAAAEAAQA+QAAAJADAAAAAA==&#10;" strokecolor="black [3200]" strokeweight="1pt">
                    <v:stroke endarrow="block"/>
                    <v:shadow on="t" color="#7f7f7f [1601]" offset="1pt"/>
                  </v:shape>
                  <v:shape id="AutoShape 115" o:spid="_x0000_s1034" type="#_x0000_t32" style="position:absolute;left:2298;top:6563;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2ijMMAAADbAAAADwAAAGRycy9kb3ducmV2LnhtbERP22rCQBB9L/gPywh9KXWjgpc0GxFp&#10;QfogqPmAaXaaRLOzYXer0a93C4W+zeFcJ1v1phUXcr6xrGA8SkAQl1Y3XCkojh+vCxA+IGtsLZOC&#10;G3lY5YOnDFNtr7ynyyFUIoawT1FBHUKXSunLmgz6ke2II/dtncEQoaukdniN4aaVkySZSYMNx4Ya&#10;O9rUVJ4PP0bBJFT3zxdXnOQu+Vre523RjJfvSj0P+/UbiEB9+Bf/ubc6zp/C7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NoozDAAAA2wAAAA8AAAAAAAAAAAAA&#10;AAAAoQIAAGRycy9kb3ducmV2LnhtbFBLBQYAAAAABAAEAPkAAACRAwAAAAA=&#10;" strokecolor="black [3200]" strokeweight="1pt">
                    <v:stroke endarrow="block"/>
                    <v:shadow on="t" color="#7f7f7f [1601]" offset="1pt"/>
                  </v:shape>
                  <v:shapetype id="_x0000_t109" coordsize="21600,21600" o:spt="109" path="m,l,21600r21600,l21600,xe">
                    <v:stroke joinstyle="miter"/>
                    <v:path gradientshapeok="t" o:connecttype="rect"/>
                  </v:shapetype>
                  <v:shape id="AutoShape 119" o:spid="_x0000_s1035" type="#_x0000_t109" style="position:absolute;left:1588;top:8003;width:84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7qsQA&#10;AADbAAAADwAAAGRycy9kb3ducmV2LnhtbERPTWvCQBC9F/oflil4aza1WDW6ihSKIh6sWqq3ITsm&#10;qdnZmF1N+u/dQsHbPN7njKetKcWValdYVvASxSCIU6sLzhTsth/PAxDOI2ssLZOCX3IwnTw+jDHR&#10;tuFPum58JkIIuwQV5N5XiZQuzcmgi2xFHLijrQ36AOtM6hqbEG5K2Y3jN2mw4NCQY0XvOaWnzcUo&#10;eP25nL72i+a8Gh76637vW+vlfKhU56mdjUB4av1d/O9e6DC/B3+/h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du6rEAAAA2wAAAA8AAAAAAAAAAAAAAAAAmAIAAGRycy9k&#10;b3ducmV2LnhtbFBLBQYAAAAABAAEAPUAAACJAwAAAAA=&#10;" fillcolor="#c2d69b [1942]" strokecolor="#c2d69b [1942]" strokeweight="1pt">
                    <v:fill color2="#eaf1dd [662]" angle="135" focus="50%" type="gradient"/>
                    <v:shadow on="t" color="#4e6128 [1606]" opacity=".5" offset="1pt"/>
                    <v:textbox>
                      <w:txbxContent>
                        <w:p w:rsidR="00396980" w:rsidRPr="00A62AB8" w:rsidRDefault="00396980" w:rsidP="00663F4D">
                          <w:pPr>
                            <w:jc w:val="center"/>
                            <w:rPr>
                              <w:sz w:val="18"/>
                              <w:szCs w:val="18"/>
                            </w:rPr>
                          </w:pPr>
                          <w:r w:rsidRPr="00A62AB8">
                            <w:rPr>
                              <w:sz w:val="18"/>
                              <w:szCs w:val="18"/>
                            </w:rPr>
                            <w:t>MSI</w:t>
                          </w:r>
                        </w:p>
                        <w:p w:rsidR="00396980" w:rsidRPr="00A62AB8" w:rsidRDefault="00396980" w:rsidP="00396980">
                          <w:pPr>
                            <w:pStyle w:val="BodyTextIndent1"/>
                            <w:rPr>
                              <w:sz w:val="18"/>
                              <w:szCs w:val="18"/>
                            </w:rPr>
                          </w:pPr>
                        </w:p>
                      </w:txbxContent>
                    </v:textbox>
                  </v:shape>
                  <v:shape id="AutoShape 120" o:spid="_x0000_s1036" type="#_x0000_t109" style="position:absolute;left:1588;top:8594;width:849;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uNcIA&#10;AADbAAAADwAAAGRycy9kb3ducmV2LnhtbERPTWvCQBC9F/wPywje6sYKUqKbUIWCkIMk7aHeptlp&#10;NjQ7G7Orif++Wyj0No/3Obt8sp240eBbxwpWywQEce10y42C97fXx2cQPiBr7ByTgjt5yLPZww5T&#10;7UYu6VaFRsQQ9ikqMCH0qZS+NmTRL11PHLkvN1gMEQ6N1AOOMdx28ilJNtJiy7HBYE8HQ/V3dbUK&#10;1qOsx84kRXE5H83n9VQWH7RXajGfXrYgAk3hX/znPuo4fwO/v8Q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wS41wgAAANsAAAAPAAAAAAAAAAAAAAAAAJgCAABkcnMvZG93&#10;bnJldi54bWxQSwUGAAAAAAQABAD1AAAAhwMAAAAA&#10;" fillcolor="#95b3d7 [1940]" strokecolor="#95b3d7 [1940]" strokeweight="1pt">
                    <v:fill color2="#dbe5f1 [660]" angle="135" focus="50%" type="gradient"/>
                    <v:shadow on="t" color="#243f60 [1604]" opacity=".5" offset="1pt"/>
                    <v:textbox>
                      <w:txbxContent>
                        <w:p w:rsidR="00396980" w:rsidRPr="00A62AB8" w:rsidRDefault="00A262CC" w:rsidP="00663F4D">
                          <w:pPr>
                            <w:jc w:val="center"/>
                            <w:rPr>
                              <w:sz w:val="18"/>
                              <w:szCs w:val="18"/>
                            </w:rPr>
                          </w:pPr>
                          <w:r w:rsidRPr="00A62AB8">
                            <w:rPr>
                              <w:sz w:val="18"/>
                              <w:szCs w:val="18"/>
                            </w:rPr>
                            <w:t>MSM</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8" o:spid="_x0000_s1037" type="#_x0000_t176" style="position:absolute;left:1957;top:3102;width:2215;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5yMIA&#10;AADbAAAADwAAAGRycy9kb3ducmV2LnhtbERPTWvCQBC9F/oflil4qxs9qE1dRQWhYA9qS8/T7DRJ&#10;zc6G7DSJ/fWuIHibx/uc+bJ3lWqpCaVnA6NhAoo487bk3MDnx/Z5BioIssXKMxk4U4Dl4vFhjqn1&#10;HR+oPUquYgiHFA0UInWqdcgKchiGviaO3I9vHEqETa5tg10Md5UeJ8lEOyw5NhRY06ag7HT8cwZ6&#10;2e03/7/ysp5276vDd/7V7vXYmMFTv3oFJdTLXXxzv9k4fwrXX+IBen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fnIwgAAANsAAAAPAAAAAAAAAAAAAAAAAJgCAABkcnMvZG93&#10;bnJldi54bWxQSwUGAAAAAAQABAD1AAAAhwMAAAAA&#10;" fillcolor="#c2d69b [1942]" strokecolor="#c2d69b [1942]" strokeweight="1pt">
                    <v:fill color2="#eaf1dd [662]" angle="135" focus="50%" type="gradient"/>
                    <v:shadow on="t" color="#4e6128 [1606]" opacity=".5" offset="1pt"/>
                    <v:textbox>
                      <w:txbxContent>
                        <w:p w:rsidR="006C615F" w:rsidRPr="00A62AB8" w:rsidRDefault="006C615F">
                          <w:pPr>
                            <w:rPr>
                              <w:sz w:val="18"/>
                              <w:szCs w:val="18"/>
                            </w:rPr>
                          </w:pPr>
                          <w:proofErr w:type="spellStart"/>
                          <w:r w:rsidRPr="00A62AB8">
                            <w:rPr>
                              <w:sz w:val="18"/>
                              <w:szCs w:val="18"/>
                            </w:rPr>
                            <w:t>IAUserCleanupSetup</w:t>
                          </w:r>
                          <w:proofErr w:type="spellEnd"/>
                        </w:p>
                      </w:txbxContent>
                    </v:textbox>
                  </v:shape>
                  <v:shape id="AutoShape 99" o:spid="_x0000_s1038" type="#_x0000_t109" style="position:absolute;left:2805;top:3932;width:22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3MQA&#10;AADbAAAADwAAAGRycy9kb3ducmV2LnhtbESPQWvCQBCF7wX/wzKCt7qxQinRVVQoCDkUbQ/1NmbH&#10;bDA7G7OrSf9951DobYb35r1vluvBN+pBXawDG5hNM1DEZbA1Vwa+Pt+f30DFhGyxCUwGfijCejV6&#10;WmJuQ88HehxTpSSEY44GXEptrnUsHXmM09ASi3YJnccka1dp22Ev4b7RL1n2qj3WLA0OW9o5Kq/H&#10;uzcw73XZNy4rittp7873j0PxTVtjJuNhswCVaEj/5r/rvRV8gZV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SH9zEAAAA2wAAAA8AAAAAAAAAAAAAAAAAmAIAAGRycy9k&#10;b3ducmV2LnhtbFBLBQYAAAAABAAEAPUAAACJAwAAAAA=&#10;" fillcolor="#95b3d7 [1940]" strokecolor="#95b3d7 [1940]" strokeweight="1pt">
                    <v:fill color2="#dbe5f1 [660]" angle="135" focus="50%" type="gradient"/>
                    <v:shadow on="t" color="#243f60 [1604]" opacity=".5" offset="1pt"/>
                    <v:textbox>
                      <w:txbxContent>
                        <w:p w:rsidR="004558DD" w:rsidRPr="00A62AB8" w:rsidRDefault="004558DD">
                          <w:pPr>
                            <w:rPr>
                              <w:sz w:val="18"/>
                              <w:szCs w:val="18"/>
                            </w:rPr>
                          </w:pPr>
                          <w:proofErr w:type="spellStart"/>
                          <w:r w:rsidRPr="00A62AB8">
                            <w:rPr>
                              <w:sz w:val="18"/>
                              <w:szCs w:val="18"/>
                            </w:rPr>
                            <w:t>SecurityAuthSetup</w:t>
                          </w:r>
                          <w:proofErr w:type="spellEnd"/>
                        </w:p>
                      </w:txbxContent>
                    </v:textbox>
                  </v:shape>
                  <v:shape id="AutoShape 101" o:spid="_x0000_s1039" type="#_x0000_t109" style="position:absolute;left:2805;top:5115;width:22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ZZ8EA&#10;AADbAAAADwAAAGRycy9kb3ducmV2LnhtbERPy2rCQBTdC/2H4Ra600ktFEkdRQtCIAuJumh3t5nb&#10;TGjmTsxMHv59ZyG4PJz3ejvZRgzU+dqxgtdFAoK4dLrmSsHlfJivQPiArLFxTApu5GG7eZqtMdVu&#10;5IKGU6hEDGGfogITQptK6UtDFv3CtcSR+3WdxRBhV0nd4RjDbSOXSfIuLdYcGwy29Gmo/Dv1VsHb&#10;KMuxMUmeX78z89Mfi/yL9kq9PE+7DxCBpvAQ392ZVrCM6+O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I2WfBAAAA2wAAAA8AAAAAAAAAAAAAAAAAmAIAAGRycy9kb3du&#10;cmV2LnhtbFBLBQYAAAAABAAEAPUAAACGAwAAAAA=&#10;" fillcolor="#95b3d7 [1940]" strokecolor="#95b3d7 [1940]" strokeweight="1pt">
                    <v:fill color2="#dbe5f1 [660]" angle="135" focus="50%" type="gradient"/>
                    <v:shadow on="t" color="#243f60 [1604]" opacity=".5" offset="1pt"/>
                    <v:textbox>
                      <w:txbxContent>
                        <w:p w:rsidR="0010562A" w:rsidRPr="00A62AB8" w:rsidRDefault="00732522">
                          <w:pPr>
                            <w:rPr>
                              <w:sz w:val="18"/>
                              <w:szCs w:val="18"/>
                            </w:rPr>
                          </w:pPr>
                          <w:proofErr w:type="spellStart"/>
                          <w:r>
                            <w:rPr>
                              <w:sz w:val="18"/>
                              <w:szCs w:val="18"/>
                            </w:rPr>
                            <w:t>IAUser</w:t>
                          </w:r>
                          <w:r w:rsidR="0010562A" w:rsidRPr="00A62AB8">
                            <w:rPr>
                              <w:sz w:val="18"/>
                              <w:szCs w:val="18"/>
                            </w:rPr>
                            <w:t>SessionSetup</w:t>
                          </w:r>
                          <w:proofErr w:type="spellEnd"/>
                        </w:p>
                      </w:txbxContent>
                    </v:textbox>
                  </v:shape>
                  <v:shape id="AutoShape 102" o:spid="_x0000_s1040" type="#_x0000_t109" style="position:absolute;left:2805;top:6332;width:22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8/MUA&#10;AADbAAAADwAAAGRycy9kb3ducmV2LnhtbESPzWrDMBCE74G+g9hCb4mcFEJwo4S2UDD4UJzk0N62&#10;1sYysVauJf/07atAIMdhZr5htvvJNmKgzteOFSwXCQji0umaKwWn48d8A8IHZI2NY1LwRx72u4fZ&#10;FlPtRi5oOIRKRAj7FBWYENpUSl8asugXriWO3tl1FkOUXSV1h2OE20aukmQtLdYcFwy29G6ovBx6&#10;q+B5lOXYmCTPf78z89N/FvkXvSn19Di9voAINIV7+NbOtILVEq5f4g+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Hz8xQAAANsAAAAPAAAAAAAAAAAAAAAAAJgCAABkcnMv&#10;ZG93bnJldi54bWxQSwUGAAAAAAQABAD1AAAAigMAAAAA&#10;" fillcolor="#95b3d7 [1940]" strokecolor="#95b3d7 [1940]" strokeweight="1pt">
                    <v:fill color2="#dbe5f1 [660]" angle="135" focus="50%" type="gradient"/>
                    <v:shadow on="t" color="#243f60 [1604]" opacity=".5" offset="1pt"/>
                    <v:textbox>
                      <w:txbxContent>
                        <w:p w:rsidR="003673C1" w:rsidRPr="00A62AB8" w:rsidRDefault="003673C1">
                          <w:pPr>
                            <w:rPr>
                              <w:sz w:val="18"/>
                              <w:szCs w:val="18"/>
                            </w:rPr>
                          </w:pPr>
                          <w:proofErr w:type="spellStart"/>
                          <w:r w:rsidRPr="00A62AB8">
                            <w:rPr>
                              <w:sz w:val="18"/>
                              <w:szCs w:val="18"/>
                            </w:rPr>
                            <w:t>ObjectsNetSetup</w:t>
                          </w:r>
                          <w:proofErr w:type="spellEnd"/>
                        </w:p>
                      </w:txbxContent>
                    </v:textbox>
                  </v:shape>
                  <v:shape id="AutoShape 103" o:spid="_x0000_s1041" type="#_x0000_t109" style="position:absolute;left:2805;top:5714;width:22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bii8UA&#10;AADbAAAADwAAAGRycy9kb3ducmV2LnhtbESPzWrDMBCE74G+g9hCb7FcF0Jwo5i2UDD4UPJzSG8b&#10;a2OZWivXUmL37atAIMdhZr5hVsVkO3GhwbeOFTwnKQji2umWGwX73ed8CcIHZI2dY1LwRx6K9cNs&#10;hbl2I2/osg2NiBD2OSowIfS5lL42ZNEnrieO3skNFkOUQyP1gGOE205mabqQFluOCwZ7+jBU/2zP&#10;VsHLKOuxM2lV/X6X5nj+2lQHelfq6XF6ewURaAr38K1dagVZBt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luKLxQAAANsAAAAPAAAAAAAAAAAAAAAAAJgCAABkcnMv&#10;ZG93bnJldi54bWxQSwUGAAAAAAQABAD1AAAAigMAAAAA&#10;" fillcolor="#95b3d7 [1940]" strokecolor="#95b3d7 [1940]" strokeweight="1pt">
                    <v:fill color2="#dbe5f1 [660]" angle="135" focus="50%" type="gradient"/>
                    <v:shadow on="t" color="#243f60 [1604]" opacity=".5" offset="1pt"/>
                    <v:textbox>
                      <w:txbxContent>
                        <w:p w:rsidR="00323B56" w:rsidRPr="00A62AB8" w:rsidRDefault="00323B56">
                          <w:pPr>
                            <w:rPr>
                              <w:sz w:val="18"/>
                              <w:szCs w:val="18"/>
                            </w:rPr>
                          </w:pPr>
                          <w:proofErr w:type="spellStart"/>
                          <w:r w:rsidRPr="00A62AB8">
                            <w:rPr>
                              <w:sz w:val="18"/>
                              <w:szCs w:val="18"/>
                            </w:rPr>
                            <w:t>UtilNetSetup</w:t>
                          </w:r>
                          <w:proofErr w:type="spellEnd"/>
                        </w:p>
                      </w:txbxContent>
                    </v:textbox>
                  </v:shape>
                  <v:shape id="AutoShape 100" o:spid="_x0000_s1042" type="#_x0000_t109" style="position:absolute;left:2805;top:4495;width:22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66R8IA&#10;AADbAAAADwAAAGRycy9kb3ducmV2LnhtbERPS4vCMBC+C/6HMIK3NVVhWbtG0QVB6EF8HNzbbDPb&#10;FJtJt4m2/vuNIHibj+8582VnK3GjxpeOFYxHCQji3OmSCwWn4+btA4QPyBorx6TgTh6Wi35vjql2&#10;Le/pdgiFiCHsU1RgQqhTKX1uyKIfuZo4cr+usRgibAqpG2xjuK3kJEnepcWSY4PBmr4M5ZfD1SqY&#10;tjJvK5Nk2d/31vxcd/vsTGulhoNu9QkiUBde4qd7q+P8GTx+i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rpHwgAAANsAAAAPAAAAAAAAAAAAAAAAAJgCAABkcnMvZG93&#10;bnJldi54bWxQSwUGAAAAAAQABAD1AAAAhwMAAAAA&#10;" fillcolor="#95b3d7 [1940]" strokecolor="#95b3d7 [1940]" strokeweight="1pt">
                    <v:fill color2="#dbe5f1 [660]" angle="135" focus="50%" type="gradient"/>
                    <v:shadow on="t" color="#243f60 [1604]" opacity=".5" offset="1pt"/>
                    <v:textbox>
                      <w:txbxContent>
                        <w:p w:rsidR="000950C0" w:rsidRPr="00A62AB8" w:rsidRDefault="000950C0">
                          <w:pPr>
                            <w:rPr>
                              <w:sz w:val="18"/>
                              <w:szCs w:val="18"/>
                            </w:rPr>
                          </w:pPr>
                          <w:proofErr w:type="spellStart"/>
                          <w:r w:rsidRPr="00A62AB8">
                            <w:rPr>
                              <w:sz w:val="18"/>
                              <w:szCs w:val="18"/>
                            </w:rPr>
                            <w:t>MembershipSetup</w:t>
                          </w:r>
                          <w:proofErr w:type="spellEnd"/>
                        </w:p>
                      </w:txbxContent>
                    </v:textbox>
                  </v:shape>
                  <v:shape id="AutoShape 105" o:spid="_x0000_s1043" type="#_x0000_t109" style="position:absolute;left:5160;top:5382;width:112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fZMQA&#10;AADbAAAADwAAAGRycy9kb3ducmV2LnhtbESPQWvCQBSE74L/YXmCt7oxllKia1BBEHIoag/t7Zl9&#10;zYZm38bsatJ/3y0UPA4z8w2zygfbiDt1vnasYD5LQBCXTtdcKXg/759eQfiArLFxTAp+yEO+Ho9W&#10;mGnX85Hup1CJCGGfoQITQptJ6UtDFv3MtcTR+3KdxRBlV0ndYR/htpFpkrxIizXHBYMt7QyV36eb&#10;VbDoZdk3JimK6+fBXG5vx+KDtkpNJ8NmCSLQEB7h//ZBK0if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32TEAAAA2wAAAA8AAAAAAAAAAAAAAAAAmAIAAGRycy9k&#10;b3ducmV2LnhtbFBLBQYAAAAABAAEAPUAAACJAwAAAAA=&#10;" fillcolor="#95b3d7 [1940]" strokecolor="#95b3d7 [1940]" strokeweight="1pt">
                    <v:fill color2="#dbe5f1 [660]" angle="135" focus="50%" type="gradient"/>
                    <v:shadow on="t" color="#243f60 [1604]" opacity=".5" offset="1pt"/>
                    <v:textbox>
                      <w:txbxContent>
                        <w:p w:rsidR="00654D94" w:rsidRPr="00A62AB8" w:rsidRDefault="00654D94">
                          <w:pPr>
                            <w:rPr>
                              <w:sz w:val="18"/>
                              <w:szCs w:val="18"/>
                            </w:rPr>
                          </w:pPr>
                          <w:proofErr w:type="spellStart"/>
                          <w:r w:rsidRPr="00A62AB8">
                            <w:rPr>
                              <w:sz w:val="18"/>
                              <w:szCs w:val="18"/>
                            </w:rPr>
                            <w:t>UtilNGSetup</w:t>
                          </w:r>
                          <w:proofErr w:type="spellEnd"/>
                        </w:p>
                      </w:txbxContent>
                    </v:textbox>
                  </v:shape>
                </v:group>
                <v:shape id="Straight Arrow Connector 5" o:spid="_x0000_s1044" type="#_x0000_t32" style="position:absolute;left:21268;top:15429;width:1413;height:1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group>
            </w:pict>
          </mc:Fallback>
        </mc:AlternateContent>
      </w:r>
      <w:r w:rsidR="008654AD">
        <w:t>Dependencies Schema</w:t>
      </w:r>
      <w:bookmarkEnd w:id="13"/>
    </w:p>
    <w:p w:rsidR="005059A0" w:rsidRDefault="00970BF3" w:rsidP="005059A0">
      <w:pPr>
        <w:pStyle w:val="BodyTextIndent1"/>
      </w:pPr>
      <w:r>
        <w:rPr>
          <w:noProof/>
          <w:lang w:eastAsia="zh-CN" w:bidi="ar-SA"/>
        </w:rPr>
        <mc:AlternateContent>
          <mc:Choice Requires="wps">
            <w:drawing>
              <wp:anchor distT="0" distB="0" distL="114300" distR="114300" simplePos="0" relativeHeight="251705344" behindDoc="0" locked="0" layoutInCell="1" allowOverlap="1">
                <wp:simplePos x="0" y="0"/>
                <wp:positionH relativeFrom="column">
                  <wp:posOffset>3112477</wp:posOffset>
                </wp:positionH>
                <wp:positionV relativeFrom="paragraph">
                  <wp:posOffset>69362</wp:posOffset>
                </wp:positionV>
                <wp:extent cx="3153508" cy="4407876"/>
                <wp:effectExtent l="0" t="0" r="27940" b="12065"/>
                <wp:wrapNone/>
                <wp:docPr id="6" name="Text Box 6"/>
                <wp:cNvGraphicFramePr/>
                <a:graphic xmlns:a="http://schemas.openxmlformats.org/drawingml/2006/main">
                  <a:graphicData uri="http://schemas.microsoft.com/office/word/2010/wordprocessingShape">
                    <wps:wsp>
                      <wps:cNvSpPr txBox="1"/>
                      <wps:spPr>
                        <a:xfrm>
                          <a:off x="0" y="0"/>
                          <a:ext cx="3153508" cy="44078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BF3" w:rsidRPr="00F2562C" w:rsidRDefault="00970BF3" w:rsidP="00970BF3">
                            <w:pPr>
                              <w:pStyle w:val="BodyTextIndent1"/>
                              <w:rPr>
                                <w:lang w:eastAsia="zh-CN"/>
                              </w:rPr>
                            </w:pPr>
                            <w:r>
                              <w:fldChar w:fldCharType="begin"/>
                            </w:r>
                            <w:r>
                              <w:instrText xml:space="preserve"> INCLUDETEXT D:\\WorkStation\\TFS2012\\Grenoble\\Decoupling\\Decoupling-working\\script-test\\IASecurityAuth-Decoupling.docm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D:\\WorkStation\\TFS2012\\Grenoble\\Decoupling\\Decoupling-working\\script-test\\Membership-Decoupling.docm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D:\\WorkStation\\TFS2012\\Grenoble\\Decoupling\\Decoupling-working\\script-test\\IAUserSession-Decoupling.docm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D:\\WorkStation\\TFS2012\\Grenoble\\Decoupling\\Decoupling-working\\script-test\\UtilNG-Decoupling.docm DependencySummary </w:instrText>
                            </w:r>
                            <w:r>
                              <w:fldChar w:fldCharType="separate"/>
                            </w:r>
                            <w:r>
                              <w:rPr>
                                <w:b/>
                                <w:bCs/>
                              </w:rPr>
                              <w:t>Error! Not a valid filename.</w:t>
                            </w:r>
                            <w:r>
                              <w:fldChar w:fldCharType="end"/>
                            </w:r>
                            <w:bookmarkStart w:id="14" w:name="OLE_LINK1"/>
                            <w:bookmarkStart w:id="15" w:name="OLE_LINK2"/>
                            <w:r>
                              <w:fldChar w:fldCharType="begin"/>
                            </w:r>
                            <w:r>
                              <w:instrText xml:space="preserve"> INCLUDETEXT D:\\WorkStation\\TFS2012\\Grenoble\\Decoupling\\Decoupling-working\\script-test\\UtilNet-Decoupling.docm DependencySummary </w:instrText>
                            </w:r>
                            <w:r>
                              <w:fldChar w:fldCharType="separate"/>
                            </w:r>
                            <w:r>
                              <w:rPr>
                                <w:b/>
                                <w:bCs/>
                              </w:rPr>
                              <w:t>Error! Not a valid filename.</w:t>
                            </w:r>
                            <w:r>
                              <w:fldChar w:fldCharType="end"/>
                            </w:r>
                            <w:bookmarkEnd w:id="14"/>
                            <w:bookmarkEnd w:id="15"/>
                            <w:r>
                              <w:fldChar w:fldCharType="begin"/>
                            </w:r>
                            <w:r>
                              <w:instrText xml:space="preserve"> INCLUDETEXT D:\\WorkStation\\TFS2012\\Grenoble\\Decoupling\\Decoupling-working\\script-test\\ObjectsNet-Decoupling.docm DependencySummary </w:instrText>
                            </w:r>
                            <w:r>
                              <w:fldChar w:fldCharType="separate"/>
                            </w:r>
                            <w:r>
                              <w:rPr>
                                <w:b/>
                                <w:bCs/>
                              </w:rPr>
                              <w:t>Error! Not a valid filename.</w:t>
                            </w:r>
                            <w:r>
                              <w:fldChar w:fldCharType="end"/>
                            </w:r>
                          </w:p>
                          <w:p w:rsidR="00970BF3" w:rsidRDefault="00970BF3">
                            <w:bookmarkStart w:id="16" w:name="_GoBack"/>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45" type="#_x0000_t202" style="position:absolute;left:0;text-align:left;margin-left:245.1pt;margin-top:5.45pt;width:248.3pt;height:347.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" fillcolor="white [3201]" strokeweight=".5pt">
                <v:textbox>
                  <w:txbxContent>
                    <w:p w:rsidR="00970BF3" w:rsidRPr="00F2562C" w:rsidRDefault="00970BF3" w:rsidP="00970BF3">
                      <w:pPr>
                        <w:pStyle w:val="BodyTextIndent1"/>
                        <w:rPr>
                          <w:lang w:eastAsia="zh-CN"/>
                        </w:rPr>
                      </w:pPr>
                      <w:r>
                        <w:fldChar w:fldCharType="begin"/>
                      </w:r>
                      <w:r>
                        <w:instrText xml:space="preserve"> INCLUDETEXT D:\\WorkStation\\TFS2012\\Grenoble\\Decoupling\\Decoupling-working\\script-test\\IASecurityAuth-Decoupling.docm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D:\\WorkStation\\TFS2012\\Grenoble\\Decoupling\\Decoupling-working\\script-test\\Membership-Decoupling.docm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D:\\WorkStation\\TFS2012\\Grenoble\\Decoupling\\Decoupling-working\\script-test\\IAUserSession-Decoupling.docm DependencySummary </w:instrText>
                      </w:r>
                      <w:r>
                        <w:fldChar w:fldCharType="separate"/>
                      </w:r>
                      <w:r>
                        <w:rPr>
                          <w:b/>
                          <w:bCs/>
                        </w:rPr>
                        <w:t>Error! Not a valid filename.</w:t>
                      </w:r>
                      <w:r>
                        <w:fldChar w:fldCharType="end"/>
                      </w:r>
                      <w:r>
                        <w:fldChar w:fldCharType="begin"/>
                      </w:r>
                      <w:r>
                        <w:instrText xml:space="preserve"> INCLUDETEXT D:\\WorkStation\\TFS2012\\Grenoble\\Decoupling\\Decoupling-working\\script-test\\UtilNG-Decoupling.docm DependencySummary </w:instrText>
                      </w:r>
                      <w:r>
                        <w:fldChar w:fldCharType="separate"/>
                      </w:r>
                      <w:r>
                        <w:rPr>
                          <w:b/>
                          <w:bCs/>
                        </w:rPr>
                        <w:t>Error! Not a valid filename.</w:t>
                      </w:r>
                      <w:r>
                        <w:fldChar w:fldCharType="end"/>
                      </w:r>
                      <w:bookmarkStart w:id="17" w:name="OLE_LINK1"/>
                      <w:bookmarkStart w:id="18" w:name="OLE_LINK2"/>
                      <w:r>
                        <w:fldChar w:fldCharType="begin"/>
                      </w:r>
                      <w:r>
                        <w:instrText xml:space="preserve"> INCLUDETEXT D:\\WorkStation\\TFS2012\\Grenoble\\Decoupling\\Decoupling-working\\script-test\\UtilNet-Decoupling.docm DependencySummary </w:instrText>
                      </w:r>
                      <w:r>
                        <w:fldChar w:fldCharType="separate"/>
                      </w:r>
                      <w:r>
                        <w:rPr>
                          <w:b/>
                          <w:bCs/>
                        </w:rPr>
                        <w:t>Error! Not a valid filename.</w:t>
                      </w:r>
                      <w:r>
                        <w:fldChar w:fldCharType="end"/>
                      </w:r>
                      <w:bookmarkEnd w:id="17"/>
                      <w:bookmarkEnd w:id="18"/>
                      <w:r>
                        <w:fldChar w:fldCharType="begin"/>
                      </w:r>
                      <w:r>
                        <w:instrText xml:space="preserve"> INCLUDETEXT D:\\WorkStation\\TFS2012\\Grenoble\\Decoupling\\Decoupling-working\\script-test\\ObjectsNet-Decoupling.docm DependencySummary </w:instrText>
                      </w:r>
                      <w:r>
                        <w:fldChar w:fldCharType="separate"/>
                      </w:r>
                      <w:r>
                        <w:rPr>
                          <w:b/>
                          <w:bCs/>
                        </w:rPr>
                        <w:t>Error! Not a valid filename.</w:t>
                      </w:r>
                      <w:r>
                        <w:fldChar w:fldCharType="end"/>
                      </w:r>
                    </w:p>
                    <w:p w:rsidR="00970BF3" w:rsidRDefault="00970BF3">
                      <w:bookmarkStart w:id="19" w:name="_GoBack"/>
                      <w:bookmarkEnd w:id="19"/>
                    </w:p>
                  </w:txbxContent>
                </v:textbox>
              </v:shape>
            </w:pict>
          </mc:Fallback>
        </mc:AlternateContent>
      </w: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059A0" w:rsidRDefault="005059A0" w:rsidP="005059A0">
      <w:pPr>
        <w:pStyle w:val="BodyTextIndent1"/>
      </w:pPr>
    </w:p>
    <w:p w:rsidR="005174CC" w:rsidRDefault="005174CC" w:rsidP="005059A0">
      <w:pPr>
        <w:pStyle w:val="BodyTextIndent1"/>
      </w:pPr>
    </w:p>
    <w:p w:rsidR="005174CC" w:rsidRDefault="005174CC" w:rsidP="005059A0">
      <w:pPr>
        <w:pStyle w:val="BodyTextIndent1"/>
      </w:pPr>
    </w:p>
    <w:p w:rsidR="005174CC" w:rsidRDefault="005174CC" w:rsidP="005059A0">
      <w:pPr>
        <w:pStyle w:val="BodyTextIndent1"/>
      </w:pPr>
    </w:p>
    <w:p w:rsidR="009825AD" w:rsidRDefault="009825AD" w:rsidP="005059A0">
      <w:pPr>
        <w:pStyle w:val="BodyTextIndent1"/>
      </w:pPr>
    </w:p>
    <w:p w:rsidR="009825AD" w:rsidRDefault="009825AD" w:rsidP="005059A0">
      <w:pPr>
        <w:pStyle w:val="BodyTextIndent1"/>
      </w:pPr>
    </w:p>
    <w:p w:rsidR="009825AD" w:rsidRDefault="009825AD" w:rsidP="005059A0">
      <w:pPr>
        <w:pStyle w:val="BodyTextIndent1"/>
      </w:pPr>
    </w:p>
    <w:p w:rsidR="009825AD" w:rsidRDefault="009825AD" w:rsidP="005059A0">
      <w:pPr>
        <w:pStyle w:val="BodyTextIndent1"/>
      </w:pPr>
    </w:p>
    <w:p w:rsidR="009825AD" w:rsidRDefault="009825AD" w:rsidP="005059A0">
      <w:pPr>
        <w:pStyle w:val="BodyTextIndent1"/>
      </w:pPr>
    </w:p>
    <w:p w:rsidR="005174CC" w:rsidRDefault="005174CC" w:rsidP="005059A0">
      <w:pPr>
        <w:pStyle w:val="BodyTextIndent1"/>
        <w:rPr>
          <w:lang w:eastAsia="zh-CN"/>
        </w:rPr>
      </w:pPr>
    </w:p>
    <w:p w:rsidR="00734F7F" w:rsidRDefault="00734F7F" w:rsidP="005059A0">
      <w:pPr>
        <w:pStyle w:val="BodyTextIndent1"/>
        <w:rPr>
          <w:lang w:eastAsia="zh-CN"/>
        </w:rPr>
      </w:pPr>
    </w:p>
    <w:p w:rsidR="00734F7F" w:rsidRDefault="00734F7F" w:rsidP="005059A0">
      <w:pPr>
        <w:pStyle w:val="BodyTextIndent1"/>
        <w:rPr>
          <w:lang w:eastAsia="zh-CN"/>
        </w:rPr>
      </w:pPr>
    </w:p>
    <w:p w:rsidR="00161AE6" w:rsidRDefault="00161AE6" w:rsidP="00B66603">
      <w:pPr>
        <w:pStyle w:val="Heading2"/>
      </w:pPr>
      <w:bookmarkStart w:id="20" w:name="_Toc349660885"/>
      <w:r>
        <w:t>Source control mapping</w:t>
      </w:r>
      <w:bookmarkEnd w:id="20"/>
    </w:p>
    <w:p w:rsidR="00161AE6" w:rsidRDefault="00161AE6" w:rsidP="00161AE6">
      <w:pPr>
        <w:pStyle w:val="BodyTextIndent1"/>
        <w:ind w:left="0"/>
      </w:pPr>
    </w:p>
    <w:tbl>
      <w:tblPr>
        <w:tblStyle w:val="LightList-Accent5"/>
        <w:tblW w:w="0" w:type="auto"/>
        <w:tblLook w:val="04A0" w:firstRow="1" w:lastRow="0" w:firstColumn="1" w:lastColumn="0" w:noHBand="0" w:noVBand="1"/>
      </w:tblPr>
      <w:tblGrid>
        <w:gridCol w:w="1503"/>
        <w:gridCol w:w="4841"/>
        <w:gridCol w:w="3234"/>
      </w:tblGrid>
      <w:tr w:rsidR="00161AE6" w:rsidTr="00AF2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Borders>
              <w:bottom w:val="single" w:sz="8" w:space="0" w:color="4BACC6" w:themeColor="accent5"/>
            </w:tcBorders>
          </w:tcPr>
          <w:p w:rsidR="00161AE6" w:rsidRDefault="00161AE6" w:rsidP="00161AE6">
            <w:pPr>
              <w:pStyle w:val="BodyTextIndent1"/>
              <w:ind w:left="0"/>
              <w:jc w:val="center"/>
            </w:pPr>
            <w:r>
              <w:t>Component Name</w:t>
            </w:r>
          </w:p>
        </w:tc>
        <w:tc>
          <w:tcPr>
            <w:tcW w:w="4841" w:type="dxa"/>
          </w:tcPr>
          <w:p w:rsidR="00161AE6" w:rsidRDefault="00161AE6" w:rsidP="00161AE6">
            <w:pPr>
              <w:pStyle w:val="BodyTextIndent1"/>
              <w:ind w:left="0"/>
              <w:jc w:val="center"/>
              <w:cnfStyle w:val="100000000000" w:firstRow="1" w:lastRow="0" w:firstColumn="0" w:lastColumn="0" w:oddVBand="0" w:evenVBand="0" w:oddHBand="0" w:evenHBand="0" w:firstRowFirstColumn="0" w:firstRowLastColumn="0" w:lastRowFirstColumn="0" w:lastRowLastColumn="0"/>
            </w:pPr>
            <w:proofErr w:type="spellStart"/>
            <w:r>
              <w:t>Omniworks</w:t>
            </w:r>
            <w:proofErr w:type="spellEnd"/>
            <w:r>
              <w:t xml:space="preserve"> source control</w:t>
            </w:r>
          </w:p>
        </w:tc>
        <w:tc>
          <w:tcPr>
            <w:tcW w:w="3234" w:type="dxa"/>
            <w:tcBorders>
              <w:bottom w:val="single" w:sz="8" w:space="0" w:color="4BACC6" w:themeColor="accent5"/>
            </w:tcBorders>
          </w:tcPr>
          <w:p w:rsidR="00161AE6" w:rsidRDefault="00161AE6" w:rsidP="00161AE6">
            <w:pPr>
              <w:pStyle w:val="BodyTextIndent1"/>
              <w:ind w:left="0"/>
              <w:jc w:val="center"/>
              <w:cnfStyle w:val="100000000000" w:firstRow="1" w:lastRow="0" w:firstColumn="0" w:lastColumn="0" w:oddVBand="0" w:evenVBand="0" w:oddHBand="0" w:evenHBand="0" w:firstRowFirstColumn="0" w:firstRowLastColumn="0" w:lastRowFirstColumn="0" w:lastRowLastColumn="0"/>
            </w:pPr>
            <w:r>
              <w:t>TFS source control</w:t>
            </w:r>
          </w:p>
        </w:tc>
      </w:tr>
      <w:tr w:rsidR="00161AE6" w:rsidTr="00AF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Borders>
              <w:right w:val="single" w:sz="4" w:space="0" w:color="auto"/>
            </w:tcBorders>
          </w:tcPr>
          <w:p w:rsidR="00161AE6" w:rsidRDefault="00016698" w:rsidP="00161AE6">
            <w:pPr>
              <w:pStyle w:val="BodyTextIndent1"/>
              <w:ind w:left="0"/>
            </w:pPr>
            <w:proofErr w:type="spellStart"/>
            <w:r>
              <w:t>IAUserCleanup</w:t>
            </w:r>
            <w:proofErr w:type="spellEnd"/>
          </w:p>
        </w:tc>
        <w:tc>
          <w:tcPr>
            <w:tcW w:w="4841" w:type="dxa"/>
            <w:tcBorders>
              <w:left w:val="single" w:sz="4" w:space="0" w:color="auto"/>
              <w:right w:val="single" w:sz="4" w:space="0" w:color="auto"/>
            </w:tcBorders>
          </w:tcPr>
          <w:p w:rsidR="00161AE6" w:rsidRDefault="00114440" w:rsidP="00161AE6">
            <w:pPr>
              <w:pStyle w:val="BodyTextIndent1"/>
              <w:ind w:left="0"/>
              <w:cnfStyle w:val="000000100000" w:firstRow="0" w:lastRow="0" w:firstColumn="0" w:lastColumn="0" w:oddVBand="0" w:evenVBand="0" w:oddHBand="1" w:evenHBand="0" w:firstRowFirstColumn="0" w:firstRowLastColumn="0" w:lastRowFirstColumn="0" w:lastRowLastColumn="0"/>
            </w:pPr>
            <w:proofErr w:type="spellStart"/>
            <w:r w:rsidRPr="00114440">
              <w:t>ia</w:t>
            </w:r>
            <w:proofErr w:type="spellEnd"/>
            <w:r w:rsidRPr="00114440">
              <w:t>\framework\core\</w:t>
            </w:r>
            <w:proofErr w:type="spellStart"/>
            <w:r w:rsidRPr="00114440">
              <w:t>servicesNet</w:t>
            </w:r>
            <w:proofErr w:type="spellEnd"/>
            <w:r w:rsidRPr="00114440">
              <w:t>\</w:t>
            </w:r>
            <w:proofErr w:type="spellStart"/>
            <w:r w:rsidRPr="00114440">
              <w:t>IAUserCleanupService</w:t>
            </w:r>
            <w:proofErr w:type="spellEnd"/>
          </w:p>
        </w:tc>
        <w:tc>
          <w:tcPr>
            <w:tcW w:w="3234" w:type="dxa"/>
            <w:tcBorders>
              <w:left w:val="single" w:sz="4" w:space="0" w:color="auto"/>
            </w:tcBorders>
          </w:tcPr>
          <w:p w:rsidR="00161AE6" w:rsidRDefault="000F2D52" w:rsidP="00161AE6">
            <w:pPr>
              <w:pStyle w:val="BodyTextIndent1"/>
              <w:ind w:left="0"/>
              <w:cnfStyle w:val="000000100000" w:firstRow="0" w:lastRow="0" w:firstColumn="0" w:lastColumn="0" w:oddVBand="0" w:evenVBand="0" w:oddHBand="1" w:evenHBand="0" w:firstRowFirstColumn="0" w:firstRowLastColumn="0" w:lastRowFirstColumn="0" w:lastRowLastColumn="0"/>
            </w:pPr>
            <w:r w:rsidRPr="000F2D52">
              <w:t>IA\Identity\Services\</w:t>
            </w:r>
            <w:proofErr w:type="spellStart"/>
            <w:r w:rsidRPr="000F2D52">
              <w:t>IAUserCleanup</w:t>
            </w:r>
            <w:proofErr w:type="spellEnd"/>
          </w:p>
        </w:tc>
      </w:tr>
      <w:tr w:rsidR="00161AE6" w:rsidTr="00AF27A1">
        <w:tc>
          <w:tcPr>
            <w:cnfStyle w:val="001000000000" w:firstRow="0" w:lastRow="0" w:firstColumn="1" w:lastColumn="0" w:oddVBand="0" w:evenVBand="0" w:oddHBand="0" w:evenHBand="0" w:firstRowFirstColumn="0" w:firstRowLastColumn="0" w:lastRowFirstColumn="0" w:lastRowLastColumn="0"/>
            <w:tcW w:w="1503" w:type="dxa"/>
            <w:tcBorders>
              <w:top w:val="single" w:sz="8" w:space="0" w:color="4BACC6" w:themeColor="accent5"/>
              <w:bottom w:val="single" w:sz="8" w:space="0" w:color="4BACC6" w:themeColor="accent5"/>
              <w:right w:val="single" w:sz="4" w:space="0" w:color="auto"/>
            </w:tcBorders>
          </w:tcPr>
          <w:p w:rsidR="00161AE6" w:rsidRDefault="00161AE6" w:rsidP="00161AE6">
            <w:pPr>
              <w:pStyle w:val="BodyTextIndent1"/>
              <w:ind w:left="0"/>
            </w:pPr>
          </w:p>
        </w:tc>
        <w:tc>
          <w:tcPr>
            <w:tcW w:w="4841" w:type="dxa"/>
            <w:tcBorders>
              <w:left w:val="single" w:sz="4" w:space="0" w:color="auto"/>
              <w:right w:val="single" w:sz="4" w:space="0" w:color="auto"/>
            </w:tcBorders>
          </w:tcPr>
          <w:p w:rsidR="00161AE6" w:rsidRDefault="00161AE6" w:rsidP="00161AE6">
            <w:pPr>
              <w:pStyle w:val="BodyTextIndent1"/>
              <w:ind w:left="0"/>
              <w:cnfStyle w:val="000000000000" w:firstRow="0" w:lastRow="0" w:firstColumn="0" w:lastColumn="0" w:oddVBand="0" w:evenVBand="0" w:oddHBand="0" w:evenHBand="0" w:firstRowFirstColumn="0" w:firstRowLastColumn="0" w:lastRowFirstColumn="0" w:lastRowLastColumn="0"/>
            </w:pPr>
          </w:p>
        </w:tc>
        <w:tc>
          <w:tcPr>
            <w:tcW w:w="3234" w:type="dxa"/>
            <w:tcBorders>
              <w:top w:val="single" w:sz="8" w:space="0" w:color="4BACC6" w:themeColor="accent5"/>
              <w:left w:val="single" w:sz="4" w:space="0" w:color="auto"/>
              <w:bottom w:val="single" w:sz="8" w:space="0" w:color="4BACC6" w:themeColor="accent5"/>
            </w:tcBorders>
          </w:tcPr>
          <w:p w:rsidR="00161AE6" w:rsidRDefault="00161AE6" w:rsidP="00161AE6">
            <w:pPr>
              <w:pStyle w:val="BodyTextIndent1"/>
              <w:ind w:left="0"/>
              <w:cnfStyle w:val="000000000000" w:firstRow="0" w:lastRow="0" w:firstColumn="0" w:lastColumn="0" w:oddVBand="0" w:evenVBand="0" w:oddHBand="0" w:evenHBand="0" w:firstRowFirstColumn="0" w:firstRowLastColumn="0" w:lastRowFirstColumn="0" w:lastRowLastColumn="0"/>
            </w:pPr>
          </w:p>
        </w:tc>
      </w:tr>
    </w:tbl>
    <w:p w:rsidR="00AF27A1" w:rsidRDefault="00AF27A1" w:rsidP="008362B3">
      <w:pPr>
        <w:pStyle w:val="Heading2"/>
      </w:pPr>
      <w:bookmarkStart w:id="21" w:name="_Toc349660886"/>
      <w:r>
        <w:t>Dependency Summary For reference</w:t>
      </w:r>
      <w:bookmarkEnd w:id="21"/>
    </w:p>
    <w:p w:rsidR="00AF27A1" w:rsidRPr="00847DA5" w:rsidRDefault="003A1FFB" w:rsidP="00AF27A1">
      <w:pPr>
        <w:pStyle w:val="BodyTextIndent1"/>
        <w:rPr>
          <w:sz w:val="14"/>
          <w:szCs w:val="14"/>
        </w:rPr>
      </w:pPr>
      <w:bookmarkStart w:id="22" w:name="DependencySummary"/>
      <w:proofErr w:type="spellStart"/>
      <w:r>
        <w:rPr>
          <w:sz w:val="14"/>
          <w:szCs w:val="14"/>
        </w:rPr>
        <w:t>IAUserCleanup</w:t>
      </w:r>
      <w:proofErr w:type="spellEnd"/>
      <w:r w:rsidR="00AF27A1" w:rsidRPr="00847DA5">
        <w:rPr>
          <w:sz w:val="14"/>
          <w:szCs w:val="14"/>
        </w:rPr>
        <w:t xml:space="preserve"> Dependency Summary</w:t>
      </w:r>
    </w:p>
    <w:bookmarkEnd w:id="22"/>
    <w:p w:rsidR="00161AE6" w:rsidRPr="00161AE6" w:rsidRDefault="00161AE6" w:rsidP="00161AE6">
      <w:pPr>
        <w:pStyle w:val="BodyTextIndent1"/>
      </w:pPr>
    </w:p>
    <w:p w:rsidR="00025177" w:rsidRDefault="008654AD" w:rsidP="008654AD">
      <w:pPr>
        <w:pStyle w:val="Heading1"/>
      </w:pPr>
      <w:bookmarkStart w:id="23" w:name="_Toc349660887"/>
      <w:r>
        <w:lastRenderedPageBreak/>
        <w:t>Deployment project</w:t>
      </w:r>
      <w:bookmarkEnd w:id="23"/>
    </w:p>
    <w:p w:rsidR="00330F6E" w:rsidRDefault="008654AD" w:rsidP="008654AD">
      <w:pPr>
        <w:pStyle w:val="Heading2"/>
      </w:pPr>
      <w:bookmarkStart w:id="24" w:name="_Toc349660888"/>
      <w:bookmarkEnd w:id="11"/>
      <w:r>
        <w:t>Prerequisite</w:t>
      </w:r>
      <w:bookmarkEnd w:id="24"/>
    </w:p>
    <w:p w:rsidR="008654AD" w:rsidRDefault="00036870" w:rsidP="00330F6E">
      <w:pPr>
        <w:pStyle w:val="BodyTextIndent1"/>
        <w:rPr>
          <w:lang w:eastAsia="zh-CN"/>
        </w:rPr>
      </w:pPr>
      <w:r>
        <w:rPr>
          <w:rFonts w:hint="eastAsia"/>
          <w:lang w:eastAsia="zh-CN"/>
        </w:rPr>
        <w:t>N</w:t>
      </w:r>
      <w:r w:rsidR="00A50152">
        <w:rPr>
          <w:rFonts w:hint="eastAsia"/>
          <w:lang w:eastAsia="zh-CN"/>
        </w:rPr>
        <w:t>/</w:t>
      </w:r>
      <w:r>
        <w:rPr>
          <w:rFonts w:hint="eastAsia"/>
          <w:lang w:eastAsia="zh-CN"/>
        </w:rPr>
        <w:t>A</w:t>
      </w:r>
    </w:p>
    <w:p w:rsidR="00470C55" w:rsidRDefault="00470C55" w:rsidP="00330F6E">
      <w:pPr>
        <w:pStyle w:val="BodyTextIndent1"/>
      </w:pPr>
    </w:p>
    <w:p w:rsidR="00470C55" w:rsidRDefault="00470C55" w:rsidP="00470C55">
      <w:pPr>
        <w:pStyle w:val="Heading5"/>
      </w:pPr>
      <w:r>
        <w:t>Infrastructure</w:t>
      </w:r>
    </w:p>
    <w:p w:rsidR="00470C55" w:rsidRDefault="00F14674" w:rsidP="00470C55">
      <w:pPr>
        <w:pStyle w:val="BodyTextIndent1"/>
        <w:tabs>
          <w:tab w:val="left" w:pos="1786"/>
        </w:tabs>
      </w:pPr>
      <w:r>
        <w:t>Windows 2008 32/64 bits, D: Drive</w:t>
      </w:r>
      <w:r w:rsidR="00F559E7">
        <w:t>;</w:t>
      </w:r>
    </w:p>
    <w:p w:rsidR="009A2AED" w:rsidRDefault="009A2AED" w:rsidP="009A2AED">
      <w:pPr>
        <w:pStyle w:val="Heading5"/>
      </w:pPr>
      <w:r>
        <w:t>Platform</w:t>
      </w:r>
    </w:p>
    <w:p w:rsidR="009A2AED" w:rsidRDefault="009A2AED" w:rsidP="00330F6E">
      <w:pPr>
        <w:pStyle w:val="BodyTextIndent1"/>
      </w:pPr>
      <w:r>
        <w:t>.Net 4.5</w:t>
      </w:r>
    </w:p>
    <w:p w:rsidR="009A2AED" w:rsidRDefault="00C25F15" w:rsidP="00C25F15">
      <w:pPr>
        <w:pStyle w:val="Heading5"/>
      </w:pPr>
      <w:r>
        <w:t>Third party Software</w:t>
      </w:r>
    </w:p>
    <w:p w:rsidR="00C25F15" w:rsidRDefault="00C4512C" w:rsidP="00C25F15">
      <w:pPr>
        <w:pStyle w:val="BodyTextIndent1"/>
        <w:rPr>
          <w:lang w:eastAsia="zh-CN"/>
        </w:rPr>
      </w:pPr>
      <w:r>
        <w:rPr>
          <w:rFonts w:hint="eastAsia"/>
          <w:lang w:eastAsia="zh-CN"/>
        </w:rPr>
        <w:t>N/A</w:t>
      </w:r>
    </w:p>
    <w:p w:rsidR="00C25F15" w:rsidRDefault="00C25F15" w:rsidP="00C25F15">
      <w:pPr>
        <w:pStyle w:val="Heading2"/>
      </w:pPr>
      <w:bookmarkStart w:id="25" w:name="_Toc349660889"/>
      <w:r>
        <w:t>Configuration</w:t>
      </w:r>
      <w:bookmarkEnd w:id="25"/>
    </w:p>
    <w:p w:rsidR="00C25F15" w:rsidRDefault="00C25F15" w:rsidP="00C25F15">
      <w:pPr>
        <w:pStyle w:val="Heading5"/>
      </w:pPr>
      <w:r>
        <w:t>Registry keys</w:t>
      </w:r>
    </w:p>
    <w:tbl>
      <w:tblPr>
        <w:tblStyle w:val="LightList-Accent1"/>
        <w:tblW w:w="0" w:type="auto"/>
        <w:tblInd w:w="558" w:type="dxa"/>
        <w:tblLook w:val="04A0" w:firstRow="1" w:lastRow="0" w:firstColumn="1" w:lastColumn="0" w:noHBand="0" w:noVBand="1"/>
      </w:tblPr>
      <w:tblGrid>
        <w:gridCol w:w="1573"/>
        <w:gridCol w:w="7447"/>
      </w:tblGrid>
      <w:tr w:rsidR="009C7F6A" w:rsidTr="00D90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right w:val="single" w:sz="4" w:space="0" w:color="auto"/>
            </w:tcBorders>
          </w:tcPr>
          <w:p w:rsidR="009C7F6A" w:rsidRDefault="009C7F6A" w:rsidP="000536CD">
            <w:pPr>
              <w:pStyle w:val="BodyTextIndent1"/>
              <w:ind w:left="0"/>
            </w:pPr>
            <w:bookmarkStart w:id="26" w:name="Registry"/>
            <w:r>
              <w:t>Component</w:t>
            </w:r>
          </w:p>
        </w:tc>
        <w:tc>
          <w:tcPr>
            <w:tcW w:w="7485" w:type="dxa"/>
            <w:tcBorders>
              <w:top w:val="single" w:sz="4" w:space="0" w:color="auto"/>
              <w:left w:val="single" w:sz="4" w:space="0" w:color="auto"/>
              <w:bottom w:val="single" w:sz="4" w:space="0" w:color="auto"/>
              <w:right w:val="single" w:sz="4" w:space="0" w:color="auto"/>
            </w:tcBorders>
          </w:tcPr>
          <w:p w:rsidR="009C7F6A" w:rsidRDefault="009C7F6A" w:rsidP="000536CD">
            <w:pPr>
              <w:pStyle w:val="BodyTextIndent1"/>
              <w:ind w:left="0"/>
              <w:cnfStyle w:val="100000000000" w:firstRow="1" w:lastRow="0" w:firstColumn="0" w:lastColumn="0" w:oddVBand="0" w:evenVBand="0" w:oddHBand="0" w:evenHBand="0" w:firstRowFirstColumn="0" w:firstRowLastColumn="0" w:lastRowFirstColumn="0" w:lastRowLastColumn="0"/>
            </w:pPr>
            <w:r>
              <w:t>Key</w:t>
            </w:r>
          </w:p>
        </w:tc>
      </w:tr>
      <w:tr w:rsidR="009C7F6A" w:rsidTr="00D9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right w:val="single" w:sz="4" w:space="0" w:color="auto"/>
            </w:tcBorders>
          </w:tcPr>
          <w:p w:rsidR="009C7F6A" w:rsidRDefault="005D1FE1" w:rsidP="000536CD">
            <w:pPr>
              <w:pStyle w:val="BodyTextIndent1"/>
              <w:ind w:left="0"/>
            </w:pPr>
            <w:proofErr w:type="spellStart"/>
            <w:r>
              <w:t>IAUserCleanup</w:t>
            </w:r>
            <w:proofErr w:type="spellEnd"/>
          </w:p>
        </w:tc>
        <w:tc>
          <w:tcPr>
            <w:tcW w:w="7485" w:type="dxa"/>
            <w:tcBorders>
              <w:top w:val="single" w:sz="4" w:space="0" w:color="auto"/>
              <w:left w:val="single" w:sz="4" w:space="0" w:color="auto"/>
              <w:bottom w:val="single" w:sz="4" w:space="0" w:color="auto"/>
              <w:right w:val="single" w:sz="4" w:space="0" w:color="auto"/>
            </w:tcBorders>
          </w:tcPr>
          <w:p w:rsidR="002C0801" w:rsidRDefault="002C0801"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eastAsia="zh-CN" w:bidi="ar-SA"/>
              </w:rPr>
            </w:pPr>
            <w:r w:rsidRPr="002C0801">
              <w:rPr>
                <w:rFonts w:ascii="Consolas" w:hAnsi="Consolas" w:cs="Consolas"/>
                <w:sz w:val="19"/>
                <w:szCs w:val="19"/>
                <w:lang w:eastAsia="zh-CN" w:bidi="ar-SA"/>
              </w:rPr>
              <w:t>HKEY_LOCAL_MACHINE\SOFTWARE\Wow6432Node\Schlumberger\</w:t>
            </w:r>
            <w:proofErr w:type="spellStart"/>
            <w:r w:rsidRPr="002C0801">
              <w:rPr>
                <w:rFonts w:ascii="Consolas" w:hAnsi="Consolas" w:cs="Consolas"/>
                <w:sz w:val="19"/>
                <w:szCs w:val="19"/>
                <w:lang w:eastAsia="zh-CN" w:bidi="ar-SA"/>
              </w:rPr>
              <w:t>Ehub</w:t>
            </w:r>
            <w:proofErr w:type="spellEnd"/>
          </w:p>
          <w:p w:rsidR="00955D55" w:rsidRPr="00836F18" w:rsidRDefault="00683F37"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lang w:bidi="ar-SA"/>
              </w:rPr>
              <w:t>EmailAdministrator</w:t>
            </w:r>
            <w:proofErr w:type="spellEnd"/>
          </w:p>
          <w:p w:rsidR="009C7F6A" w:rsidRPr="00836F18" w:rsidRDefault="00955D55"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highlight w:val="white"/>
                <w:lang w:bidi="ar-SA"/>
              </w:rPr>
              <w:t>NotificationURL</w:t>
            </w:r>
            <w:proofErr w:type="spellEnd"/>
          </w:p>
          <w:p w:rsidR="00790E20" w:rsidRPr="00836F18" w:rsidRDefault="00790E20"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highlight w:val="white"/>
                <w:lang w:bidi="ar-SA"/>
              </w:rPr>
              <w:t>LDAPRefreshSLBInterval</w:t>
            </w:r>
            <w:proofErr w:type="spellEnd"/>
          </w:p>
          <w:p w:rsidR="00790E20" w:rsidRPr="00836F18" w:rsidRDefault="00790E20"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highlight w:val="white"/>
                <w:lang w:bidi="ar-SA"/>
              </w:rPr>
              <w:t>LDAPAdminCn</w:t>
            </w:r>
            <w:proofErr w:type="spellEnd"/>
          </w:p>
          <w:p w:rsidR="00790E20" w:rsidRPr="00836F18" w:rsidRDefault="00790E20"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highlight w:val="white"/>
                <w:lang w:bidi="ar-SA"/>
              </w:rPr>
              <w:t>LDAPAdminPwd</w:t>
            </w:r>
            <w:proofErr w:type="spellEnd"/>
          </w:p>
          <w:p w:rsidR="0034366F" w:rsidRDefault="0034366F"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eastAsia="zh-CN" w:bidi="ar-SA"/>
              </w:rPr>
            </w:pPr>
            <w:proofErr w:type="spellStart"/>
            <w:r w:rsidRPr="00836F18">
              <w:rPr>
                <w:rFonts w:ascii="Consolas" w:hAnsi="Consolas" w:cs="Consolas"/>
                <w:sz w:val="19"/>
                <w:szCs w:val="19"/>
                <w:highlight w:val="white"/>
                <w:lang w:bidi="ar-SA"/>
              </w:rPr>
              <w:t>LDAPEmailNotification</w:t>
            </w:r>
            <w:proofErr w:type="spellEnd"/>
          </w:p>
          <w:p w:rsidR="00834783" w:rsidRDefault="00834783"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eastAsia="zh-CN" w:bidi="ar-SA"/>
              </w:rPr>
            </w:pPr>
          </w:p>
          <w:p w:rsidR="009E6FB6" w:rsidRPr="009E6FB6" w:rsidRDefault="009E6FB6"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highlight w:val="white"/>
                <w:lang w:eastAsia="zh-CN" w:bidi="ar-SA"/>
              </w:rPr>
            </w:pPr>
            <w:proofErr w:type="spellStart"/>
            <w:r w:rsidRPr="00836F18">
              <w:rPr>
                <w:rFonts w:ascii="Consolas" w:hAnsi="Consolas" w:cs="Consolas"/>
                <w:sz w:val="19"/>
                <w:szCs w:val="19"/>
                <w:lang w:bidi="ar-SA"/>
              </w:rPr>
              <w:t>NotificationDelaySecond</w:t>
            </w:r>
            <w:proofErr w:type="spellEnd"/>
          </w:p>
          <w:p w:rsidR="00A1069A" w:rsidRPr="00836F18" w:rsidRDefault="00A1069A"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bidi="ar-SA"/>
              </w:rPr>
            </w:pPr>
            <w:proofErr w:type="spellStart"/>
            <w:r w:rsidRPr="00836F18">
              <w:rPr>
                <w:rFonts w:ascii="Consolas" w:hAnsi="Consolas" w:cs="Consolas"/>
                <w:sz w:val="19"/>
                <w:szCs w:val="19"/>
                <w:highlight w:val="white"/>
                <w:lang w:bidi="ar-SA"/>
              </w:rPr>
              <w:t>LDAPCheckSLBRevocation</w:t>
            </w:r>
            <w:proofErr w:type="spellEnd"/>
          </w:p>
          <w:p w:rsidR="00D16148" w:rsidRDefault="00D16148"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eastAsia="zh-CN" w:bidi="ar-SA"/>
              </w:rPr>
            </w:pPr>
            <w:proofErr w:type="spellStart"/>
            <w:r w:rsidRPr="00836F18">
              <w:rPr>
                <w:rFonts w:ascii="Consolas" w:hAnsi="Consolas" w:cs="Consolas"/>
                <w:sz w:val="19"/>
                <w:szCs w:val="19"/>
                <w:highlight w:val="white"/>
                <w:lang w:bidi="ar-SA"/>
              </w:rPr>
              <w:t>LDAPRefreshSLBAttributes</w:t>
            </w:r>
            <w:proofErr w:type="spellEnd"/>
          </w:p>
          <w:p w:rsidR="00890661" w:rsidRPr="00836F18" w:rsidRDefault="00890661" w:rsidP="001E0357">
            <w:pPr>
              <w:pStyle w:val="BodyTextIndent1"/>
              <w:ind w:left="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eastAsia="zh-CN" w:bidi="ar-SA"/>
              </w:rPr>
            </w:pPr>
          </w:p>
          <w:p w:rsidR="00F515B6" w:rsidRDefault="00F515B6" w:rsidP="001E0357">
            <w:pPr>
              <w:pStyle w:val="BodyTextIndent1"/>
              <w:ind w:left="0"/>
              <w:cnfStyle w:val="000000100000" w:firstRow="0" w:lastRow="0" w:firstColumn="0" w:lastColumn="0" w:oddVBand="0" w:evenVBand="0" w:oddHBand="1" w:evenHBand="0" w:firstRowFirstColumn="0" w:firstRowLastColumn="0" w:lastRowFirstColumn="0" w:lastRowLastColumn="0"/>
            </w:pPr>
            <w:proofErr w:type="spellStart"/>
            <w:r w:rsidRPr="00836F18">
              <w:rPr>
                <w:rFonts w:ascii="Consolas" w:hAnsi="Consolas" w:cs="Consolas"/>
                <w:sz w:val="19"/>
                <w:szCs w:val="19"/>
                <w:highlight w:val="white"/>
                <w:lang w:bidi="ar-SA"/>
              </w:rPr>
              <w:t>EventsDatabaseNet</w:t>
            </w:r>
            <w:proofErr w:type="spellEnd"/>
          </w:p>
        </w:tc>
      </w:tr>
      <w:bookmarkEnd w:id="26"/>
    </w:tbl>
    <w:p w:rsidR="00C25F15" w:rsidRDefault="00C25F15" w:rsidP="00C25F15">
      <w:pPr>
        <w:pStyle w:val="BodyTextIndent1"/>
      </w:pPr>
    </w:p>
    <w:p w:rsidR="00D65214" w:rsidRDefault="00D65214" w:rsidP="00C25F15">
      <w:pPr>
        <w:pStyle w:val="BodyTextIndent1"/>
      </w:pPr>
    </w:p>
    <w:p w:rsidR="0041558A" w:rsidRDefault="0041558A" w:rsidP="00C25F15">
      <w:pPr>
        <w:pStyle w:val="BodyTextIndent1"/>
      </w:pPr>
    </w:p>
    <w:p w:rsidR="00C25F15" w:rsidRPr="00C25F15" w:rsidRDefault="00C25F15" w:rsidP="00C25F15">
      <w:pPr>
        <w:pStyle w:val="Heading5"/>
      </w:pPr>
      <w:proofErr w:type="spellStart"/>
      <w:proofErr w:type="gramStart"/>
      <w:r>
        <w:t>Config</w:t>
      </w:r>
      <w:proofErr w:type="spellEnd"/>
      <w:r>
        <w:t xml:space="preserve"> Files.</w:t>
      </w:r>
      <w:proofErr w:type="gramEnd"/>
    </w:p>
    <w:p w:rsidR="00C25F15" w:rsidRDefault="00665CFF" w:rsidP="00C25F15">
      <w:pPr>
        <w:pStyle w:val="BodyTextIndent1"/>
        <w:rPr>
          <w:lang w:eastAsia="zh-CN"/>
        </w:rPr>
      </w:pPr>
      <w:r>
        <w:rPr>
          <w:rFonts w:hint="eastAsia"/>
          <w:lang w:eastAsia="zh-CN"/>
        </w:rPr>
        <w:lastRenderedPageBreak/>
        <w:t xml:space="preserve">No </w:t>
      </w:r>
      <w:proofErr w:type="spellStart"/>
      <w:r>
        <w:rPr>
          <w:rFonts w:hint="eastAsia"/>
          <w:lang w:eastAsia="zh-CN"/>
        </w:rPr>
        <w:t>config</w:t>
      </w:r>
      <w:proofErr w:type="spellEnd"/>
      <w:r>
        <w:rPr>
          <w:rFonts w:hint="eastAsia"/>
          <w:lang w:eastAsia="zh-CN"/>
        </w:rPr>
        <w:t xml:space="preserve"> file for user cleanup service (Though there is one </w:t>
      </w:r>
      <w:proofErr w:type="spellStart"/>
      <w:r>
        <w:rPr>
          <w:rFonts w:hint="eastAsia"/>
          <w:lang w:eastAsia="zh-CN"/>
        </w:rPr>
        <w:t>app.config</w:t>
      </w:r>
      <w:proofErr w:type="spellEnd"/>
      <w:r>
        <w:rPr>
          <w:rFonts w:hint="eastAsia"/>
          <w:lang w:eastAsia="zh-CN"/>
        </w:rPr>
        <w:t>, it is never been used)</w:t>
      </w:r>
    </w:p>
    <w:p w:rsidR="00B75876" w:rsidRDefault="00B75876" w:rsidP="00C25F15">
      <w:pPr>
        <w:pStyle w:val="BodyTextIndent1"/>
        <w:rPr>
          <w:lang w:eastAsia="zh-CN"/>
        </w:rPr>
      </w:pPr>
    </w:p>
    <w:p w:rsidR="00C25F15" w:rsidRPr="00C25F15" w:rsidRDefault="00C25F15" w:rsidP="00C25F15">
      <w:pPr>
        <w:pStyle w:val="Heading2"/>
      </w:pPr>
      <w:bookmarkStart w:id="27" w:name="_Toc349660890"/>
      <w:r>
        <w:t>Database</w:t>
      </w:r>
      <w:bookmarkEnd w:id="27"/>
    </w:p>
    <w:p w:rsidR="00C25F15" w:rsidRDefault="005C53A9" w:rsidP="001E6B73">
      <w:pPr>
        <w:pStyle w:val="BodyTextIndent1"/>
        <w:ind w:left="0"/>
        <w:rPr>
          <w:lang w:eastAsia="zh-CN"/>
        </w:rPr>
      </w:pPr>
      <w:r>
        <w:rPr>
          <w:rFonts w:hint="eastAsia"/>
          <w:lang w:eastAsia="zh-CN"/>
        </w:rPr>
        <w:t xml:space="preserve">      </w:t>
      </w:r>
    </w:p>
    <w:p w:rsidR="00C25F15" w:rsidRDefault="00C25F15" w:rsidP="00C25F15">
      <w:pPr>
        <w:pStyle w:val="Heading1"/>
      </w:pPr>
      <w:bookmarkStart w:id="28" w:name="_Toc349660891"/>
      <w:r>
        <w:lastRenderedPageBreak/>
        <w:t>Sanity testing</w:t>
      </w:r>
      <w:bookmarkEnd w:id="28"/>
    </w:p>
    <w:p w:rsidR="00C25F15" w:rsidRDefault="00C25F15" w:rsidP="00C25F15">
      <w:pPr>
        <w:pStyle w:val="Heading5"/>
      </w:pPr>
      <w:r>
        <w:t>Automatic test case</w:t>
      </w:r>
    </w:p>
    <w:p w:rsidR="00C25F15" w:rsidRPr="00C25F15" w:rsidRDefault="00C25F15" w:rsidP="00C25F15">
      <w:pPr>
        <w:pStyle w:val="BodyTextIndent1"/>
      </w:pPr>
    </w:p>
    <w:p w:rsidR="00C25F15" w:rsidRDefault="00C25F15" w:rsidP="00C25F15">
      <w:pPr>
        <w:pStyle w:val="Heading5"/>
      </w:pPr>
      <w:r>
        <w:t>Manual test case</w:t>
      </w:r>
    </w:p>
    <w:p w:rsidR="00C25F15" w:rsidRPr="00C25F15" w:rsidRDefault="00C25F15" w:rsidP="00CE6CC1">
      <w:pPr>
        <w:pStyle w:val="BodyTextIndent1"/>
        <w:ind w:left="0"/>
      </w:pPr>
    </w:p>
    <w:p w:rsidR="00FA4843" w:rsidRDefault="00FA4843" w:rsidP="005D7D66">
      <w:pPr>
        <w:pStyle w:val="Heading1"/>
      </w:pPr>
      <w:bookmarkStart w:id="29" w:name="_Toc257187070"/>
      <w:bookmarkStart w:id="30" w:name="_Toc349660892"/>
      <w:r>
        <w:lastRenderedPageBreak/>
        <w:t>Appendices</w:t>
      </w:r>
      <w:bookmarkEnd w:id="29"/>
      <w:bookmarkEnd w:id="30"/>
    </w:p>
    <w:p w:rsidR="001F28E8" w:rsidRDefault="001F28E8" w:rsidP="001F28E8">
      <w:pPr>
        <w:pStyle w:val="BodyTextIndent1"/>
      </w:pPr>
    </w:p>
    <w:sectPr w:rsidR="001F28E8" w:rsidSect="00BB47EC">
      <w:headerReference w:type="even" r:id="rId16"/>
      <w:headerReference w:type="default" r:id="rId17"/>
      <w:footerReference w:type="default" r:id="rId18"/>
      <w:headerReference w:type="first" r:id="rId19"/>
      <w:pgSz w:w="12242" w:h="15842" w:code="1"/>
      <w:pgMar w:top="1440" w:right="1440" w:bottom="1440" w:left="1440" w:header="936" w:footer="28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B4D" w:rsidRDefault="00430B4D">
      <w:r>
        <w:separator/>
      </w:r>
    </w:p>
    <w:p w:rsidR="00430B4D" w:rsidRDefault="00430B4D"/>
    <w:p w:rsidR="00430B4D" w:rsidRDefault="00430B4D" w:rsidP="00533673"/>
  </w:endnote>
  <w:endnote w:type="continuationSeparator" w:id="0">
    <w:p w:rsidR="00430B4D" w:rsidRDefault="00430B4D">
      <w:r>
        <w:continuationSeparator/>
      </w:r>
    </w:p>
    <w:p w:rsidR="00430B4D" w:rsidRDefault="00430B4D"/>
    <w:p w:rsidR="00430B4D" w:rsidRDefault="00430B4D" w:rsidP="00533673"/>
  </w:endnote>
  <w:endnote w:type="continuationNotice" w:id="1">
    <w:p w:rsidR="00430B4D" w:rsidRDefault="00430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ED" w:rsidRPr="001D4ABC" w:rsidRDefault="00537298" w:rsidP="00407134">
    <w:pPr>
      <w:rPr>
        <w:sz w:val="16"/>
        <w:szCs w:val="16"/>
      </w:rPr>
    </w:pPr>
    <w:r>
      <w:rPr>
        <w:b/>
        <w:noProof/>
        <w:sz w:val="16"/>
        <w:szCs w:val="16"/>
        <w:lang w:eastAsia="zh-CN" w:bidi="ar-SA"/>
      </w:rPr>
      <mc:AlternateContent>
        <mc:Choice Requires="wps">
          <w:drawing>
            <wp:anchor distT="0" distB="0" distL="114300" distR="114300" simplePos="0" relativeHeight="251655680" behindDoc="0" locked="0" layoutInCell="1" allowOverlap="1">
              <wp:simplePos x="0" y="0"/>
              <wp:positionH relativeFrom="column">
                <wp:posOffset>5307965</wp:posOffset>
              </wp:positionH>
              <wp:positionV relativeFrom="paragraph">
                <wp:posOffset>-17145</wp:posOffset>
              </wp:positionV>
              <wp:extent cx="1306195" cy="271145"/>
              <wp:effectExtent l="2540" t="1905" r="0" b="3175"/>
              <wp:wrapNone/>
              <wp:docPr id="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271145"/>
                      </a:xfrm>
                      <a:prstGeom prst="rect">
                        <a:avLst/>
                      </a:prstGeom>
                      <a:noFill/>
                      <a:ln>
                        <a:noFill/>
                      </a:ln>
                      <a:extLst>
                        <a:ext uri="{909E8E84-426E-40DD-AFC4-6F175D3DCCD1}">
                          <a14:hiddenFill xmlns:a14="http://schemas.microsoft.com/office/drawing/2010/main">
                            <a:solidFill>
                              <a:srgbClr val="365F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ED" w:rsidRPr="001B7951" w:rsidRDefault="009A2AED" w:rsidP="00DA368C">
                          <w:pPr>
                            <w:pStyle w:val="Footer"/>
                            <w:rPr>
                              <w:rStyle w:val="PageNumber"/>
                            </w:rPr>
                          </w:pPr>
                          <w:proofErr w:type="gramStart"/>
                          <w:r w:rsidRPr="001B7951">
                            <w:rPr>
                              <w:rStyle w:val="PageNumber"/>
                            </w:rPr>
                            <w:t xml:space="preserve">Page  </w:t>
                          </w:r>
                          <w:proofErr w:type="gramEnd"/>
                          <w:r w:rsidR="00C76E56" w:rsidRPr="001B7951">
                            <w:rPr>
                              <w:rStyle w:val="PageNumber"/>
                            </w:rPr>
                            <w:fldChar w:fldCharType="begin"/>
                          </w:r>
                          <w:r w:rsidRPr="001B7951">
                            <w:rPr>
                              <w:rStyle w:val="PageNumber"/>
                            </w:rPr>
                            <w:instrText xml:space="preserve"> PAGE   \* MERGEFORMAT </w:instrText>
                          </w:r>
                          <w:r w:rsidR="00C76E56" w:rsidRPr="001B7951">
                            <w:rPr>
                              <w:rStyle w:val="PageNumber"/>
                            </w:rPr>
                            <w:fldChar w:fldCharType="separate"/>
                          </w:r>
                          <w:r w:rsidR="00970BF3">
                            <w:rPr>
                              <w:rStyle w:val="PageNumber"/>
                              <w:noProof/>
                            </w:rPr>
                            <w:t>6</w:t>
                          </w:r>
                          <w:r w:rsidR="00C76E56" w:rsidRPr="001B7951">
                            <w:rPr>
                              <w:rStyle w:val="PageNumber"/>
                            </w:rPr>
                            <w:fldChar w:fldCharType="end"/>
                          </w:r>
                          <w:r w:rsidRPr="001B7951">
                            <w:rPr>
                              <w:rStyle w:val="PageNumber"/>
                            </w:rPr>
                            <w:t xml:space="preserve">  of  </w:t>
                          </w:r>
                          <w:fldSimple w:instr=" NUMPAGES  \* Arabic  \* MERGEFORMAT ">
                            <w:r w:rsidR="00970BF3">
                              <w:rPr>
                                <w:noProof/>
                              </w:rPr>
                              <w:t>11</w:t>
                            </w:r>
                          </w:fldSimple>
                        </w:p>
                        <w:p w:rsidR="009A2AED" w:rsidRPr="00900BBC" w:rsidRDefault="009A2AED" w:rsidP="002473C8">
                          <w:pPr>
                            <w:shd w:val="clear" w:color="auto" w:fill="FFFFFF"/>
                            <w:rPr>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5" o:spid="_x0000_s1047" type="#_x0000_t202" style="position:absolute;margin-left:417.95pt;margin-top:-1.35pt;width:102.85pt;height:2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" filled="f" fillcolor="#365f91" stroked="f">
              <v:textbox>
                <w:txbxContent>
                  <w:p w:rsidR="009A2AED" w:rsidRPr="001B7951" w:rsidRDefault="009A2AED" w:rsidP="00DA368C">
                    <w:pPr>
                      <w:pStyle w:val="Footer"/>
                      <w:rPr>
                        <w:rStyle w:val="PageNumber"/>
                      </w:rPr>
                    </w:pPr>
                    <w:proofErr w:type="gramStart"/>
                    <w:r w:rsidRPr="001B7951">
                      <w:rPr>
                        <w:rStyle w:val="PageNumber"/>
                      </w:rPr>
                      <w:t xml:space="preserve">Page  </w:t>
                    </w:r>
                    <w:proofErr w:type="gramEnd"/>
                    <w:r w:rsidR="00C76E56" w:rsidRPr="001B7951">
                      <w:rPr>
                        <w:rStyle w:val="PageNumber"/>
                      </w:rPr>
                      <w:fldChar w:fldCharType="begin"/>
                    </w:r>
                    <w:r w:rsidRPr="001B7951">
                      <w:rPr>
                        <w:rStyle w:val="PageNumber"/>
                      </w:rPr>
                      <w:instrText xml:space="preserve"> PAGE   \* MERGEFORMAT </w:instrText>
                    </w:r>
                    <w:r w:rsidR="00C76E56" w:rsidRPr="001B7951">
                      <w:rPr>
                        <w:rStyle w:val="PageNumber"/>
                      </w:rPr>
                      <w:fldChar w:fldCharType="separate"/>
                    </w:r>
                    <w:r w:rsidR="00970BF3">
                      <w:rPr>
                        <w:rStyle w:val="PageNumber"/>
                        <w:noProof/>
                      </w:rPr>
                      <w:t>6</w:t>
                    </w:r>
                    <w:r w:rsidR="00C76E56" w:rsidRPr="001B7951">
                      <w:rPr>
                        <w:rStyle w:val="PageNumber"/>
                      </w:rPr>
                      <w:fldChar w:fldCharType="end"/>
                    </w:r>
                    <w:r w:rsidRPr="001B7951">
                      <w:rPr>
                        <w:rStyle w:val="PageNumber"/>
                      </w:rPr>
                      <w:t xml:space="preserve">  of  </w:t>
                    </w:r>
                    <w:fldSimple w:instr=" NUMPAGES  \* Arabic  \* MERGEFORMAT ">
                      <w:r w:rsidR="00970BF3">
                        <w:rPr>
                          <w:noProof/>
                        </w:rPr>
                        <w:t>11</w:t>
                      </w:r>
                    </w:fldSimple>
                  </w:p>
                  <w:p w:rsidR="009A2AED" w:rsidRPr="00900BBC" w:rsidRDefault="009A2AED" w:rsidP="002473C8">
                    <w:pPr>
                      <w:shd w:val="clear" w:color="auto" w:fill="FFFFFF"/>
                      <w:rPr>
                        <w:b/>
                        <w:color w:val="FFFFFF"/>
                      </w:rPr>
                    </w:pPr>
                  </w:p>
                </w:txbxContent>
              </v:textbox>
            </v:shape>
          </w:pict>
        </mc:Fallback>
      </mc:AlternateContent>
    </w:r>
    <w:r w:rsidR="009A2AED" w:rsidRPr="001D4ABC">
      <w:rPr>
        <w:b/>
        <w:sz w:val="16"/>
        <w:szCs w:val="16"/>
      </w:rPr>
      <w:t xml:space="preserve">Private </w:t>
    </w:r>
    <w:r w:rsidR="009A2AED">
      <w:rPr>
        <w:sz w:val="16"/>
        <w:szCs w:val="16"/>
      </w:rPr>
      <w:t>– Copyright © 2010</w:t>
    </w:r>
    <w:r w:rsidR="009A2AED" w:rsidRPr="001D4ABC">
      <w:rPr>
        <w:sz w:val="16"/>
        <w:szCs w:val="16"/>
      </w:rPr>
      <w:t xml:space="preserve"> Schlumberger, Unpublished Work. All rights reserved.</w:t>
    </w:r>
  </w:p>
  <w:p w:rsidR="009A2AED" w:rsidRDefault="009A2A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B4D" w:rsidRDefault="00430B4D">
      <w:pPr>
        <w:rPr>
          <w:sz w:val="19"/>
        </w:rPr>
      </w:pPr>
      <w:r>
        <w:rPr>
          <w:rFonts w:ascii="Courier" w:hAnsi="Courier"/>
          <w:sz w:val="21"/>
        </w:rPr>
        <w:separator/>
      </w:r>
    </w:p>
    <w:p w:rsidR="00430B4D" w:rsidRDefault="00430B4D"/>
    <w:p w:rsidR="00430B4D" w:rsidRDefault="00430B4D" w:rsidP="00533673"/>
  </w:footnote>
  <w:footnote w:type="continuationSeparator" w:id="0">
    <w:p w:rsidR="00430B4D" w:rsidRDefault="00430B4D">
      <w:r>
        <w:continuationSeparator/>
      </w:r>
    </w:p>
    <w:p w:rsidR="00430B4D" w:rsidRDefault="00430B4D"/>
    <w:p w:rsidR="00430B4D" w:rsidRDefault="00430B4D" w:rsidP="00533673"/>
  </w:footnote>
  <w:footnote w:type="continuationNotice" w:id="1">
    <w:p w:rsidR="00430B4D" w:rsidRDefault="00430B4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ED" w:rsidRDefault="00537298">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6351270</wp:posOffset>
              </wp:positionH>
              <wp:positionV relativeFrom="paragraph">
                <wp:posOffset>0</wp:posOffset>
              </wp:positionV>
              <wp:extent cx="381000" cy="9282430"/>
              <wp:effectExtent l="0" t="0" r="1905" b="4445"/>
              <wp:wrapNone/>
              <wp:docPr id="4" name="Classification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28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rsidR="009A2AED" w:rsidRPr="009228F1" w:rsidRDefault="009A2AED" w:rsidP="009228F1">
                          <w:pPr>
                            <w:jc w:val="center"/>
                            <w:rPr>
                              <w:b/>
                              <w:color w:val="C0C0C0"/>
                              <w:sz w:val="20"/>
                            </w:rPr>
                          </w:pPr>
                          <w:r>
                            <w:rPr>
                              <w:b/>
                              <w:color w:val="C0C0C0"/>
                              <w:sz w:val="20"/>
                            </w:rPr>
                            <w:t>Schlumberger Private</w:t>
                          </w:r>
                        </w:p>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3" o:spid="_x0000_s1047" type="#_x0000_t202" style="position:absolute;margin-left:500.1pt;margin-top:0;width:30pt;height:73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" filled="f" stroked="f" strokeweight="1.75pt">
              <v:textbox style="layout-flow:vertical;mso-layout-flow-alt:top-to-bottom">
                <w:txbxContent>
                  <w:p w:rsidR="009A2AED" w:rsidRPr="009228F1" w:rsidRDefault="009A2AED" w:rsidP="009228F1">
                    <w:pPr>
                      <w:jc w:val="center"/>
                      <w:rPr>
                        <w:b/>
                        <w:color w:val="C0C0C0"/>
                        <w:sz w:val="20"/>
                      </w:rPr>
                    </w:pPr>
                    <w:r>
                      <w:rPr>
                        <w:b/>
                        <w:color w:val="C0C0C0"/>
                        <w:sz w:val="20"/>
                      </w:rPr>
                      <w:t>Schlumberger Private</w:t>
                    </w:r>
                  </w:p>
                </w:txbxContent>
              </v:textbox>
            </v:shape>
          </w:pict>
        </mc:Fallback>
      </mc:AlternateContent>
    </w:r>
  </w:p>
  <w:p w:rsidR="009A2AED" w:rsidRDefault="009A2AE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ED" w:rsidRPr="007D0008" w:rsidRDefault="00430B4D" w:rsidP="00E92266">
    <w:pPr>
      <w:pStyle w:val="HeaderTop"/>
      <w:ind w:hanging="6480"/>
    </w:pPr>
    <w:sdt>
      <w:sdtPr>
        <w:rPr>
          <w:b/>
          <w:noProof/>
          <w:sz w:val="16"/>
          <w:szCs w:val="16"/>
          <w:lang w:bidi="ar-SA"/>
        </w:rPr>
        <w:alias w:val="Title"/>
        <w:id w:val="252167575"/>
        <w:dataBinding w:prefixMappings="xmlns:ns0='http://purl.org/dc/elements/1.1/' xmlns:ns1='http://schemas.openxmlformats.org/package/2006/metadata/core-properties' " w:xpath="/ns1:coreProperties[1]/ns0:title[1]" w:storeItemID="{6C3C8BC8-F283-45AE-878A-BAB7291924A1}"/>
        <w:text/>
      </w:sdtPr>
      <w:sdtEndPr/>
      <w:sdtContent>
        <w:r w:rsidR="0036777F">
          <w:rPr>
            <w:b/>
            <w:noProof/>
            <w:sz w:val="16"/>
            <w:szCs w:val="16"/>
            <w:lang w:bidi="ar-SA"/>
          </w:rPr>
          <w:t>InterACT – IAUserCleanup</w:t>
        </w:r>
      </w:sdtContent>
    </w:sdt>
    <w:r w:rsidR="009A2AED">
      <w:rPr>
        <w:b/>
        <w:noProof/>
        <w:sz w:val="16"/>
        <w:szCs w:val="16"/>
        <w:lang w:bidi="ar-SA"/>
      </w:rPr>
      <w:t xml:space="preserve"> - </w:t>
    </w:r>
    <w:sdt>
      <w:sdtPr>
        <w:rPr>
          <w:b/>
          <w:noProof/>
          <w:sz w:val="16"/>
          <w:szCs w:val="16"/>
          <w:lang w:bidi="ar-SA"/>
        </w:rPr>
        <w:alias w:val="Subject"/>
        <w:id w:val="252167576"/>
        <w:dataBinding w:prefixMappings="xmlns:ns0='http://purl.org/dc/elements/1.1/' xmlns:ns1='http://schemas.openxmlformats.org/package/2006/metadata/core-properties' " w:xpath="/ns1:coreProperties[1]/ns0:subject[1]" w:storeItemID="{6C3C8BC8-F283-45AE-878A-BAB7291924A1}"/>
        <w:text/>
      </w:sdtPr>
      <w:sdtEndPr/>
      <w:sdtContent>
        <w:r w:rsidR="009A2AED">
          <w:rPr>
            <w:b/>
            <w:noProof/>
            <w:sz w:val="16"/>
            <w:szCs w:val="16"/>
            <w:lang w:bidi="ar-SA"/>
          </w:rPr>
          <w:t>Decoupling Specification</w:t>
        </w:r>
      </w:sdtContent>
    </w:sdt>
    <w:r w:rsidR="009A2AED">
      <w:rPr>
        <w:b/>
        <w:noProof/>
        <w:sz w:val="16"/>
        <w:szCs w:val="16"/>
        <w:lang w:bidi="ar-SA"/>
      </w:rPr>
      <w:t xml:space="preserve"> - </w:t>
    </w:r>
    <w:sdt>
      <w:sdtPr>
        <w:rPr>
          <w:b/>
          <w:noProof/>
          <w:sz w:val="16"/>
          <w:szCs w:val="16"/>
          <w:lang w:bidi="ar-SA"/>
        </w:rPr>
        <w:alias w:val="Status"/>
        <w:id w:val="252167577"/>
        <w:dataBinding w:prefixMappings="xmlns:ns0='http://purl.org/dc/elements/1.1/' xmlns:ns1='http://schemas.openxmlformats.org/package/2006/metadata/core-properties' " w:xpath="/ns1:coreProperties[1]/ns1:contentStatus[1]" w:storeItemID="{6C3C8BC8-F283-45AE-878A-BAB7291924A1}"/>
        <w:text/>
      </w:sdtPr>
      <w:sdtEndPr/>
      <w:sdtContent>
        <w:r w:rsidR="00A07A46">
          <w:rPr>
            <w:b/>
            <w:noProof/>
            <w:sz w:val="16"/>
            <w:szCs w:val="16"/>
            <w:lang w:bidi="ar-SA"/>
          </w:rPr>
          <w:t>V1.0.0</w:t>
        </w:r>
      </w:sdtContent>
    </w:sdt>
  </w:p>
  <w:p w:rsidR="009A2AED" w:rsidRDefault="00537298" w:rsidP="007D0008">
    <w:pPr>
      <w:ind w:right="1622"/>
    </w:pPr>
    <w:r>
      <w:rPr>
        <w:noProof/>
        <w:lang w:eastAsia="zh-CN" w:bidi="ar-SA"/>
      </w:rPr>
      <mc:AlternateContent>
        <mc:Choice Requires="wps">
          <w:drawing>
            <wp:anchor distT="0" distB="0" distL="114300" distR="114300" simplePos="0" relativeHeight="251654656" behindDoc="0" locked="0" layoutInCell="0" allowOverlap="1">
              <wp:simplePos x="0" y="0"/>
              <wp:positionH relativeFrom="column">
                <wp:posOffset>51435</wp:posOffset>
              </wp:positionH>
              <wp:positionV relativeFrom="paragraph">
                <wp:posOffset>64135</wp:posOffset>
              </wp:positionV>
              <wp:extent cx="5892165" cy="0"/>
              <wp:effectExtent l="13335" t="6985" r="9525" b="12065"/>
              <wp:wrapNone/>
              <wp:docPr id="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Ud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" o:allowincell="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ED" w:rsidRDefault="00537298">
    <w:pPr>
      <w:pStyle w:val="Header"/>
    </w:pPr>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6351270</wp:posOffset>
              </wp:positionH>
              <wp:positionV relativeFrom="paragraph">
                <wp:posOffset>0</wp:posOffset>
              </wp:positionV>
              <wp:extent cx="381000" cy="9282430"/>
              <wp:effectExtent l="0" t="0" r="1905" b="4445"/>
              <wp:wrapNone/>
              <wp:docPr id="1" name="Classification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928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rsidR="009A2AED" w:rsidRPr="007074DB" w:rsidRDefault="009A2AED" w:rsidP="007074DB"/>
                      </w:txbxContent>
                    </wps:txbx>
                    <wps:bodyPr rot="0" vert="mongolian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lassification12" o:spid="_x0000_s1049" type="#_x0000_t202" style="position:absolute;margin-left:500.1pt;margin-top:0;width:30pt;height:73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" filled="f" stroked="f" strokeweight="1.75pt">
              <v:textbox style="layout-flow:vertical;mso-layout-flow-alt:top-to-bottom">
                <w:txbxContent>
                  <w:p w:rsidR="009A2AED" w:rsidRPr="007074DB" w:rsidRDefault="009A2AED" w:rsidP="007074DB"/>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B9"/>
      </v:shape>
    </w:pict>
  </w:numPicBullet>
  <w:abstractNum w:abstractNumId="0">
    <w:nsid w:val="FFFFFF7D"/>
    <w:multiLevelType w:val="singleLevel"/>
    <w:tmpl w:val="D76A9194"/>
    <w:lvl w:ilvl="0">
      <w:start w:val="1"/>
      <w:numFmt w:val="decimal"/>
      <w:pStyle w:val="ListNumber4"/>
      <w:lvlText w:val="%1."/>
      <w:lvlJc w:val="left"/>
      <w:pPr>
        <w:tabs>
          <w:tab w:val="num" w:pos="1440"/>
        </w:tabs>
        <w:ind w:left="1440" w:hanging="360"/>
      </w:pPr>
    </w:lvl>
  </w:abstractNum>
  <w:abstractNum w:abstractNumId="1">
    <w:nsid w:val="002A0160"/>
    <w:multiLevelType w:val="hybridMultilevel"/>
    <w:tmpl w:val="6D0A7344"/>
    <w:lvl w:ilvl="0" w:tplc="9C6204FC">
      <w:start w:val="1"/>
      <w:numFmt w:val="bullet"/>
      <w:lvlText w:val="•"/>
      <w:lvlJc w:val="left"/>
      <w:pPr>
        <w:tabs>
          <w:tab w:val="num" w:pos="720"/>
        </w:tabs>
        <w:ind w:left="720" w:hanging="360"/>
      </w:pPr>
      <w:rPr>
        <w:rFonts w:ascii="Arial" w:hAnsi="Arial" w:hint="default"/>
      </w:rPr>
    </w:lvl>
    <w:lvl w:ilvl="1" w:tplc="8B085E24">
      <w:start w:val="751"/>
      <w:numFmt w:val="bullet"/>
      <w:lvlText w:val="•"/>
      <w:lvlJc w:val="left"/>
      <w:pPr>
        <w:tabs>
          <w:tab w:val="num" w:pos="1440"/>
        </w:tabs>
        <w:ind w:left="1440" w:hanging="360"/>
      </w:pPr>
      <w:rPr>
        <w:rFonts w:ascii="Arial" w:hAnsi="Arial" w:hint="default"/>
      </w:rPr>
    </w:lvl>
    <w:lvl w:ilvl="2" w:tplc="0CE62472" w:tentative="1">
      <w:start w:val="1"/>
      <w:numFmt w:val="bullet"/>
      <w:lvlText w:val="•"/>
      <w:lvlJc w:val="left"/>
      <w:pPr>
        <w:tabs>
          <w:tab w:val="num" w:pos="2160"/>
        </w:tabs>
        <w:ind w:left="2160" w:hanging="360"/>
      </w:pPr>
      <w:rPr>
        <w:rFonts w:ascii="Arial" w:hAnsi="Arial" w:hint="default"/>
      </w:rPr>
    </w:lvl>
    <w:lvl w:ilvl="3" w:tplc="88D4C2AA" w:tentative="1">
      <w:start w:val="1"/>
      <w:numFmt w:val="bullet"/>
      <w:lvlText w:val="•"/>
      <w:lvlJc w:val="left"/>
      <w:pPr>
        <w:tabs>
          <w:tab w:val="num" w:pos="2880"/>
        </w:tabs>
        <w:ind w:left="2880" w:hanging="360"/>
      </w:pPr>
      <w:rPr>
        <w:rFonts w:ascii="Arial" w:hAnsi="Arial" w:hint="default"/>
      </w:rPr>
    </w:lvl>
    <w:lvl w:ilvl="4" w:tplc="78827CCA" w:tentative="1">
      <w:start w:val="1"/>
      <w:numFmt w:val="bullet"/>
      <w:lvlText w:val="•"/>
      <w:lvlJc w:val="left"/>
      <w:pPr>
        <w:tabs>
          <w:tab w:val="num" w:pos="3600"/>
        </w:tabs>
        <w:ind w:left="3600" w:hanging="360"/>
      </w:pPr>
      <w:rPr>
        <w:rFonts w:ascii="Arial" w:hAnsi="Arial" w:hint="default"/>
      </w:rPr>
    </w:lvl>
    <w:lvl w:ilvl="5" w:tplc="E63E9C8C" w:tentative="1">
      <w:start w:val="1"/>
      <w:numFmt w:val="bullet"/>
      <w:lvlText w:val="•"/>
      <w:lvlJc w:val="left"/>
      <w:pPr>
        <w:tabs>
          <w:tab w:val="num" w:pos="4320"/>
        </w:tabs>
        <w:ind w:left="4320" w:hanging="360"/>
      </w:pPr>
      <w:rPr>
        <w:rFonts w:ascii="Arial" w:hAnsi="Arial" w:hint="default"/>
      </w:rPr>
    </w:lvl>
    <w:lvl w:ilvl="6" w:tplc="25B0441E" w:tentative="1">
      <w:start w:val="1"/>
      <w:numFmt w:val="bullet"/>
      <w:lvlText w:val="•"/>
      <w:lvlJc w:val="left"/>
      <w:pPr>
        <w:tabs>
          <w:tab w:val="num" w:pos="5040"/>
        </w:tabs>
        <w:ind w:left="5040" w:hanging="360"/>
      </w:pPr>
      <w:rPr>
        <w:rFonts w:ascii="Arial" w:hAnsi="Arial" w:hint="default"/>
      </w:rPr>
    </w:lvl>
    <w:lvl w:ilvl="7" w:tplc="9E9412D6" w:tentative="1">
      <w:start w:val="1"/>
      <w:numFmt w:val="bullet"/>
      <w:lvlText w:val="•"/>
      <w:lvlJc w:val="left"/>
      <w:pPr>
        <w:tabs>
          <w:tab w:val="num" w:pos="5760"/>
        </w:tabs>
        <w:ind w:left="5760" w:hanging="360"/>
      </w:pPr>
      <w:rPr>
        <w:rFonts w:ascii="Arial" w:hAnsi="Arial" w:hint="default"/>
      </w:rPr>
    </w:lvl>
    <w:lvl w:ilvl="8" w:tplc="FF8433E6" w:tentative="1">
      <w:start w:val="1"/>
      <w:numFmt w:val="bullet"/>
      <w:lvlText w:val="•"/>
      <w:lvlJc w:val="left"/>
      <w:pPr>
        <w:tabs>
          <w:tab w:val="num" w:pos="6480"/>
        </w:tabs>
        <w:ind w:left="6480" w:hanging="360"/>
      </w:pPr>
      <w:rPr>
        <w:rFonts w:ascii="Arial" w:hAnsi="Arial" w:hint="default"/>
      </w:rPr>
    </w:lvl>
  </w:abstractNum>
  <w:abstractNum w:abstractNumId="2">
    <w:nsid w:val="01874908"/>
    <w:multiLevelType w:val="hybridMultilevel"/>
    <w:tmpl w:val="DADCC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300838"/>
    <w:multiLevelType w:val="hybridMultilevel"/>
    <w:tmpl w:val="A2448ACC"/>
    <w:lvl w:ilvl="0" w:tplc="153ACACC">
      <w:start w:val="1"/>
      <w:numFmt w:val="upperLetter"/>
      <w:pStyle w:val="Appendix2"/>
      <w:lvlText w:val="Appendix %1  "/>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305BC3"/>
    <w:multiLevelType w:val="hybridMultilevel"/>
    <w:tmpl w:val="2970F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C56817"/>
    <w:multiLevelType w:val="hybridMultilevel"/>
    <w:tmpl w:val="70C0EBE8"/>
    <w:lvl w:ilvl="0" w:tplc="F6886D9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5A3E2F"/>
    <w:multiLevelType w:val="hybridMultilevel"/>
    <w:tmpl w:val="C78CD1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247F21"/>
    <w:multiLevelType w:val="hybridMultilevel"/>
    <w:tmpl w:val="E2E8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FE7736"/>
    <w:multiLevelType w:val="singleLevel"/>
    <w:tmpl w:val="8076D616"/>
    <w:lvl w:ilvl="0">
      <w:start w:val="1"/>
      <w:numFmt w:val="bullet"/>
      <w:pStyle w:val="TableBullet"/>
      <w:lvlText w:val=""/>
      <w:lvlJc w:val="left"/>
      <w:pPr>
        <w:ind w:left="360" w:hanging="360"/>
      </w:pPr>
      <w:rPr>
        <w:rFonts w:ascii="Wingdings" w:hAnsi="Wingdings" w:hint="default"/>
      </w:rPr>
    </w:lvl>
  </w:abstractNum>
  <w:abstractNum w:abstractNumId="9">
    <w:nsid w:val="1E902855"/>
    <w:multiLevelType w:val="multilevel"/>
    <w:tmpl w:val="6ACC6E76"/>
    <w:styleLink w:val="Numbering1"/>
    <w:lvl w:ilvl="0">
      <w:start w:val="1"/>
      <w:numFmt w:val="decimal"/>
      <w:lvlText w:val="%1."/>
      <w:lvlJc w:val="left"/>
      <w:pPr>
        <w:ind w:left="1800" w:hanging="360"/>
      </w:pPr>
      <w:rPr>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1F9D7B3C"/>
    <w:multiLevelType w:val="hybridMultilevel"/>
    <w:tmpl w:val="E1F05354"/>
    <w:lvl w:ilvl="0" w:tplc="591862FA">
      <w:start w:val="1"/>
      <w:numFmt w:val="bullet"/>
      <w:lvlText w:val="•"/>
      <w:lvlJc w:val="left"/>
      <w:pPr>
        <w:tabs>
          <w:tab w:val="num" w:pos="720"/>
        </w:tabs>
        <w:ind w:left="720" w:hanging="360"/>
      </w:pPr>
      <w:rPr>
        <w:rFonts w:ascii="Arial" w:hAnsi="Arial" w:hint="default"/>
      </w:rPr>
    </w:lvl>
    <w:lvl w:ilvl="1" w:tplc="A5F65CFA">
      <w:start w:val="2614"/>
      <w:numFmt w:val="bullet"/>
      <w:lvlText w:val="•"/>
      <w:lvlJc w:val="left"/>
      <w:pPr>
        <w:tabs>
          <w:tab w:val="num" w:pos="1440"/>
        </w:tabs>
        <w:ind w:left="1440" w:hanging="360"/>
      </w:pPr>
      <w:rPr>
        <w:rFonts w:ascii="Arial" w:hAnsi="Arial" w:hint="default"/>
      </w:rPr>
    </w:lvl>
    <w:lvl w:ilvl="2" w:tplc="49EC6C0A" w:tentative="1">
      <w:start w:val="1"/>
      <w:numFmt w:val="bullet"/>
      <w:lvlText w:val="•"/>
      <w:lvlJc w:val="left"/>
      <w:pPr>
        <w:tabs>
          <w:tab w:val="num" w:pos="2160"/>
        </w:tabs>
        <w:ind w:left="2160" w:hanging="360"/>
      </w:pPr>
      <w:rPr>
        <w:rFonts w:ascii="Arial" w:hAnsi="Arial" w:hint="default"/>
      </w:rPr>
    </w:lvl>
    <w:lvl w:ilvl="3" w:tplc="2EFE237A" w:tentative="1">
      <w:start w:val="1"/>
      <w:numFmt w:val="bullet"/>
      <w:lvlText w:val="•"/>
      <w:lvlJc w:val="left"/>
      <w:pPr>
        <w:tabs>
          <w:tab w:val="num" w:pos="2880"/>
        </w:tabs>
        <w:ind w:left="2880" w:hanging="360"/>
      </w:pPr>
      <w:rPr>
        <w:rFonts w:ascii="Arial" w:hAnsi="Arial" w:hint="default"/>
      </w:rPr>
    </w:lvl>
    <w:lvl w:ilvl="4" w:tplc="583ECCDA" w:tentative="1">
      <w:start w:val="1"/>
      <w:numFmt w:val="bullet"/>
      <w:lvlText w:val="•"/>
      <w:lvlJc w:val="left"/>
      <w:pPr>
        <w:tabs>
          <w:tab w:val="num" w:pos="3600"/>
        </w:tabs>
        <w:ind w:left="3600" w:hanging="360"/>
      </w:pPr>
      <w:rPr>
        <w:rFonts w:ascii="Arial" w:hAnsi="Arial" w:hint="default"/>
      </w:rPr>
    </w:lvl>
    <w:lvl w:ilvl="5" w:tplc="46B61A9C" w:tentative="1">
      <w:start w:val="1"/>
      <w:numFmt w:val="bullet"/>
      <w:lvlText w:val="•"/>
      <w:lvlJc w:val="left"/>
      <w:pPr>
        <w:tabs>
          <w:tab w:val="num" w:pos="4320"/>
        </w:tabs>
        <w:ind w:left="4320" w:hanging="360"/>
      </w:pPr>
      <w:rPr>
        <w:rFonts w:ascii="Arial" w:hAnsi="Arial" w:hint="default"/>
      </w:rPr>
    </w:lvl>
    <w:lvl w:ilvl="6" w:tplc="5CDE4908" w:tentative="1">
      <w:start w:val="1"/>
      <w:numFmt w:val="bullet"/>
      <w:lvlText w:val="•"/>
      <w:lvlJc w:val="left"/>
      <w:pPr>
        <w:tabs>
          <w:tab w:val="num" w:pos="5040"/>
        </w:tabs>
        <w:ind w:left="5040" w:hanging="360"/>
      </w:pPr>
      <w:rPr>
        <w:rFonts w:ascii="Arial" w:hAnsi="Arial" w:hint="default"/>
      </w:rPr>
    </w:lvl>
    <w:lvl w:ilvl="7" w:tplc="0422D340" w:tentative="1">
      <w:start w:val="1"/>
      <w:numFmt w:val="bullet"/>
      <w:lvlText w:val="•"/>
      <w:lvlJc w:val="left"/>
      <w:pPr>
        <w:tabs>
          <w:tab w:val="num" w:pos="5760"/>
        </w:tabs>
        <w:ind w:left="5760" w:hanging="360"/>
      </w:pPr>
      <w:rPr>
        <w:rFonts w:ascii="Arial" w:hAnsi="Arial" w:hint="default"/>
      </w:rPr>
    </w:lvl>
    <w:lvl w:ilvl="8" w:tplc="E4D42106" w:tentative="1">
      <w:start w:val="1"/>
      <w:numFmt w:val="bullet"/>
      <w:lvlText w:val="•"/>
      <w:lvlJc w:val="left"/>
      <w:pPr>
        <w:tabs>
          <w:tab w:val="num" w:pos="6480"/>
        </w:tabs>
        <w:ind w:left="6480" w:hanging="360"/>
      </w:pPr>
      <w:rPr>
        <w:rFonts w:ascii="Arial" w:hAnsi="Arial" w:hint="default"/>
      </w:rPr>
    </w:lvl>
  </w:abstractNum>
  <w:abstractNum w:abstractNumId="11">
    <w:nsid w:val="20715712"/>
    <w:multiLevelType w:val="hybridMultilevel"/>
    <w:tmpl w:val="3F4A7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973E4A"/>
    <w:multiLevelType w:val="hybridMultilevel"/>
    <w:tmpl w:val="C23C1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146B4"/>
    <w:multiLevelType w:val="hybridMultilevel"/>
    <w:tmpl w:val="385C915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256548F5"/>
    <w:multiLevelType w:val="hybridMultilevel"/>
    <w:tmpl w:val="B6D8EDE8"/>
    <w:lvl w:ilvl="0" w:tplc="9E688282">
      <w:start w:val="1"/>
      <w:numFmt w:val="decimal"/>
      <w:pStyle w:val="List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4F21D2"/>
    <w:multiLevelType w:val="hybridMultilevel"/>
    <w:tmpl w:val="52DAC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6F7011"/>
    <w:multiLevelType w:val="hybridMultilevel"/>
    <w:tmpl w:val="36640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055D1C"/>
    <w:multiLevelType w:val="hybridMultilevel"/>
    <w:tmpl w:val="69009BE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34DE5CE1"/>
    <w:multiLevelType w:val="hybridMultilevel"/>
    <w:tmpl w:val="EF9006BA"/>
    <w:lvl w:ilvl="0" w:tplc="4CDAAC7A">
      <w:start w:val="1"/>
      <w:numFmt w:val="decimal"/>
      <w:pStyle w:val="List1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B45529"/>
    <w:multiLevelType w:val="hybridMultilevel"/>
    <w:tmpl w:val="BB065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EDD5EFA"/>
    <w:multiLevelType w:val="hybridMultilevel"/>
    <w:tmpl w:val="AA4CB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F2F1D72"/>
    <w:multiLevelType w:val="hybridMultilevel"/>
    <w:tmpl w:val="83F284AC"/>
    <w:lvl w:ilvl="0" w:tplc="D47C4780">
      <w:start w:val="1"/>
      <w:numFmt w:val="bullet"/>
      <w:pStyle w:val="Bullet3or4"/>
      <w:lvlText w:val=""/>
      <w:lvlPicBulletId w:val="0"/>
      <w:lvlJc w:val="left"/>
      <w:pPr>
        <w:ind w:left="1080" w:hanging="360"/>
      </w:pPr>
      <w:rPr>
        <w:rFonts w:ascii="Symbol" w:hAnsi="Symbol"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FEA3BCC"/>
    <w:multiLevelType w:val="multilevel"/>
    <w:tmpl w:val="C7744AB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9EE618B"/>
    <w:multiLevelType w:val="hybridMultilevel"/>
    <w:tmpl w:val="98D2268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4B5D65EA"/>
    <w:multiLevelType w:val="hybridMultilevel"/>
    <w:tmpl w:val="5E88F9AE"/>
    <w:lvl w:ilvl="0" w:tplc="5F7800E2">
      <w:start w:val="1"/>
      <w:numFmt w:val="bullet"/>
      <w:pStyle w:val="Bullet1"/>
      <w:lvlText w:val=""/>
      <w:lvlJc w:val="left"/>
      <w:pPr>
        <w:ind w:left="36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F32D07"/>
    <w:multiLevelType w:val="hybridMultilevel"/>
    <w:tmpl w:val="54B63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D64C9D"/>
    <w:multiLevelType w:val="hybridMultilevel"/>
    <w:tmpl w:val="BA304DAC"/>
    <w:lvl w:ilvl="0" w:tplc="411E723A">
      <w:start w:val="1"/>
      <w:numFmt w:val="decimal"/>
      <w:pStyle w:val="Figure1"/>
      <w:lvlText w:val="Figure %1 - "/>
      <w:lvlJc w:val="left"/>
      <w:pPr>
        <w:ind w:left="3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6EF2268"/>
    <w:multiLevelType w:val="hybridMultilevel"/>
    <w:tmpl w:val="DBBA1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A21428A"/>
    <w:multiLevelType w:val="hybridMultilevel"/>
    <w:tmpl w:val="C56EB9BA"/>
    <w:lvl w:ilvl="0" w:tplc="CDCA4C5A">
      <w:start w:val="1"/>
      <w:numFmt w:val="bullet"/>
      <w:lvlText w:val="•"/>
      <w:lvlJc w:val="left"/>
      <w:pPr>
        <w:tabs>
          <w:tab w:val="num" w:pos="720"/>
        </w:tabs>
        <w:ind w:left="720" w:hanging="360"/>
      </w:pPr>
      <w:rPr>
        <w:rFonts w:ascii="Arial" w:hAnsi="Arial" w:hint="default"/>
      </w:rPr>
    </w:lvl>
    <w:lvl w:ilvl="1" w:tplc="9C086044">
      <w:start w:val="939"/>
      <w:numFmt w:val="bullet"/>
      <w:lvlText w:val="•"/>
      <w:lvlJc w:val="left"/>
      <w:pPr>
        <w:tabs>
          <w:tab w:val="num" w:pos="1440"/>
        </w:tabs>
        <w:ind w:left="1440" w:hanging="360"/>
      </w:pPr>
      <w:rPr>
        <w:rFonts w:ascii="Arial" w:hAnsi="Arial" w:hint="default"/>
      </w:rPr>
    </w:lvl>
    <w:lvl w:ilvl="2" w:tplc="A52C13A2" w:tentative="1">
      <w:start w:val="1"/>
      <w:numFmt w:val="bullet"/>
      <w:lvlText w:val="•"/>
      <w:lvlJc w:val="left"/>
      <w:pPr>
        <w:tabs>
          <w:tab w:val="num" w:pos="2160"/>
        </w:tabs>
        <w:ind w:left="2160" w:hanging="360"/>
      </w:pPr>
      <w:rPr>
        <w:rFonts w:ascii="Arial" w:hAnsi="Arial" w:hint="default"/>
      </w:rPr>
    </w:lvl>
    <w:lvl w:ilvl="3" w:tplc="96DA8EFA" w:tentative="1">
      <w:start w:val="1"/>
      <w:numFmt w:val="bullet"/>
      <w:lvlText w:val="•"/>
      <w:lvlJc w:val="left"/>
      <w:pPr>
        <w:tabs>
          <w:tab w:val="num" w:pos="2880"/>
        </w:tabs>
        <w:ind w:left="2880" w:hanging="360"/>
      </w:pPr>
      <w:rPr>
        <w:rFonts w:ascii="Arial" w:hAnsi="Arial" w:hint="default"/>
      </w:rPr>
    </w:lvl>
    <w:lvl w:ilvl="4" w:tplc="77243AF6" w:tentative="1">
      <w:start w:val="1"/>
      <w:numFmt w:val="bullet"/>
      <w:lvlText w:val="•"/>
      <w:lvlJc w:val="left"/>
      <w:pPr>
        <w:tabs>
          <w:tab w:val="num" w:pos="3600"/>
        </w:tabs>
        <w:ind w:left="3600" w:hanging="360"/>
      </w:pPr>
      <w:rPr>
        <w:rFonts w:ascii="Arial" w:hAnsi="Arial" w:hint="default"/>
      </w:rPr>
    </w:lvl>
    <w:lvl w:ilvl="5" w:tplc="4F20EB46" w:tentative="1">
      <w:start w:val="1"/>
      <w:numFmt w:val="bullet"/>
      <w:lvlText w:val="•"/>
      <w:lvlJc w:val="left"/>
      <w:pPr>
        <w:tabs>
          <w:tab w:val="num" w:pos="4320"/>
        </w:tabs>
        <w:ind w:left="4320" w:hanging="360"/>
      </w:pPr>
      <w:rPr>
        <w:rFonts w:ascii="Arial" w:hAnsi="Arial" w:hint="default"/>
      </w:rPr>
    </w:lvl>
    <w:lvl w:ilvl="6" w:tplc="A2A66AE2" w:tentative="1">
      <w:start w:val="1"/>
      <w:numFmt w:val="bullet"/>
      <w:lvlText w:val="•"/>
      <w:lvlJc w:val="left"/>
      <w:pPr>
        <w:tabs>
          <w:tab w:val="num" w:pos="5040"/>
        </w:tabs>
        <w:ind w:left="5040" w:hanging="360"/>
      </w:pPr>
      <w:rPr>
        <w:rFonts w:ascii="Arial" w:hAnsi="Arial" w:hint="default"/>
      </w:rPr>
    </w:lvl>
    <w:lvl w:ilvl="7" w:tplc="C9C66F22" w:tentative="1">
      <w:start w:val="1"/>
      <w:numFmt w:val="bullet"/>
      <w:lvlText w:val="•"/>
      <w:lvlJc w:val="left"/>
      <w:pPr>
        <w:tabs>
          <w:tab w:val="num" w:pos="5760"/>
        </w:tabs>
        <w:ind w:left="5760" w:hanging="360"/>
      </w:pPr>
      <w:rPr>
        <w:rFonts w:ascii="Arial" w:hAnsi="Arial" w:hint="default"/>
      </w:rPr>
    </w:lvl>
    <w:lvl w:ilvl="8" w:tplc="D1DC8AFC" w:tentative="1">
      <w:start w:val="1"/>
      <w:numFmt w:val="bullet"/>
      <w:lvlText w:val="•"/>
      <w:lvlJc w:val="left"/>
      <w:pPr>
        <w:tabs>
          <w:tab w:val="num" w:pos="6480"/>
        </w:tabs>
        <w:ind w:left="6480" w:hanging="360"/>
      </w:pPr>
      <w:rPr>
        <w:rFonts w:ascii="Arial" w:hAnsi="Arial" w:hint="default"/>
      </w:rPr>
    </w:lvl>
  </w:abstractNum>
  <w:abstractNum w:abstractNumId="29">
    <w:nsid w:val="6C832374"/>
    <w:multiLevelType w:val="hybridMultilevel"/>
    <w:tmpl w:val="FDAEA230"/>
    <w:lvl w:ilvl="0" w:tplc="7A58E4BE">
      <w:start w:val="1"/>
      <w:numFmt w:val="decimal"/>
      <w:pStyle w:val="Table2"/>
      <w:lvlText w:val="Table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40EC4"/>
    <w:multiLevelType w:val="hybridMultilevel"/>
    <w:tmpl w:val="DC0430DA"/>
    <w:lvl w:ilvl="0" w:tplc="8B68B024">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5C34CD"/>
    <w:multiLevelType w:val="hybridMultilevel"/>
    <w:tmpl w:val="FC6E9960"/>
    <w:lvl w:ilvl="0" w:tplc="29865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A35EF5"/>
    <w:multiLevelType w:val="hybridMultilevel"/>
    <w:tmpl w:val="B4CEFA6C"/>
    <w:lvl w:ilvl="0" w:tplc="25A23834">
      <w:start w:val="1"/>
      <w:numFmt w:val="bullet"/>
      <w:pStyle w:val="Bullet2"/>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84459D"/>
    <w:multiLevelType w:val="hybridMultilevel"/>
    <w:tmpl w:val="BAB66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2"/>
  </w:num>
  <w:num w:numId="3">
    <w:abstractNumId w:val="5"/>
  </w:num>
  <w:num w:numId="4">
    <w:abstractNumId w:val="18"/>
  </w:num>
  <w:num w:numId="5">
    <w:abstractNumId w:val="26"/>
  </w:num>
  <w:num w:numId="6">
    <w:abstractNumId w:val="29"/>
  </w:num>
  <w:num w:numId="7">
    <w:abstractNumId w:val="3"/>
  </w:num>
  <w:num w:numId="8">
    <w:abstractNumId w:val="14"/>
    <w:lvlOverride w:ilvl="0">
      <w:startOverride w:val="1"/>
    </w:lvlOverride>
  </w:num>
  <w:num w:numId="9">
    <w:abstractNumId w:val="24"/>
  </w:num>
  <w:num w:numId="10">
    <w:abstractNumId w:val="32"/>
  </w:num>
  <w:num w:numId="11">
    <w:abstractNumId w:val="21"/>
  </w:num>
  <w:num w:numId="12">
    <w:abstractNumId w:val="9"/>
  </w:num>
  <w:num w:numId="13">
    <w:abstractNumId w:val="0"/>
  </w:num>
  <w:num w:numId="14">
    <w:abstractNumId w:val="19"/>
  </w:num>
  <w:num w:numId="15">
    <w:abstractNumId w:val="13"/>
  </w:num>
  <w:num w:numId="16">
    <w:abstractNumId w:val="15"/>
  </w:num>
  <w:num w:numId="17">
    <w:abstractNumId w:val="2"/>
  </w:num>
  <w:num w:numId="18">
    <w:abstractNumId w:val="12"/>
  </w:num>
  <w:num w:numId="19">
    <w:abstractNumId w:val="20"/>
  </w:num>
  <w:num w:numId="20">
    <w:abstractNumId w:val="33"/>
  </w:num>
  <w:num w:numId="21">
    <w:abstractNumId w:val="31"/>
  </w:num>
  <w:num w:numId="22">
    <w:abstractNumId w:val="6"/>
  </w:num>
  <w:num w:numId="23">
    <w:abstractNumId w:val="17"/>
  </w:num>
  <w:num w:numId="24">
    <w:abstractNumId w:val="7"/>
  </w:num>
  <w:num w:numId="25">
    <w:abstractNumId w:val="23"/>
  </w:num>
  <w:num w:numId="26">
    <w:abstractNumId w:val="30"/>
  </w:num>
  <w:num w:numId="27">
    <w:abstractNumId w:val="4"/>
  </w:num>
  <w:num w:numId="28">
    <w:abstractNumId w:val="25"/>
  </w:num>
  <w:num w:numId="29">
    <w:abstractNumId w:val="11"/>
  </w:num>
  <w:num w:numId="3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0"/>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hideGrammaticalErrors/>
  <w:activeWritingStyle w:appName="MSWord" w:lang="en-US" w:vendorID="8" w:dllVersion="513" w:checkStyle="1"/>
  <w:activeWritingStyle w:appName="MSWord" w:lang="en-GB" w:vendorID="8" w:dllVersion="513" w:checkStyle="1"/>
  <w:activeWritingStyle w:appName="MSWord" w:lang="fr-FR" w:vendorID="9" w:dllVersion="512" w:checkStyle="1"/>
  <w:proofState w:spelling="clean" w:grammar="clean"/>
  <w:attachedTemplate r:id="rId1"/>
  <w:stylePaneFormatFilter w:val="B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1"/>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strokecolor="none [3200]">
      <v:stroke endarrow="block" color="none [3200]" weight="1pt"/>
      <v:shadow on="t" type="perspective" color="none [1601]" offset="1pt" offset2="-3pt"/>
      <o:colormru v:ext="edit" colors="#e4e4e4,#dbdbdb,#d5d5d5"/>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hanged" w:val="True"/>
    <w:docVar w:name="DocumentCharacterCount" w:val="-1"/>
    <w:docVar w:name="DocumentCLassified" w:val="False"/>
  </w:docVars>
  <w:rsids>
    <w:rsidRoot w:val="00054E05"/>
    <w:rsid w:val="0000010B"/>
    <w:rsid w:val="00001B43"/>
    <w:rsid w:val="000024A6"/>
    <w:rsid w:val="00002A8D"/>
    <w:rsid w:val="00003140"/>
    <w:rsid w:val="0000387E"/>
    <w:rsid w:val="00003D5C"/>
    <w:rsid w:val="00004FFE"/>
    <w:rsid w:val="00005A7E"/>
    <w:rsid w:val="00006A00"/>
    <w:rsid w:val="0000720E"/>
    <w:rsid w:val="0001034B"/>
    <w:rsid w:val="00010B06"/>
    <w:rsid w:val="0001124A"/>
    <w:rsid w:val="00011F4D"/>
    <w:rsid w:val="00012016"/>
    <w:rsid w:val="00012367"/>
    <w:rsid w:val="00012AB8"/>
    <w:rsid w:val="00013088"/>
    <w:rsid w:val="00013633"/>
    <w:rsid w:val="00013692"/>
    <w:rsid w:val="0001451D"/>
    <w:rsid w:val="00014647"/>
    <w:rsid w:val="000148F0"/>
    <w:rsid w:val="00014AD4"/>
    <w:rsid w:val="00014E1F"/>
    <w:rsid w:val="00014E33"/>
    <w:rsid w:val="000154BE"/>
    <w:rsid w:val="00015D13"/>
    <w:rsid w:val="000161C9"/>
    <w:rsid w:val="000162DC"/>
    <w:rsid w:val="00016698"/>
    <w:rsid w:val="0001688E"/>
    <w:rsid w:val="0001764A"/>
    <w:rsid w:val="000205D0"/>
    <w:rsid w:val="00021A48"/>
    <w:rsid w:val="00021AED"/>
    <w:rsid w:val="00022B2E"/>
    <w:rsid w:val="00022E0D"/>
    <w:rsid w:val="0002451E"/>
    <w:rsid w:val="000249FE"/>
    <w:rsid w:val="00025177"/>
    <w:rsid w:val="00025639"/>
    <w:rsid w:val="00025C11"/>
    <w:rsid w:val="00025C5B"/>
    <w:rsid w:val="00026A1A"/>
    <w:rsid w:val="000279DE"/>
    <w:rsid w:val="00027FA3"/>
    <w:rsid w:val="000300E7"/>
    <w:rsid w:val="00030587"/>
    <w:rsid w:val="0003084B"/>
    <w:rsid w:val="00030981"/>
    <w:rsid w:val="000310DD"/>
    <w:rsid w:val="00032824"/>
    <w:rsid w:val="0003313E"/>
    <w:rsid w:val="000333C5"/>
    <w:rsid w:val="00033DD2"/>
    <w:rsid w:val="0003442C"/>
    <w:rsid w:val="00035EB1"/>
    <w:rsid w:val="00036870"/>
    <w:rsid w:val="000404C8"/>
    <w:rsid w:val="00040906"/>
    <w:rsid w:val="000422A1"/>
    <w:rsid w:val="000422B1"/>
    <w:rsid w:val="000430E7"/>
    <w:rsid w:val="00043342"/>
    <w:rsid w:val="00043579"/>
    <w:rsid w:val="00044DE7"/>
    <w:rsid w:val="00045173"/>
    <w:rsid w:val="00045284"/>
    <w:rsid w:val="00045901"/>
    <w:rsid w:val="00045CC4"/>
    <w:rsid w:val="00046336"/>
    <w:rsid w:val="0005067B"/>
    <w:rsid w:val="000508B5"/>
    <w:rsid w:val="00050F10"/>
    <w:rsid w:val="00053BD3"/>
    <w:rsid w:val="0005483E"/>
    <w:rsid w:val="00054E05"/>
    <w:rsid w:val="00055A3F"/>
    <w:rsid w:val="00056054"/>
    <w:rsid w:val="00056570"/>
    <w:rsid w:val="00056FFF"/>
    <w:rsid w:val="00057F49"/>
    <w:rsid w:val="000601D1"/>
    <w:rsid w:val="00061B6E"/>
    <w:rsid w:val="00062136"/>
    <w:rsid w:val="00062624"/>
    <w:rsid w:val="00062E99"/>
    <w:rsid w:val="00063A47"/>
    <w:rsid w:val="00063C96"/>
    <w:rsid w:val="00064003"/>
    <w:rsid w:val="000645B7"/>
    <w:rsid w:val="000647E3"/>
    <w:rsid w:val="00070C36"/>
    <w:rsid w:val="00071226"/>
    <w:rsid w:val="00071533"/>
    <w:rsid w:val="0007182B"/>
    <w:rsid w:val="000736FE"/>
    <w:rsid w:val="0007398C"/>
    <w:rsid w:val="00073A9D"/>
    <w:rsid w:val="00073AF2"/>
    <w:rsid w:val="00073EAC"/>
    <w:rsid w:val="00075AE2"/>
    <w:rsid w:val="00075F45"/>
    <w:rsid w:val="0007682D"/>
    <w:rsid w:val="00076E41"/>
    <w:rsid w:val="00077FEC"/>
    <w:rsid w:val="0008006D"/>
    <w:rsid w:val="00080137"/>
    <w:rsid w:val="00082B4F"/>
    <w:rsid w:val="000839EF"/>
    <w:rsid w:val="000846C5"/>
    <w:rsid w:val="000865B2"/>
    <w:rsid w:val="0008663A"/>
    <w:rsid w:val="000870DC"/>
    <w:rsid w:val="000872D1"/>
    <w:rsid w:val="00087346"/>
    <w:rsid w:val="000902D4"/>
    <w:rsid w:val="00090964"/>
    <w:rsid w:val="00090BB4"/>
    <w:rsid w:val="00091121"/>
    <w:rsid w:val="00091C76"/>
    <w:rsid w:val="00091D99"/>
    <w:rsid w:val="00092CD1"/>
    <w:rsid w:val="00093522"/>
    <w:rsid w:val="000947E6"/>
    <w:rsid w:val="000950C0"/>
    <w:rsid w:val="0009569E"/>
    <w:rsid w:val="0009584C"/>
    <w:rsid w:val="000971FB"/>
    <w:rsid w:val="000A1AA2"/>
    <w:rsid w:val="000A1CD5"/>
    <w:rsid w:val="000A1D5F"/>
    <w:rsid w:val="000A28BA"/>
    <w:rsid w:val="000A2F0B"/>
    <w:rsid w:val="000A3A40"/>
    <w:rsid w:val="000A5956"/>
    <w:rsid w:val="000A72C8"/>
    <w:rsid w:val="000A772B"/>
    <w:rsid w:val="000B0DB4"/>
    <w:rsid w:val="000B1336"/>
    <w:rsid w:val="000B13F9"/>
    <w:rsid w:val="000B1A6C"/>
    <w:rsid w:val="000B295E"/>
    <w:rsid w:val="000B4A5A"/>
    <w:rsid w:val="000B4F8E"/>
    <w:rsid w:val="000B58C0"/>
    <w:rsid w:val="000B5A50"/>
    <w:rsid w:val="000B67F2"/>
    <w:rsid w:val="000B6A26"/>
    <w:rsid w:val="000B6AF7"/>
    <w:rsid w:val="000B6EF7"/>
    <w:rsid w:val="000B73D4"/>
    <w:rsid w:val="000B77A1"/>
    <w:rsid w:val="000C0DFF"/>
    <w:rsid w:val="000C0FF9"/>
    <w:rsid w:val="000C2EB9"/>
    <w:rsid w:val="000C40D4"/>
    <w:rsid w:val="000C44C5"/>
    <w:rsid w:val="000C47CF"/>
    <w:rsid w:val="000C67D9"/>
    <w:rsid w:val="000C69F7"/>
    <w:rsid w:val="000C6CD2"/>
    <w:rsid w:val="000C7105"/>
    <w:rsid w:val="000C7686"/>
    <w:rsid w:val="000D0009"/>
    <w:rsid w:val="000D0519"/>
    <w:rsid w:val="000D0667"/>
    <w:rsid w:val="000D0DA3"/>
    <w:rsid w:val="000D0EA9"/>
    <w:rsid w:val="000D2B86"/>
    <w:rsid w:val="000D359D"/>
    <w:rsid w:val="000D40A1"/>
    <w:rsid w:val="000D41D1"/>
    <w:rsid w:val="000D4991"/>
    <w:rsid w:val="000D519B"/>
    <w:rsid w:val="000D733A"/>
    <w:rsid w:val="000E0270"/>
    <w:rsid w:val="000E06C9"/>
    <w:rsid w:val="000E1859"/>
    <w:rsid w:val="000E2295"/>
    <w:rsid w:val="000E2529"/>
    <w:rsid w:val="000E372B"/>
    <w:rsid w:val="000E61F0"/>
    <w:rsid w:val="000E65D1"/>
    <w:rsid w:val="000E6BC6"/>
    <w:rsid w:val="000E6DA1"/>
    <w:rsid w:val="000E780A"/>
    <w:rsid w:val="000F035E"/>
    <w:rsid w:val="000F06C2"/>
    <w:rsid w:val="000F0921"/>
    <w:rsid w:val="000F1EA4"/>
    <w:rsid w:val="000F2425"/>
    <w:rsid w:val="000F2925"/>
    <w:rsid w:val="000F2D52"/>
    <w:rsid w:val="000F2FF4"/>
    <w:rsid w:val="000F31B6"/>
    <w:rsid w:val="000F352C"/>
    <w:rsid w:val="000F3567"/>
    <w:rsid w:val="000F4729"/>
    <w:rsid w:val="000F5FF2"/>
    <w:rsid w:val="000F6C11"/>
    <w:rsid w:val="000F6E90"/>
    <w:rsid w:val="001002A8"/>
    <w:rsid w:val="001031BE"/>
    <w:rsid w:val="001031FB"/>
    <w:rsid w:val="001055AA"/>
    <w:rsid w:val="0010562A"/>
    <w:rsid w:val="00106151"/>
    <w:rsid w:val="001064D2"/>
    <w:rsid w:val="00106DC5"/>
    <w:rsid w:val="00107180"/>
    <w:rsid w:val="001075ED"/>
    <w:rsid w:val="0010768E"/>
    <w:rsid w:val="00107A98"/>
    <w:rsid w:val="00107C2B"/>
    <w:rsid w:val="00110161"/>
    <w:rsid w:val="001104B6"/>
    <w:rsid w:val="00110D85"/>
    <w:rsid w:val="00110EF7"/>
    <w:rsid w:val="001112D2"/>
    <w:rsid w:val="00112E10"/>
    <w:rsid w:val="00113373"/>
    <w:rsid w:val="00113587"/>
    <w:rsid w:val="00114440"/>
    <w:rsid w:val="0011446B"/>
    <w:rsid w:val="00114721"/>
    <w:rsid w:val="0011582F"/>
    <w:rsid w:val="001165A1"/>
    <w:rsid w:val="00116A31"/>
    <w:rsid w:val="00116D47"/>
    <w:rsid w:val="00120370"/>
    <w:rsid w:val="001208E5"/>
    <w:rsid w:val="00120EF1"/>
    <w:rsid w:val="001217BE"/>
    <w:rsid w:val="00121914"/>
    <w:rsid w:val="0012216F"/>
    <w:rsid w:val="00122C4D"/>
    <w:rsid w:val="00123856"/>
    <w:rsid w:val="001240E4"/>
    <w:rsid w:val="00124402"/>
    <w:rsid w:val="00125596"/>
    <w:rsid w:val="00125961"/>
    <w:rsid w:val="00125BD3"/>
    <w:rsid w:val="0012688F"/>
    <w:rsid w:val="00126F23"/>
    <w:rsid w:val="001271AA"/>
    <w:rsid w:val="001274D4"/>
    <w:rsid w:val="0012765D"/>
    <w:rsid w:val="0013007B"/>
    <w:rsid w:val="00130AD9"/>
    <w:rsid w:val="00130F69"/>
    <w:rsid w:val="0013113A"/>
    <w:rsid w:val="001313CC"/>
    <w:rsid w:val="00132D2E"/>
    <w:rsid w:val="001330EA"/>
    <w:rsid w:val="00133748"/>
    <w:rsid w:val="0013415C"/>
    <w:rsid w:val="00136151"/>
    <w:rsid w:val="001365BA"/>
    <w:rsid w:val="00136ADC"/>
    <w:rsid w:val="00136E12"/>
    <w:rsid w:val="001379AA"/>
    <w:rsid w:val="00140F12"/>
    <w:rsid w:val="001410C5"/>
    <w:rsid w:val="0014129B"/>
    <w:rsid w:val="00141AA5"/>
    <w:rsid w:val="00141F98"/>
    <w:rsid w:val="00142A84"/>
    <w:rsid w:val="0014339E"/>
    <w:rsid w:val="0014376B"/>
    <w:rsid w:val="00143906"/>
    <w:rsid w:val="0014392A"/>
    <w:rsid w:val="00145DBC"/>
    <w:rsid w:val="00145E3B"/>
    <w:rsid w:val="001460A9"/>
    <w:rsid w:val="001465E5"/>
    <w:rsid w:val="001467BA"/>
    <w:rsid w:val="001476C1"/>
    <w:rsid w:val="0014797F"/>
    <w:rsid w:val="00147DEA"/>
    <w:rsid w:val="00150493"/>
    <w:rsid w:val="0015055B"/>
    <w:rsid w:val="00150EA5"/>
    <w:rsid w:val="00152A83"/>
    <w:rsid w:val="001548AA"/>
    <w:rsid w:val="00154D2E"/>
    <w:rsid w:val="00154E5D"/>
    <w:rsid w:val="001571D0"/>
    <w:rsid w:val="001575C3"/>
    <w:rsid w:val="00161AE6"/>
    <w:rsid w:val="0016340C"/>
    <w:rsid w:val="001657FE"/>
    <w:rsid w:val="00166DD6"/>
    <w:rsid w:val="00170383"/>
    <w:rsid w:val="001705F0"/>
    <w:rsid w:val="00170C4F"/>
    <w:rsid w:val="0017136B"/>
    <w:rsid w:val="001725C4"/>
    <w:rsid w:val="001733D6"/>
    <w:rsid w:val="00174926"/>
    <w:rsid w:val="001759E3"/>
    <w:rsid w:val="00175D8D"/>
    <w:rsid w:val="00176036"/>
    <w:rsid w:val="001766BB"/>
    <w:rsid w:val="00176F2E"/>
    <w:rsid w:val="001774A9"/>
    <w:rsid w:val="00180908"/>
    <w:rsid w:val="00182331"/>
    <w:rsid w:val="00182557"/>
    <w:rsid w:val="00182C92"/>
    <w:rsid w:val="00182D3E"/>
    <w:rsid w:val="00184C33"/>
    <w:rsid w:val="00184D2E"/>
    <w:rsid w:val="001876DF"/>
    <w:rsid w:val="001879D7"/>
    <w:rsid w:val="00190581"/>
    <w:rsid w:val="001905E5"/>
    <w:rsid w:val="001910BF"/>
    <w:rsid w:val="0019187A"/>
    <w:rsid w:val="001927FE"/>
    <w:rsid w:val="00192847"/>
    <w:rsid w:val="001928D8"/>
    <w:rsid w:val="00193030"/>
    <w:rsid w:val="001933FD"/>
    <w:rsid w:val="00193AC9"/>
    <w:rsid w:val="00194D8C"/>
    <w:rsid w:val="001951AA"/>
    <w:rsid w:val="001951FD"/>
    <w:rsid w:val="00195E83"/>
    <w:rsid w:val="0019641D"/>
    <w:rsid w:val="001964D3"/>
    <w:rsid w:val="00196697"/>
    <w:rsid w:val="00196CE7"/>
    <w:rsid w:val="00197878"/>
    <w:rsid w:val="001A0573"/>
    <w:rsid w:val="001A05B8"/>
    <w:rsid w:val="001A0C6E"/>
    <w:rsid w:val="001A131C"/>
    <w:rsid w:val="001A1941"/>
    <w:rsid w:val="001A211A"/>
    <w:rsid w:val="001A30D3"/>
    <w:rsid w:val="001A33D2"/>
    <w:rsid w:val="001A36F2"/>
    <w:rsid w:val="001A39B1"/>
    <w:rsid w:val="001A457F"/>
    <w:rsid w:val="001A4C92"/>
    <w:rsid w:val="001A4D92"/>
    <w:rsid w:val="001A5381"/>
    <w:rsid w:val="001A5C86"/>
    <w:rsid w:val="001A5EEE"/>
    <w:rsid w:val="001A6854"/>
    <w:rsid w:val="001A71A6"/>
    <w:rsid w:val="001A738B"/>
    <w:rsid w:val="001A79EE"/>
    <w:rsid w:val="001B010F"/>
    <w:rsid w:val="001B05A6"/>
    <w:rsid w:val="001B2407"/>
    <w:rsid w:val="001B2C26"/>
    <w:rsid w:val="001B2F7E"/>
    <w:rsid w:val="001B39A9"/>
    <w:rsid w:val="001B3B2F"/>
    <w:rsid w:val="001B41F6"/>
    <w:rsid w:val="001B4B1B"/>
    <w:rsid w:val="001B4FF0"/>
    <w:rsid w:val="001B5CDF"/>
    <w:rsid w:val="001B681E"/>
    <w:rsid w:val="001B6FB3"/>
    <w:rsid w:val="001B76B9"/>
    <w:rsid w:val="001B7951"/>
    <w:rsid w:val="001C01A2"/>
    <w:rsid w:val="001C0224"/>
    <w:rsid w:val="001C0D2E"/>
    <w:rsid w:val="001C1580"/>
    <w:rsid w:val="001C1F3E"/>
    <w:rsid w:val="001C2AE6"/>
    <w:rsid w:val="001C35BD"/>
    <w:rsid w:val="001C4194"/>
    <w:rsid w:val="001C491C"/>
    <w:rsid w:val="001C581D"/>
    <w:rsid w:val="001C596D"/>
    <w:rsid w:val="001C596F"/>
    <w:rsid w:val="001C7E14"/>
    <w:rsid w:val="001D0436"/>
    <w:rsid w:val="001D04A4"/>
    <w:rsid w:val="001D111C"/>
    <w:rsid w:val="001D1B5E"/>
    <w:rsid w:val="001D249D"/>
    <w:rsid w:val="001D2F10"/>
    <w:rsid w:val="001D3DE1"/>
    <w:rsid w:val="001D3EAE"/>
    <w:rsid w:val="001D3FC8"/>
    <w:rsid w:val="001D4ABC"/>
    <w:rsid w:val="001D4DC0"/>
    <w:rsid w:val="001D4DEE"/>
    <w:rsid w:val="001D6110"/>
    <w:rsid w:val="001D64C5"/>
    <w:rsid w:val="001D72C3"/>
    <w:rsid w:val="001E00CE"/>
    <w:rsid w:val="001E0357"/>
    <w:rsid w:val="001E0B4C"/>
    <w:rsid w:val="001E0DDF"/>
    <w:rsid w:val="001E0FF4"/>
    <w:rsid w:val="001E1037"/>
    <w:rsid w:val="001E16D3"/>
    <w:rsid w:val="001E1D2B"/>
    <w:rsid w:val="001E2609"/>
    <w:rsid w:val="001E2664"/>
    <w:rsid w:val="001E3C91"/>
    <w:rsid w:val="001E40DF"/>
    <w:rsid w:val="001E4A47"/>
    <w:rsid w:val="001E4E50"/>
    <w:rsid w:val="001E4FFC"/>
    <w:rsid w:val="001E526E"/>
    <w:rsid w:val="001E54EF"/>
    <w:rsid w:val="001E56A5"/>
    <w:rsid w:val="001E5DD2"/>
    <w:rsid w:val="001E620F"/>
    <w:rsid w:val="001E6B73"/>
    <w:rsid w:val="001E6E20"/>
    <w:rsid w:val="001E7903"/>
    <w:rsid w:val="001E7D0B"/>
    <w:rsid w:val="001F1331"/>
    <w:rsid w:val="001F1683"/>
    <w:rsid w:val="001F194A"/>
    <w:rsid w:val="001F28E8"/>
    <w:rsid w:val="001F2B13"/>
    <w:rsid w:val="001F2CF2"/>
    <w:rsid w:val="001F2D2B"/>
    <w:rsid w:val="001F2E68"/>
    <w:rsid w:val="001F3530"/>
    <w:rsid w:val="001F3D8D"/>
    <w:rsid w:val="001F4F9F"/>
    <w:rsid w:val="001F54C9"/>
    <w:rsid w:val="001F5A87"/>
    <w:rsid w:val="001F6AE1"/>
    <w:rsid w:val="001F73F9"/>
    <w:rsid w:val="001F78DE"/>
    <w:rsid w:val="001F79F1"/>
    <w:rsid w:val="002009AE"/>
    <w:rsid w:val="0020119C"/>
    <w:rsid w:val="00201770"/>
    <w:rsid w:val="00201EFA"/>
    <w:rsid w:val="0020225E"/>
    <w:rsid w:val="002024ED"/>
    <w:rsid w:val="002032D6"/>
    <w:rsid w:val="0020352E"/>
    <w:rsid w:val="00204472"/>
    <w:rsid w:val="00204EB9"/>
    <w:rsid w:val="00205639"/>
    <w:rsid w:val="00205C41"/>
    <w:rsid w:val="0020600A"/>
    <w:rsid w:val="002060BE"/>
    <w:rsid w:val="00206832"/>
    <w:rsid w:val="002068F1"/>
    <w:rsid w:val="002070E8"/>
    <w:rsid w:val="002109EA"/>
    <w:rsid w:val="00210D62"/>
    <w:rsid w:val="0021116D"/>
    <w:rsid w:val="00211CB2"/>
    <w:rsid w:val="00211D6F"/>
    <w:rsid w:val="00211E9C"/>
    <w:rsid w:val="00212276"/>
    <w:rsid w:val="002131E1"/>
    <w:rsid w:val="00213DA8"/>
    <w:rsid w:val="00214B85"/>
    <w:rsid w:val="0021556A"/>
    <w:rsid w:val="00217A5A"/>
    <w:rsid w:val="002201EF"/>
    <w:rsid w:val="00220438"/>
    <w:rsid w:val="00220E67"/>
    <w:rsid w:val="002213EC"/>
    <w:rsid w:val="00222B60"/>
    <w:rsid w:val="002238C1"/>
    <w:rsid w:val="002239B5"/>
    <w:rsid w:val="00224BEF"/>
    <w:rsid w:val="002252F6"/>
    <w:rsid w:val="00226AE8"/>
    <w:rsid w:val="00226C6E"/>
    <w:rsid w:val="0022714D"/>
    <w:rsid w:val="00227A2E"/>
    <w:rsid w:val="00227E88"/>
    <w:rsid w:val="00230238"/>
    <w:rsid w:val="00230704"/>
    <w:rsid w:val="00230766"/>
    <w:rsid w:val="002308A5"/>
    <w:rsid w:val="00230C04"/>
    <w:rsid w:val="002311F8"/>
    <w:rsid w:val="00232558"/>
    <w:rsid w:val="00232B5A"/>
    <w:rsid w:val="00233201"/>
    <w:rsid w:val="00233AB8"/>
    <w:rsid w:val="00234272"/>
    <w:rsid w:val="00236B69"/>
    <w:rsid w:val="00237E11"/>
    <w:rsid w:val="002401C1"/>
    <w:rsid w:val="00240AA9"/>
    <w:rsid w:val="00241216"/>
    <w:rsid w:val="00241CBE"/>
    <w:rsid w:val="002423A4"/>
    <w:rsid w:val="002428D7"/>
    <w:rsid w:val="00243EC0"/>
    <w:rsid w:val="00244229"/>
    <w:rsid w:val="00245D48"/>
    <w:rsid w:val="00245E8B"/>
    <w:rsid w:val="0024690D"/>
    <w:rsid w:val="002473C8"/>
    <w:rsid w:val="00247903"/>
    <w:rsid w:val="00247D46"/>
    <w:rsid w:val="002503E5"/>
    <w:rsid w:val="00250ACF"/>
    <w:rsid w:val="002521F0"/>
    <w:rsid w:val="002523F7"/>
    <w:rsid w:val="002527CD"/>
    <w:rsid w:val="002527E3"/>
    <w:rsid w:val="00252E70"/>
    <w:rsid w:val="00253F92"/>
    <w:rsid w:val="00254F8E"/>
    <w:rsid w:val="002550E3"/>
    <w:rsid w:val="002558BB"/>
    <w:rsid w:val="00256548"/>
    <w:rsid w:val="00257406"/>
    <w:rsid w:val="00262C9E"/>
    <w:rsid w:val="00263732"/>
    <w:rsid w:val="00263AB9"/>
    <w:rsid w:val="00264833"/>
    <w:rsid w:val="00265897"/>
    <w:rsid w:val="00265D9E"/>
    <w:rsid w:val="002670AA"/>
    <w:rsid w:val="002673DA"/>
    <w:rsid w:val="00267631"/>
    <w:rsid w:val="002676E6"/>
    <w:rsid w:val="002713D3"/>
    <w:rsid w:val="002717DE"/>
    <w:rsid w:val="00271D8A"/>
    <w:rsid w:val="0027250B"/>
    <w:rsid w:val="0027329B"/>
    <w:rsid w:val="00273560"/>
    <w:rsid w:val="00275336"/>
    <w:rsid w:val="00275AC8"/>
    <w:rsid w:val="002769EC"/>
    <w:rsid w:val="002773A9"/>
    <w:rsid w:val="002773C9"/>
    <w:rsid w:val="0028054E"/>
    <w:rsid w:val="00280B11"/>
    <w:rsid w:val="0028109F"/>
    <w:rsid w:val="002815F3"/>
    <w:rsid w:val="002818DF"/>
    <w:rsid w:val="00281A04"/>
    <w:rsid w:val="00281A29"/>
    <w:rsid w:val="00281F4B"/>
    <w:rsid w:val="00282461"/>
    <w:rsid w:val="00282AB9"/>
    <w:rsid w:val="00282AC5"/>
    <w:rsid w:val="00283414"/>
    <w:rsid w:val="002839DC"/>
    <w:rsid w:val="002840F8"/>
    <w:rsid w:val="00284FB9"/>
    <w:rsid w:val="00285796"/>
    <w:rsid w:val="00285E5F"/>
    <w:rsid w:val="00285E87"/>
    <w:rsid w:val="00286085"/>
    <w:rsid w:val="0028680B"/>
    <w:rsid w:val="00286E46"/>
    <w:rsid w:val="00287299"/>
    <w:rsid w:val="00292468"/>
    <w:rsid w:val="00292D2A"/>
    <w:rsid w:val="00293231"/>
    <w:rsid w:val="00293823"/>
    <w:rsid w:val="00293A64"/>
    <w:rsid w:val="00293C3C"/>
    <w:rsid w:val="00294381"/>
    <w:rsid w:val="00294DFE"/>
    <w:rsid w:val="00295B84"/>
    <w:rsid w:val="00297339"/>
    <w:rsid w:val="00297FC0"/>
    <w:rsid w:val="002A0930"/>
    <w:rsid w:val="002A0C51"/>
    <w:rsid w:val="002A0C98"/>
    <w:rsid w:val="002A164C"/>
    <w:rsid w:val="002A1D69"/>
    <w:rsid w:val="002A2257"/>
    <w:rsid w:val="002A2730"/>
    <w:rsid w:val="002A330E"/>
    <w:rsid w:val="002A3DD5"/>
    <w:rsid w:val="002A5013"/>
    <w:rsid w:val="002A72E1"/>
    <w:rsid w:val="002B13E2"/>
    <w:rsid w:val="002B1B7C"/>
    <w:rsid w:val="002B1CBA"/>
    <w:rsid w:val="002B3544"/>
    <w:rsid w:val="002B572F"/>
    <w:rsid w:val="002B63C4"/>
    <w:rsid w:val="002C0801"/>
    <w:rsid w:val="002C0AB3"/>
    <w:rsid w:val="002C2170"/>
    <w:rsid w:val="002C22E7"/>
    <w:rsid w:val="002C2F67"/>
    <w:rsid w:val="002C3263"/>
    <w:rsid w:val="002C3445"/>
    <w:rsid w:val="002C4DD6"/>
    <w:rsid w:val="002C56D4"/>
    <w:rsid w:val="002C580D"/>
    <w:rsid w:val="002C59C3"/>
    <w:rsid w:val="002C6711"/>
    <w:rsid w:val="002C6827"/>
    <w:rsid w:val="002C749E"/>
    <w:rsid w:val="002D0221"/>
    <w:rsid w:val="002D02C0"/>
    <w:rsid w:val="002D114D"/>
    <w:rsid w:val="002D14D1"/>
    <w:rsid w:val="002D1B33"/>
    <w:rsid w:val="002D315D"/>
    <w:rsid w:val="002D3676"/>
    <w:rsid w:val="002D37BA"/>
    <w:rsid w:val="002D4415"/>
    <w:rsid w:val="002D5BAF"/>
    <w:rsid w:val="002D6944"/>
    <w:rsid w:val="002D6C15"/>
    <w:rsid w:val="002D6C55"/>
    <w:rsid w:val="002D751F"/>
    <w:rsid w:val="002E089D"/>
    <w:rsid w:val="002E1BD5"/>
    <w:rsid w:val="002E1C8B"/>
    <w:rsid w:val="002E1E99"/>
    <w:rsid w:val="002E2F1B"/>
    <w:rsid w:val="002E3EA5"/>
    <w:rsid w:val="002E3EA7"/>
    <w:rsid w:val="002E52C2"/>
    <w:rsid w:val="002E5EEF"/>
    <w:rsid w:val="002F0749"/>
    <w:rsid w:val="002F07B7"/>
    <w:rsid w:val="002F0FDA"/>
    <w:rsid w:val="002F131E"/>
    <w:rsid w:val="002F2025"/>
    <w:rsid w:val="002F218C"/>
    <w:rsid w:val="002F22DE"/>
    <w:rsid w:val="002F26FA"/>
    <w:rsid w:val="002F2CB3"/>
    <w:rsid w:val="002F2D42"/>
    <w:rsid w:val="002F3D61"/>
    <w:rsid w:val="002F58E7"/>
    <w:rsid w:val="002F5B23"/>
    <w:rsid w:val="002F5C79"/>
    <w:rsid w:val="002F695A"/>
    <w:rsid w:val="002F6C59"/>
    <w:rsid w:val="002F7029"/>
    <w:rsid w:val="002F742A"/>
    <w:rsid w:val="003002DC"/>
    <w:rsid w:val="003010A3"/>
    <w:rsid w:val="00302372"/>
    <w:rsid w:val="0030273E"/>
    <w:rsid w:val="00302E34"/>
    <w:rsid w:val="00302FFF"/>
    <w:rsid w:val="0030313E"/>
    <w:rsid w:val="0030340E"/>
    <w:rsid w:val="00303B16"/>
    <w:rsid w:val="00303D0C"/>
    <w:rsid w:val="00303D47"/>
    <w:rsid w:val="003041C8"/>
    <w:rsid w:val="003069BC"/>
    <w:rsid w:val="003071C0"/>
    <w:rsid w:val="00307CB0"/>
    <w:rsid w:val="00310EED"/>
    <w:rsid w:val="00311BE1"/>
    <w:rsid w:val="00313061"/>
    <w:rsid w:val="00313B5F"/>
    <w:rsid w:val="00313B69"/>
    <w:rsid w:val="00314D2F"/>
    <w:rsid w:val="00315282"/>
    <w:rsid w:val="00315560"/>
    <w:rsid w:val="00316D8C"/>
    <w:rsid w:val="00317B31"/>
    <w:rsid w:val="00317D1C"/>
    <w:rsid w:val="0032048E"/>
    <w:rsid w:val="00321274"/>
    <w:rsid w:val="0032162A"/>
    <w:rsid w:val="00321CD5"/>
    <w:rsid w:val="0032294A"/>
    <w:rsid w:val="00322A84"/>
    <w:rsid w:val="00323000"/>
    <w:rsid w:val="00323968"/>
    <w:rsid w:val="00323B56"/>
    <w:rsid w:val="003249DE"/>
    <w:rsid w:val="00324B07"/>
    <w:rsid w:val="00324DBA"/>
    <w:rsid w:val="00326C12"/>
    <w:rsid w:val="00330282"/>
    <w:rsid w:val="003303C0"/>
    <w:rsid w:val="00330651"/>
    <w:rsid w:val="00330F6E"/>
    <w:rsid w:val="0033142A"/>
    <w:rsid w:val="00332259"/>
    <w:rsid w:val="00332771"/>
    <w:rsid w:val="00333233"/>
    <w:rsid w:val="00333604"/>
    <w:rsid w:val="00333DD9"/>
    <w:rsid w:val="00334272"/>
    <w:rsid w:val="00334C5A"/>
    <w:rsid w:val="00334E5D"/>
    <w:rsid w:val="003353AB"/>
    <w:rsid w:val="003365F0"/>
    <w:rsid w:val="00336B05"/>
    <w:rsid w:val="003376E3"/>
    <w:rsid w:val="00337F64"/>
    <w:rsid w:val="00340EDF"/>
    <w:rsid w:val="0034350B"/>
    <w:rsid w:val="0034366F"/>
    <w:rsid w:val="0034423C"/>
    <w:rsid w:val="00344D5E"/>
    <w:rsid w:val="00344F7C"/>
    <w:rsid w:val="003453A9"/>
    <w:rsid w:val="00346A48"/>
    <w:rsid w:val="00346B32"/>
    <w:rsid w:val="00350A97"/>
    <w:rsid w:val="003511C4"/>
    <w:rsid w:val="00351E04"/>
    <w:rsid w:val="00351E2E"/>
    <w:rsid w:val="00351EEE"/>
    <w:rsid w:val="0035255B"/>
    <w:rsid w:val="003538A7"/>
    <w:rsid w:val="00353B1B"/>
    <w:rsid w:val="00353C57"/>
    <w:rsid w:val="00354207"/>
    <w:rsid w:val="00354AA1"/>
    <w:rsid w:val="00354B1D"/>
    <w:rsid w:val="00354C41"/>
    <w:rsid w:val="0035571A"/>
    <w:rsid w:val="00355912"/>
    <w:rsid w:val="00355A0A"/>
    <w:rsid w:val="00355BEB"/>
    <w:rsid w:val="00355C80"/>
    <w:rsid w:val="003562B5"/>
    <w:rsid w:val="00357AD2"/>
    <w:rsid w:val="00360101"/>
    <w:rsid w:val="003605AA"/>
    <w:rsid w:val="00360C77"/>
    <w:rsid w:val="00362A65"/>
    <w:rsid w:val="00363246"/>
    <w:rsid w:val="00363257"/>
    <w:rsid w:val="00364542"/>
    <w:rsid w:val="00365A36"/>
    <w:rsid w:val="00365C0A"/>
    <w:rsid w:val="0036668E"/>
    <w:rsid w:val="00366B6A"/>
    <w:rsid w:val="00366C4E"/>
    <w:rsid w:val="00367161"/>
    <w:rsid w:val="003673C1"/>
    <w:rsid w:val="0036777F"/>
    <w:rsid w:val="003700DD"/>
    <w:rsid w:val="00370702"/>
    <w:rsid w:val="003709E0"/>
    <w:rsid w:val="00373557"/>
    <w:rsid w:val="003746B2"/>
    <w:rsid w:val="00374E44"/>
    <w:rsid w:val="00374FB6"/>
    <w:rsid w:val="00375D61"/>
    <w:rsid w:val="003776A7"/>
    <w:rsid w:val="00380924"/>
    <w:rsid w:val="003824F8"/>
    <w:rsid w:val="003832FD"/>
    <w:rsid w:val="003842AB"/>
    <w:rsid w:val="00384590"/>
    <w:rsid w:val="00384CBB"/>
    <w:rsid w:val="00384F15"/>
    <w:rsid w:val="0038552E"/>
    <w:rsid w:val="0038654A"/>
    <w:rsid w:val="0038665A"/>
    <w:rsid w:val="00386B4B"/>
    <w:rsid w:val="00387A39"/>
    <w:rsid w:val="00387C30"/>
    <w:rsid w:val="0039022A"/>
    <w:rsid w:val="00391E21"/>
    <w:rsid w:val="00392521"/>
    <w:rsid w:val="003930F9"/>
    <w:rsid w:val="0039347B"/>
    <w:rsid w:val="003956CB"/>
    <w:rsid w:val="00395D0C"/>
    <w:rsid w:val="00395E16"/>
    <w:rsid w:val="00396265"/>
    <w:rsid w:val="00396980"/>
    <w:rsid w:val="00396D5C"/>
    <w:rsid w:val="00397125"/>
    <w:rsid w:val="0039763F"/>
    <w:rsid w:val="003A0BE8"/>
    <w:rsid w:val="003A1FFB"/>
    <w:rsid w:val="003A20C5"/>
    <w:rsid w:val="003A2632"/>
    <w:rsid w:val="003A26FE"/>
    <w:rsid w:val="003A3191"/>
    <w:rsid w:val="003A4569"/>
    <w:rsid w:val="003A49C0"/>
    <w:rsid w:val="003A548E"/>
    <w:rsid w:val="003A5B12"/>
    <w:rsid w:val="003A5ED0"/>
    <w:rsid w:val="003A5EFF"/>
    <w:rsid w:val="003A75DB"/>
    <w:rsid w:val="003B1946"/>
    <w:rsid w:val="003B1ED5"/>
    <w:rsid w:val="003B38A7"/>
    <w:rsid w:val="003B4980"/>
    <w:rsid w:val="003B6C5E"/>
    <w:rsid w:val="003C0A4E"/>
    <w:rsid w:val="003C0C13"/>
    <w:rsid w:val="003C1233"/>
    <w:rsid w:val="003C2FFB"/>
    <w:rsid w:val="003C34A7"/>
    <w:rsid w:val="003C36E1"/>
    <w:rsid w:val="003C36EC"/>
    <w:rsid w:val="003C391C"/>
    <w:rsid w:val="003C3DC7"/>
    <w:rsid w:val="003C40CF"/>
    <w:rsid w:val="003C6C19"/>
    <w:rsid w:val="003C6FF4"/>
    <w:rsid w:val="003C70A4"/>
    <w:rsid w:val="003C753F"/>
    <w:rsid w:val="003C760C"/>
    <w:rsid w:val="003C7724"/>
    <w:rsid w:val="003D0810"/>
    <w:rsid w:val="003D095C"/>
    <w:rsid w:val="003D1040"/>
    <w:rsid w:val="003D11E7"/>
    <w:rsid w:val="003D1782"/>
    <w:rsid w:val="003D199C"/>
    <w:rsid w:val="003D1A75"/>
    <w:rsid w:val="003D1D25"/>
    <w:rsid w:val="003D1D4A"/>
    <w:rsid w:val="003D2FF4"/>
    <w:rsid w:val="003D35C0"/>
    <w:rsid w:val="003D3B0A"/>
    <w:rsid w:val="003D3C79"/>
    <w:rsid w:val="003D3CD6"/>
    <w:rsid w:val="003D4B6A"/>
    <w:rsid w:val="003D52B5"/>
    <w:rsid w:val="003D5FFC"/>
    <w:rsid w:val="003E0C1D"/>
    <w:rsid w:val="003E1486"/>
    <w:rsid w:val="003E1B5B"/>
    <w:rsid w:val="003E291F"/>
    <w:rsid w:val="003E2CEA"/>
    <w:rsid w:val="003E38D1"/>
    <w:rsid w:val="003E3CA3"/>
    <w:rsid w:val="003E4B7B"/>
    <w:rsid w:val="003F0CDB"/>
    <w:rsid w:val="003F0EC6"/>
    <w:rsid w:val="003F1A55"/>
    <w:rsid w:val="003F25E0"/>
    <w:rsid w:val="003F2842"/>
    <w:rsid w:val="003F2A1A"/>
    <w:rsid w:val="003F2A5B"/>
    <w:rsid w:val="003F2A88"/>
    <w:rsid w:val="003F2F61"/>
    <w:rsid w:val="003F2F77"/>
    <w:rsid w:val="003F3183"/>
    <w:rsid w:val="003F35CA"/>
    <w:rsid w:val="003F41F3"/>
    <w:rsid w:val="003F468F"/>
    <w:rsid w:val="003F552A"/>
    <w:rsid w:val="003F5924"/>
    <w:rsid w:val="003F5A99"/>
    <w:rsid w:val="003F6063"/>
    <w:rsid w:val="003F670F"/>
    <w:rsid w:val="003F750B"/>
    <w:rsid w:val="003F7703"/>
    <w:rsid w:val="003F78EB"/>
    <w:rsid w:val="003F7C16"/>
    <w:rsid w:val="0040045E"/>
    <w:rsid w:val="00400F3F"/>
    <w:rsid w:val="00400F78"/>
    <w:rsid w:val="004020E8"/>
    <w:rsid w:val="004024F3"/>
    <w:rsid w:val="00402D3D"/>
    <w:rsid w:val="004036F6"/>
    <w:rsid w:val="00403F49"/>
    <w:rsid w:val="0040408A"/>
    <w:rsid w:val="00405E25"/>
    <w:rsid w:val="00406BB6"/>
    <w:rsid w:val="00406DB2"/>
    <w:rsid w:val="00407134"/>
    <w:rsid w:val="0041042A"/>
    <w:rsid w:val="00410A85"/>
    <w:rsid w:val="00410FCC"/>
    <w:rsid w:val="00412B1B"/>
    <w:rsid w:val="00412C56"/>
    <w:rsid w:val="00412FE4"/>
    <w:rsid w:val="004132E8"/>
    <w:rsid w:val="00413E41"/>
    <w:rsid w:val="00414D59"/>
    <w:rsid w:val="0041558A"/>
    <w:rsid w:val="00415D01"/>
    <w:rsid w:val="00415E88"/>
    <w:rsid w:val="004162DB"/>
    <w:rsid w:val="0041684A"/>
    <w:rsid w:val="004168BE"/>
    <w:rsid w:val="0042041C"/>
    <w:rsid w:val="004205FC"/>
    <w:rsid w:val="00420F33"/>
    <w:rsid w:val="004215F5"/>
    <w:rsid w:val="004219F6"/>
    <w:rsid w:val="00422456"/>
    <w:rsid w:val="0042258E"/>
    <w:rsid w:val="00424A23"/>
    <w:rsid w:val="00425842"/>
    <w:rsid w:val="00425BFF"/>
    <w:rsid w:val="004263BC"/>
    <w:rsid w:val="00426A23"/>
    <w:rsid w:val="00427615"/>
    <w:rsid w:val="0042796F"/>
    <w:rsid w:val="00427EF8"/>
    <w:rsid w:val="00430464"/>
    <w:rsid w:val="00430B4D"/>
    <w:rsid w:val="00431573"/>
    <w:rsid w:val="004318C9"/>
    <w:rsid w:val="0043429B"/>
    <w:rsid w:val="00434EE2"/>
    <w:rsid w:val="004353D9"/>
    <w:rsid w:val="00435F3C"/>
    <w:rsid w:val="0043696F"/>
    <w:rsid w:val="00436B25"/>
    <w:rsid w:val="004378F2"/>
    <w:rsid w:val="00437934"/>
    <w:rsid w:val="00437F40"/>
    <w:rsid w:val="00440F4C"/>
    <w:rsid w:val="00440F6F"/>
    <w:rsid w:val="00440FFD"/>
    <w:rsid w:val="0044195D"/>
    <w:rsid w:val="0044198B"/>
    <w:rsid w:val="004443B6"/>
    <w:rsid w:val="00444DC2"/>
    <w:rsid w:val="00445A01"/>
    <w:rsid w:val="00445FF2"/>
    <w:rsid w:val="00446B40"/>
    <w:rsid w:val="00446FE7"/>
    <w:rsid w:val="0044783B"/>
    <w:rsid w:val="0044785A"/>
    <w:rsid w:val="0044788E"/>
    <w:rsid w:val="00447C5C"/>
    <w:rsid w:val="004504FF"/>
    <w:rsid w:val="004507F3"/>
    <w:rsid w:val="00451276"/>
    <w:rsid w:val="00453C63"/>
    <w:rsid w:val="00453C64"/>
    <w:rsid w:val="004544A1"/>
    <w:rsid w:val="00454B6A"/>
    <w:rsid w:val="004558DD"/>
    <w:rsid w:val="00455901"/>
    <w:rsid w:val="0045596D"/>
    <w:rsid w:val="00456652"/>
    <w:rsid w:val="00456806"/>
    <w:rsid w:val="00456F5F"/>
    <w:rsid w:val="00457209"/>
    <w:rsid w:val="0045739A"/>
    <w:rsid w:val="00460EB7"/>
    <w:rsid w:val="00461476"/>
    <w:rsid w:val="00461577"/>
    <w:rsid w:val="004619F4"/>
    <w:rsid w:val="004632D8"/>
    <w:rsid w:val="00463488"/>
    <w:rsid w:val="004636C0"/>
    <w:rsid w:val="00463747"/>
    <w:rsid w:val="00463A1E"/>
    <w:rsid w:val="00463FBB"/>
    <w:rsid w:val="00464312"/>
    <w:rsid w:val="0046479A"/>
    <w:rsid w:val="0046486D"/>
    <w:rsid w:val="0046502A"/>
    <w:rsid w:val="004652BA"/>
    <w:rsid w:val="00465A68"/>
    <w:rsid w:val="00466239"/>
    <w:rsid w:val="00466294"/>
    <w:rsid w:val="004671A0"/>
    <w:rsid w:val="00467AB1"/>
    <w:rsid w:val="00467BB1"/>
    <w:rsid w:val="00470C55"/>
    <w:rsid w:val="00470F09"/>
    <w:rsid w:val="004711EA"/>
    <w:rsid w:val="0047224D"/>
    <w:rsid w:val="00472C89"/>
    <w:rsid w:val="00472C91"/>
    <w:rsid w:val="00473148"/>
    <w:rsid w:val="00473A60"/>
    <w:rsid w:val="00473D68"/>
    <w:rsid w:val="00474873"/>
    <w:rsid w:val="004749EB"/>
    <w:rsid w:val="00474DC6"/>
    <w:rsid w:val="00475093"/>
    <w:rsid w:val="00475E96"/>
    <w:rsid w:val="00476412"/>
    <w:rsid w:val="00477480"/>
    <w:rsid w:val="004778FE"/>
    <w:rsid w:val="0048134C"/>
    <w:rsid w:val="00482FB7"/>
    <w:rsid w:val="00483546"/>
    <w:rsid w:val="00483590"/>
    <w:rsid w:val="004835DF"/>
    <w:rsid w:val="0048535A"/>
    <w:rsid w:val="00487618"/>
    <w:rsid w:val="00487B5C"/>
    <w:rsid w:val="00490F0E"/>
    <w:rsid w:val="00494296"/>
    <w:rsid w:val="004952E8"/>
    <w:rsid w:val="0049592A"/>
    <w:rsid w:val="00495CE6"/>
    <w:rsid w:val="00496325"/>
    <w:rsid w:val="004969FD"/>
    <w:rsid w:val="00497F07"/>
    <w:rsid w:val="004A0765"/>
    <w:rsid w:val="004A10C4"/>
    <w:rsid w:val="004A224F"/>
    <w:rsid w:val="004A2699"/>
    <w:rsid w:val="004A2CFA"/>
    <w:rsid w:val="004A4361"/>
    <w:rsid w:val="004A4C0C"/>
    <w:rsid w:val="004A513B"/>
    <w:rsid w:val="004A66C4"/>
    <w:rsid w:val="004A74DB"/>
    <w:rsid w:val="004A79CB"/>
    <w:rsid w:val="004A7CEB"/>
    <w:rsid w:val="004A7EAB"/>
    <w:rsid w:val="004A7EF5"/>
    <w:rsid w:val="004B0270"/>
    <w:rsid w:val="004B30FB"/>
    <w:rsid w:val="004B34E7"/>
    <w:rsid w:val="004B3A17"/>
    <w:rsid w:val="004B5097"/>
    <w:rsid w:val="004B5AE7"/>
    <w:rsid w:val="004B5DEB"/>
    <w:rsid w:val="004B5F85"/>
    <w:rsid w:val="004B6261"/>
    <w:rsid w:val="004B6355"/>
    <w:rsid w:val="004B69E1"/>
    <w:rsid w:val="004B71DD"/>
    <w:rsid w:val="004B742A"/>
    <w:rsid w:val="004C01E0"/>
    <w:rsid w:val="004C0246"/>
    <w:rsid w:val="004C04F3"/>
    <w:rsid w:val="004C056A"/>
    <w:rsid w:val="004C0B07"/>
    <w:rsid w:val="004C0F25"/>
    <w:rsid w:val="004C198C"/>
    <w:rsid w:val="004C1A34"/>
    <w:rsid w:val="004C26C4"/>
    <w:rsid w:val="004C3B08"/>
    <w:rsid w:val="004C403C"/>
    <w:rsid w:val="004C41D3"/>
    <w:rsid w:val="004C5576"/>
    <w:rsid w:val="004C57F8"/>
    <w:rsid w:val="004C5851"/>
    <w:rsid w:val="004C5E16"/>
    <w:rsid w:val="004C66EC"/>
    <w:rsid w:val="004C7127"/>
    <w:rsid w:val="004C71B3"/>
    <w:rsid w:val="004C7233"/>
    <w:rsid w:val="004C7C6B"/>
    <w:rsid w:val="004D016B"/>
    <w:rsid w:val="004D05E8"/>
    <w:rsid w:val="004D126F"/>
    <w:rsid w:val="004D1A42"/>
    <w:rsid w:val="004D1DD0"/>
    <w:rsid w:val="004D1ED8"/>
    <w:rsid w:val="004D24D9"/>
    <w:rsid w:val="004D2A13"/>
    <w:rsid w:val="004D2CBD"/>
    <w:rsid w:val="004D3DA4"/>
    <w:rsid w:val="004D4688"/>
    <w:rsid w:val="004D62C3"/>
    <w:rsid w:val="004D723A"/>
    <w:rsid w:val="004D7EF9"/>
    <w:rsid w:val="004E04D9"/>
    <w:rsid w:val="004E076F"/>
    <w:rsid w:val="004E1CD4"/>
    <w:rsid w:val="004E22CF"/>
    <w:rsid w:val="004E2FC3"/>
    <w:rsid w:val="004E30D8"/>
    <w:rsid w:val="004E463B"/>
    <w:rsid w:val="004E484B"/>
    <w:rsid w:val="004E4854"/>
    <w:rsid w:val="004E4D18"/>
    <w:rsid w:val="004E4D52"/>
    <w:rsid w:val="004E656F"/>
    <w:rsid w:val="004F092E"/>
    <w:rsid w:val="004F1A46"/>
    <w:rsid w:val="004F231F"/>
    <w:rsid w:val="004F2EA2"/>
    <w:rsid w:val="004F34C4"/>
    <w:rsid w:val="004F38F1"/>
    <w:rsid w:val="004F4CB2"/>
    <w:rsid w:val="004F5A31"/>
    <w:rsid w:val="004F5A34"/>
    <w:rsid w:val="004F6077"/>
    <w:rsid w:val="004F6286"/>
    <w:rsid w:val="004F6738"/>
    <w:rsid w:val="004F6F4F"/>
    <w:rsid w:val="004F7988"/>
    <w:rsid w:val="0050009B"/>
    <w:rsid w:val="00501244"/>
    <w:rsid w:val="005019DD"/>
    <w:rsid w:val="00501E1C"/>
    <w:rsid w:val="005029A6"/>
    <w:rsid w:val="00502A48"/>
    <w:rsid w:val="00502AB2"/>
    <w:rsid w:val="00503479"/>
    <w:rsid w:val="00503C35"/>
    <w:rsid w:val="00503F74"/>
    <w:rsid w:val="005059A0"/>
    <w:rsid w:val="0050614A"/>
    <w:rsid w:val="0050694B"/>
    <w:rsid w:val="00506D59"/>
    <w:rsid w:val="00507CE1"/>
    <w:rsid w:val="00507D2D"/>
    <w:rsid w:val="005106AB"/>
    <w:rsid w:val="00510AF7"/>
    <w:rsid w:val="00511082"/>
    <w:rsid w:val="005114F1"/>
    <w:rsid w:val="0051207A"/>
    <w:rsid w:val="005123D9"/>
    <w:rsid w:val="00512AF7"/>
    <w:rsid w:val="00512BDA"/>
    <w:rsid w:val="005140A0"/>
    <w:rsid w:val="00514BE6"/>
    <w:rsid w:val="00514E8C"/>
    <w:rsid w:val="00515876"/>
    <w:rsid w:val="00515F6E"/>
    <w:rsid w:val="0051602B"/>
    <w:rsid w:val="00516860"/>
    <w:rsid w:val="00516A8C"/>
    <w:rsid w:val="00517087"/>
    <w:rsid w:val="005172E6"/>
    <w:rsid w:val="005174CC"/>
    <w:rsid w:val="005179F7"/>
    <w:rsid w:val="005207AC"/>
    <w:rsid w:val="005213D8"/>
    <w:rsid w:val="005228ED"/>
    <w:rsid w:val="00523F1F"/>
    <w:rsid w:val="00524008"/>
    <w:rsid w:val="00524442"/>
    <w:rsid w:val="0052477A"/>
    <w:rsid w:val="00524C4C"/>
    <w:rsid w:val="00525916"/>
    <w:rsid w:val="005260EE"/>
    <w:rsid w:val="00526AD4"/>
    <w:rsid w:val="00527AF8"/>
    <w:rsid w:val="00527B88"/>
    <w:rsid w:val="00530728"/>
    <w:rsid w:val="005322AB"/>
    <w:rsid w:val="00532C91"/>
    <w:rsid w:val="00532E98"/>
    <w:rsid w:val="00533673"/>
    <w:rsid w:val="00533DCE"/>
    <w:rsid w:val="00533E41"/>
    <w:rsid w:val="00534C0B"/>
    <w:rsid w:val="005354BD"/>
    <w:rsid w:val="005357E1"/>
    <w:rsid w:val="00535CF4"/>
    <w:rsid w:val="00536A19"/>
    <w:rsid w:val="00537261"/>
    <w:rsid w:val="00537298"/>
    <w:rsid w:val="005377F2"/>
    <w:rsid w:val="00540296"/>
    <w:rsid w:val="005411AA"/>
    <w:rsid w:val="00541A51"/>
    <w:rsid w:val="00541BB9"/>
    <w:rsid w:val="00542031"/>
    <w:rsid w:val="00542762"/>
    <w:rsid w:val="00543C3D"/>
    <w:rsid w:val="005440DD"/>
    <w:rsid w:val="005446FA"/>
    <w:rsid w:val="0054569A"/>
    <w:rsid w:val="00545ED7"/>
    <w:rsid w:val="0054705C"/>
    <w:rsid w:val="005470C1"/>
    <w:rsid w:val="00547114"/>
    <w:rsid w:val="00547743"/>
    <w:rsid w:val="0055036A"/>
    <w:rsid w:val="00550883"/>
    <w:rsid w:val="00551199"/>
    <w:rsid w:val="0055156D"/>
    <w:rsid w:val="0055197B"/>
    <w:rsid w:val="00551F92"/>
    <w:rsid w:val="0055240F"/>
    <w:rsid w:val="00552B46"/>
    <w:rsid w:val="00552BC6"/>
    <w:rsid w:val="0055338A"/>
    <w:rsid w:val="005540AA"/>
    <w:rsid w:val="00554FCE"/>
    <w:rsid w:val="00555290"/>
    <w:rsid w:val="00555699"/>
    <w:rsid w:val="00555767"/>
    <w:rsid w:val="00557050"/>
    <w:rsid w:val="005577C3"/>
    <w:rsid w:val="00560284"/>
    <w:rsid w:val="00560972"/>
    <w:rsid w:val="00560B2D"/>
    <w:rsid w:val="00560D6E"/>
    <w:rsid w:val="00561032"/>
    <w:rsid w:val="005612EB"/>
    <w:rsid w:val="005615FC"/>
    <w:rsid w:val="00561EAC"/>
    <w:rsid w:val="005627AE"/>
    <w:rsid w:val="00562FAC"/>
    <w:rsid w:val="00563598"/>
    <w:rsid w:val="005636B0"/>
    <w:rsid w:val="00563A3E"/>
    <w:rsid w:val="005647F9"/>
    <w:rsid w:val="00564800"/>
    <w:rsid w:val="00564C0D"/>
    <w:rsid w:val="005654A6"/>
    <w:rsid w:val="00565F63"/>
    <w:rsid w:val="00565F93"/>
    <w:rsid w:val="00566D88"/>
    <w:rsid w:val="00566EC3"/>
    <w:rsid w:val="00570692"/>
    <w:rsid w:val="0057129E"/>
    <w:rsid w:val="00571706"/>
    <w:rsid w:val="0057290A"/>
    <w:rsid w:val="005735CA"/>
    <w:rsid w:val="0057487A"/>
    <w:rsid w:val="005749BD"/>
    <w:rsid w:val="005755BE"/>
    <w:rsid w:val="00575774"/>
    <w:rsid w:val="00577F86"/>
    <w:rsid w:val="00580893"/>
    <w:rsid w:val="00583D08"/>
    <w:rsid w:val="0058444A"/>
    <w:rsid w:val="0058491D"/>
    <w:rsid w:val="005851F6"/>
    <w:rsid w:val="00585BF4"/>
    <w:rsid w:val="0058686C"/>
    <w:rsid w:val="00586C8C"/>
    <w:rsid w:val="00587E74"/>
    <w:rsid w:val="00590192"/>
    <w:rsid w:val="00590746"/>
    <w:rsid w:val="005911E0"/>
    <w:rsid w:val="0059132F"/>
    <w:rsid w:val="00591F38"/>
    <w:rsid w:val="005925EB"/>
    <w:rsid w:val="005948EE"/>
    <w:rsid w:val="00595036"/>
    <w:rsid w:val="00595EE3"/>
    <w:rsid w:val="00596AB4"/>
    <w:rsid w:val="00597D82"/>
    <w:rsid w:val="005A01AA"/>
    <w:rsid w:val="005A14DF"/>
    <w:rsid w:val="005A2D7E"/>
    <w:rsid w:val="005A3EAE"/>
    <w:rsid w:val="005A404B"/>
    <w:rsid w:val="005A4613"/>
    <w:rsid w:val="005A4D60"/>
    <w:rsid w:val="005A4F49"/>
    <w:rsid w:val="005A55DE"/>
    <w:rsid w:val="005A5DDE"/>
    <w:rsid w:val="005A6A95"/>
    <w:rsid w:val="005A6F5B"/>
    <w:rsid w:val="005A7BCE"/>
    <w:rsid w:val="005B0594"/>
    <w:rsid w:val="005B0EAD"/>
    <w:rsid w:val="005B1C05"/>
    <w:rsid w:val="005B203D"/>
    <w:rsid w:val="005B2404"/>
    <w:rsid w:val="005B2E09"/>
    <w:rsid w:val="005B390A"/>
    <w:rsid w:val="005B39E5"/>
    <w:rsid w:val="005B4380"/>
    <w:rsid w:val="005B439C"/>
    <w:rsid w:val="005B44B3"/>
    <w:rsid w:val="005B4936"/>
    <w:rsid w:val="005B52B5"/>
    <w:rsid w:val="005B6A30"/>
    <w:rsid w:val="005B6C53"/>
    <w:rsid w:val="005C091D"/>
    <w:rsid w:val="005C0F71"/>
    <w:rsid w:val="005C21D2"/>
    <w:rsid w:val="005C3210"/>
    <w:rsid w:val="005C3A00"/>
    <w:rsid w:val="005C3AEB"/>
    <w:rsid w:val="005C5008"/>
    <w:rsid w:val="005C53A9"/>
    <w:rsid w:val="005C6146"/>
    <w:rsid w:val="005C6270"/>
    <w:rsid w:val="005C6A51"/>
    <w:rsid w:val="005C775C"/>
    <w:rsid w:val="005C7A8E"/>
    <w:rsid w:val="005C7EEB"/>
    <w:rsid w:val="005D0A83"/>
    <w:rsid w:val="005D1FE1"/>
    <w:rsid w:val="005D25CC"/>
    <w:rsid w:val="005D3F04"/>
    <w:rsid w:val="005D4874"/>
    <w:rsid w:val="005D5357"/>
    <w:rsid w:val="005D60D7"/>
    <w:rsid w:val="005D69C2"/>
    <w:rsid w:val="005D7400"/>
    <w:rsid w:val="005D7C60"/>
    <w:rsid w:val="005D7C83"/>
    <w:rsid w:val="005D7D66"/>
    <w:rsid w:val="005E0108"/>
    <w:rsid w:val="005E07DF"/>
    <w:rsid w:val="005E0F24"/>
    <w:rsid w:val="005E0F45"/>
    <w:rsid w:val="005E1234"/>
    <w:rsid w:val="005E1CED"/>
    <w:rsid w:val="005E1EEC"/>
    <w:rsid w:val="005E2524"/>
    <w:rsid w:val="005E277C"/>
    <w:rsid w:val="005E2C0A"/>
    <w:rsid w:val="005E324D"/>
    <w:rsid w:val="005E46D3"/>
    <w:rsid w:val="005E592D"/>
    <w:rsid w:val="005E64DF"/>
    <w:rsid w:val="005E64E4"/>
    <w:rsid w:val="005E6AEC"/>
    <w:rsid w:val="005E73CC"/>
    <w:rsid w:val="005E7AD9"/>
    <w:rsid w:val="005E7B6D"/>
    <w:rsid w:val="005F0A19"/>
    <w:rsid w:val="005F1689"/>
    <w:rsid w:val="005F1B2F"/>
    <w:rsid w:val="005F3619"/>
    <w:rsid w:val="005F4B22"/>
    <w:rsid w:val="005F505F"/>
    <w:rsid w:val="005F64C6"/>
    <w:rsid w:val="00600157"/>
    <w:rsid w:val="006005F7"/>
    <w:rsid w:val="0060098C"/>
    <w:rsid w:val="00600BD7"/>
    <w:rsid w:val="00603251"/>
    <w:rsid w:val="0060327D"/>
    <w:rsid w:val="006036C1"/>
    <w:rsid w:val="00603951"/>
    <w:rsid w:val="00604BAA"/>
    <w:rsid w:val="006054E3"/>
    <w:rsid w:val="00605BA6"/>
    <w:rsid w:val="0060639D"/>
    <w:rsid w:val="006069F3"/>
    <w:rsid w:val="00607069"/>
    <w:rsid w:val="0060739C"/>
    <w:rsid w:val="00607D6C"/>
    <w:rsid w:val="00607E90"/>
    <w:rsid w:val="006111B2"/>
    <w:rsid w:val="006113EE"/>
    <w:rsid w:val="006113F4"/>
    <w:rsid w:val="00612BCD"/>
    <w:rsid w:val="00613452"/>
    <w:rsid w:val="00614F5E"/>
    <w:rsid w:val="00615EFB"/>
    <w:rsid w:val="00616219"/>
    <w:rsid w:val="00617383"/>
    <w:rsid w:val="006211AB"/>
    <w:rsid w:val="006223A6"/>
    <w:rsid w:val="00622708"/>
    <w:rsid w:val="00623959"/>
    <w:rsid w:val="006242C4"/>
    <w:rsid w:val="00624331"/>
    <w:rsid w:val="00624A83"/>
    <w:rsid w:val="00624AB0"/>
    <w:rsid w:val="00626364"/>
    <w:rsid w:val="00626410"/>
    <w:rsid w:val="00626A49"/>
    <w:rsid w:val="00626B40"/>
    <w:rsid w:val="00627804"/>
    <w:rsid w:val="0062799C"/>
    <w:rsid w:val="00627C4C"/>
    <w:rsid w:val="00627F2D"/>
    <w:rsid w:val="006300C2"/>
    <w:rsid w:val="00630D3B"/>
    <w:rsid w:val="0063132F"/>
    <w:rsid w:val="00631935"/>
    <w:rsid w:val="00633080"/>
    <w:rsid w:val="006330EB"/>
    <w:rsid w:val="00634C55"/>
    <w:rsid w:val="00635FB7"/>
    <w:rsid w:val="00636146"/>
    <w:rsid w:val="0063667B"/>
    <w:rsid w:val="00636DC3"/>
    <w:rsid w:val="00637025"/>
    <w:rsid w:val="00637703"/>
    <w:rsid w:val="0063773B"/>
    <w:rsid w:val="00637C2A"/>
    <w:rsid w:val="00640EF3"/>
    <w:rsid w:val="0064191A"/>
    <w:rsid w:val="00641BF1"/>
    <w:rsid w:val="006422AF"/>
    <w:rsid w:val="00643697"/>
    <w:rsid w:val="00644E32"/>
    <w:rsid w:val="0064500F"/>
    <w:rsid w:val="0064507A"/>
    <w:rsid w:val="006462A0"/>
    <w:rsid w:val="006464D6"/>
    <w:rsid w:val="00647A30"/>
    <w:rsid w:val="006504B9"/>
    <w:rsid w:val="006505F1"/>
    <w:rsid w:val="006507ED"/>
    <w:rsid w:val="00650D52"/>
    <w:rsid w:val="00651021"/>
    <w:rsid w:val="00651AF1"/>
    <w:rsid w:val="00652317"/>
    <w:rsid w:val="00653538"/>
    <w:rsid w:val="00653847"/>
    <w:rsid w:val="00654D94"/>
    <w:rsid w:val="00656558"/>
    <w:rsid w:val="00657269"/>
    <w:rsid w:val="00657295"/>
    <w:rsid w:val="00660D76"/>
    <w:rsid w:val="00663F4D"/>
    <w:rsid w:val="006652FD"/>
    <w:rsid w:val="00665CFF"/>
    <w:rsid w:val="00666221"/>
    <w:rsid w:val="0066627C"/>
    <w:rsid w:val="00666816"/>
    <w:rsid w:val="00666D42"/>
    <w:rsid w:val="0066735E"/>
    <w:rsid w:val="00667D01"/>
    <w:rsid w:val="00670963"/>
    <w:rsid w:val="00672C01"/>
    <w:rsid w:val="00673649"/>
    <w:rsid w:val="00673CF5"/>
    <w:rsid w:val="00674D6C"/>
    <w:rsid w:val="00675AF7"/>
    <w:rsid w:val="00675DC9"/>
    <w:rsid w:val="00676564"/>
    <w:rsid w:val="00676677"/>
    <w:rsid w:val="006770B0"/>
    <w:rsid w:val="0067796B"/>
    <w:rsid w:val="006779B4"/>
    <w:rsid w:val="00680D84"/>
    <w:rsid w:val="00683F37"/>
    <w:rsid w:val="0068411D"/>
    <w:rsid w:val="00685076"/>
    <w:rsid w:val="00685DEB"/>
    <w:rsid w:val="00687385"/>
    <w:rsid w:val="006875C6"/>
    <w:rsid w:val="00687973"/>
    <w:rsid w:val="00687A3C"/>
    <w:rsid w:val="00687B1A"/>
    <w:rsid w:val="00690408"/>
    <w:rsid w:val="00690927"/>
    <w:rsid w:val="00690AB5"/>
    <w:rsid w:val="00690AB6"/>
    <w:rsid w:val="00690F7B"/>
    <w:rsid w:val="006911B9"/>
    <w:rsid w:val="00692022"/>
    <w:rsid w:val="00693676"/>
    <w:rsid w:val="006936F3"/>
    <w:rsid w:val="00693B21"/>
    <w:rsid w:val="00693B83"/>
    <w:rsid w:val="00694139"/>
    <w:rsid w:val="0069498A"/>
    <w:rsid w:val="00694DBF"/>
    <w:rsid w:val="00695404"/>
    <w:rsid w:val="0069613B"/>
    <w:rsid w:val="0069660C"/>
    <w:rsid w:val="0069780A"/>
    <w:rsid w:val="00697C8A"/>
    <w:rsid w:val="006A11ED"/>
    <w:rsid w:val="006A27DA"/>
    <w:rsid w:val="006A2993"/>
    <w:rsid w:val="006A2AC3"/>
    <w:rsid w:val="006A2D1D"/>
    <w:rsid w:val="006A2FEE"/>
    <w:rsid w:val="006A4110"/>
    <w:rsid w:val="006A51AD"/>
    <w:rsid w:val="006A5533"/>
    <w:rsid w:val="006A572B"/>
    <w:rsid w:val="006A5FD2"/>
    <w:rsid w:val="006A70B0"/>
    <w:rsid w:val="006A71B5"/>
    <w:rsid w:val="006B04FB"/>
    <w:rsid w:val="006B0BB8"/>
    <w:rsid w:val="006B0C31"/>
    <w:rsid w:val="006B18DB"/>
    <w:rsid w:val="006B1C69"/>
    <w:rsid w:val="006B2411"/>
    <w:rsid w:val="006B243C"/>
    <w:rsid w:val="006B2473"/>
    <w:rsid w:val="006B27E2"/>
    <w:rsid w:val="006B304E"/>
    <w:rsid w:val="006B391D"/>
    <w:rsid w:val="006B589F"/>
    <w:rsid w:val="006B6C58"/>
    <w:rsid w:val="006B6CDE"/>
    <w:rsid w:val="006B6CF9"/>
    <w:rsid w:val="006B72B6"/>
    <w:rsid w:val="006B7A38"/>
    <w:rsid w:val="006B7E48"/>
    <w:rsid w:val="006B7E61"/>
    <w:rsid w:val="006C0A97"/>
    <w:rsid w:val="006C2B0B"/>
    <w:rsid w:val="006C38B6"/>
    <w:rsid w:val="006C40FB"/>
    <w:rsid w:val="006C4148"/>
    <w:rsid w:val="006C4371"/>
    <w:rsid w:val="006C4EA6"/>
    <w:rsid w:val="006C5938"/>
    <w:rsid w:val="006C5BED"/>
    <w:rsid w:val="006C603D"/>
    <w:rsid w:val="006C60F1"/>
    <w:rsid w:val="006C615F"/>
    <w:rsid w:val="006C6D01"/>
    <w:rsid w:val="006C7445"/>
    <w:rsid w:val="006C7C91"/>
    <w:rsid w:val="006C7CB7"/>
    <w:rsid w:val="006C7FB1"/>
    <w:rsid w:val="006D0BB6"/>
    <w:rsid w:val="006D14D5"/>
    <w:rsid w:val="006D171E"/>
    <w:rsid w:val="006D17F0"/>
    <w:rsid w:val="006D19AB"/>
    <w:rsid w:val="006D2180"/>
    <w:rsid w:val="006D3CA4"/>
    <w:rsid w:val="006D4D93"/>
    <w:rsid w:val="006D54A2"/>
    <w:rsid w:val="006D5ACB"/>
    <w:rsid w:val="006D5BE9"/>
    <w:rsid w:val="006D63F9"/>
    <w:rsid w:val="006D7EEA"/>
    <w:rsid w:val="006E1004"/>
    <w:rsid w:val="006E12C4"/>
    <w:rsid w:val="006E1969"/>
    <w:rsid w:val="006E1E39"/>
    <w:rsid w:val="006E2949"/>
    <w:rsid w:val="006E3F49"/>
    <w:rsid w:val="006E4C89"/>
    <w:rsid w:val="006E5A9E"/>
    <w:rsid w:val="006E5E4D"/>
    <w:rsid w:val="006E635F"/>
    <w:rsid w:val="006E7EC2"/>
    <w:rsid w:val="006F179E"/>
    <w:rsid w:val="006F1C34"/>
    <w:rsid w:val="006F2442"/>
    <w:rsid w:val="006F3B18"/>
    <w:rsid w:val="006F40BD"/>
    <w:rsid w:val="006F4290"/>
    <w:rsid w:val="006F463C"/>
    <w:rsid w:val="006F4D92"/>
    <w:rsid w:val="006F5361"/>
    <w:rsid w:val="006F5AB7"/>
    <w:rsid w:val="006F5CFB"/>
    <w:rsid w:val="006F77E6"/>
    <w:rsid w:val="006F78E2"/>
    <w:rsid w:val="007001BF"/>
    <w:rsid w:val="00700D9C"/>
    <w:rsid w:val="00700F54"/>
    <w:rsid w:val="00701390"/>
    <w:rsid w:val="00701589"/>
    <w:rsid w:val="007018A3"/>
    <w:rsid w:val="00701DDC"/>
    <w:rsid w:val="00702DB8"/>
    <w:rsid w:val="00702ECA"/>
    <w:rsid w:val="00702F76"/>
    <w:rsid w:val="0070405C"/>
    <w:rsid w:val="007041CA"/>
    <w:rsid w:val="00704408"/>
    <w:rsid w:val="00704873"/>
    <w:rsid w:val="00704A9F"/>
    <w:rsid w:val="00704C25"/>
    <w:rsid w:val="00705AEC"/>
    <w:rsid w:val="0070637D"/>
    <w:rsid w:val="00706575"/>
    <w:rsid w:val="00706721"/>
    <w:rsid w:val="007074DB"/>
    <w:rsid w:val="00707661"/>
    <w:rsid w:val="007078B6"/>
    <w:rsid w:val="007103BB"/>
    <w:rsid w:val="00710CF8"/>
    <w:rsid w:val="00711BF2"/>
    <w:rsid w:val="00712743"/>
    <w:rsid w:val="00712CC4"/>
    <w:rsid w:val="00714273"/>
    <w:rsid w:val="00714537"/>
    <w:rsid w:val="007158D4"/>
    <w:rsid w:val="007170CC"/>
    <w:rsid w:val="0071723E"/>
    <w:rsid w:val="00717F0E"/>
    <w:rsid w:val="00722907"/>
    <w:rsid w:val="00723A21"/>
    <w:rsid w:val="00723AE8"/>
    <w:rsid w:val="00723B0C"/>
    <w:rsid w:val="007240F7"/>
    <w:rsid w:val="00724E0D"/>
    <w:rsid w:val="00724F5F"/>
    <w:rsid w:val="00724FD8"/>
    <w:rsid w:val="007250D8"/>
    <w:rsid w:val="00725D1E"/>
    <w:rsid w:val="00725D3B"/>
    <w:rsid w:val="00726540"/>
    <w:rsid w:val="00726556"/>
    <w:rsid w:val="007270E9"/>
    <w:rsid w:val="007275F3"/>
    <w:rsid w:val="00730E56"/>
    <w:rsid w:val="00730F93"/>
    <w:rsid w:val="00731743"/>
    <w:rsid w:val="00732508"/>
    <w:rsid w:val="00732522"/>
    <w:rsid w:val="00732C55"/>
    <w:rsid w:val="00733AC0"/>
    <w:rsid w:val="007346E3"/>
    <w:rsid w:val="00734F7F"/>
    <w:rsid w:val="0073529D"/>
    <w:rsid w:val="00735B3C"/>
    <w:rsid w:val="00735E84"/>
    <w:rsid w:val="00736304"/>
    <w:rsid w:val="00737D32"/>
    <w:rsid w:val="007400AD"/>
    <w:rsid w:val="00740776"/>
    <w:rsid w:val="007417B1"/>
    <w:rsid w:val="00741CD2"/>
    <w:rsid w:val="00743B9A"/>
    <w:rsid w:val="00744536"/>
    <w:rsid w:val="007448C9"/>
    <w:rsid w:val="00745245"/>
    <w:rsid w:val="00745B46"/>
    <w:rsid w:val="0074695C"/>
    <w:rsid w:val="00746D05"/>
    <w:rsid w:val="0074712C"/>
    <w:rsid w:val="00747397"/>
    <w:rsid w:val="00750108"/>
    <w:rsid w:val="00750A7D"/>
    <w:rsid w:val="00750DD1"/>
    <w:rsid w:val="00751456"/>
    <w:rsid w:val="007515F7"/>
    <w:rsid w:val="00752711"/>
    <w:rsid w:val="00752B8E"/>
    <w:rsid w:val="00752FD5"/>
    <w:rsid w:val="0075369F"/>
    <w:rsid w:val="00753BBF"/>
    <w:rsid w:val="00754EA5"/>
    <w:rsid w:val="0075539A"/>
    <w:rsid w:val="0075619D"/>
    <w:rsid w:val="00756617"/>
    <w:rsid w:val="0075678D"/>
    <w:rsid w:val="0075727B"/>
    <w:rsid w:val="00757A94"/>
    <w:rsid w:val="0076012B"/>
    <w:rsid w:val="0076194D"/>
    <w:rsid w:val="00762E2C"/>
    <w:rsid w:val="0076391E"/>
    <w:rsid w:val="0076495F"/>
    <w:rsid w:val="0076565C"/>
    <w:rsid w:val="00766200"/>
    <w:rsid w:val="0076620F"/>
    <w:rsid w:val="00766883"/>
    <w:rsid w:val="0077104C"/>
    <w:rsid w:val="0077171E"/>
    <w:rsid w:val="00771D27"/>
    <w:rsid w:val="0077296D"/>
    <w:rsid w:val="0077301F"/>
    <w:rsid w:val="007731B2"/>
    <w:rsid w:val="0077495F"/>
    <w:rsid w:val="007750FA"/>
    <w:rsid w:val="0077534A"/>
    <w:rsid w:val="007767D4"/>
    <w:rsid w:val="00776A72"/>
    <w:rsid w:val="0077761F"/>
    <w:rsid w:val="00777D24"/>
    <w:rsid w:val="00777E3D"/>
    <w:rsid w:val="007805AD"/>
    <w:rsid w:val="00780831"/>
    <w:rsid w:val="00780C42"/>
    <w:rsid w:val="00782190"/>
    <w:rsid w:val="007821D3"/>
    <w:rsid w:val="00782363"/>
    <w:rsid w:val="007831C2"/>
    <w:rsid w:val="00783845"/>
    <w:rsid w:val="007845F8"/>
    <w:rsid w:val="00785158"/>
    <w:rsid w:val="0078558E"/>
    <w:rsid w:val="007855B4"/>
    <w:rsid w:val="007860AD"/>
    <w:rsid w:val="00786220"/>
    <w:rsid w:val="00786645"/>
    <w:rsid w:val="00786B5D"/>
    <w:rsid w:val="00787355"/>
    <w:rsid w:val="0078779D"/>
    <w:rsid w:val="00787D72"/>
    <w:rsid w:val="0079023A"/>
    <w:rsid w:val="0079027C"/>
    <w:rsid w:val="00790401"/>
    <w:rsid w:val="00790E20"/>
    <w:rsid w:val="007915F8"/>
    <w:rsid w:val="00791A07"/>
    <w:rsid w:val="007920A4"/>
    <w:rsid w:val="007930EB"/>
    <w:rsid w:val="0079317F"/>
    <w:rsid w:val="00793AF5"/>
    <w:rsid w:val="00793B21"/>
    <w:rsid w:val="00793D3B"/>
    <w:rsid w:val="00795426"/>
    <w:rsid w:val="0079606E"/>
    <w:rsid w:val="00797F3F"/>
    <w:rsid w:val="007A0A1F"/>
    <w:rsid w:val="007A1432"/>
    <w:rsid w:val="007A2E56"/>
    <w:rsid w:val="007A3965"/>
    <w:rsid w:val="007A3C85"/>
    <w:rsid w:val="007A4AF6"/>
    <w:rsid w:val="007A5CAA"/>
    <w:rsid w:val="007A6501"/>
    <w:rsid w:val="007A682C"/>
    <w:rsid w:val="007A7220"/>
    <w:rsid w:val="007A79A8"/>
    <w:rsid w:val="007B04CA"/>
    <w:rsid w:val="007B04F4"/>
    <w:rsid w:val="007B27FD"/>
    <w:rsid w:val="007B2921"/>
    <w:rsid w:val="007B4209"/>
    <w:rsid w:val="007B42BD"/>
    <w:rsid w:val="007B43D7"/>
    <w:rsid w:val="007B55BE"/>
    <w:rsid w:val="007B599F"/>
    <w:rsid w:val="007B5B1C"/>
    <w:rsid w:val="007B6432"/>
    <w:rsid w:val="007B64E1"/>
    <w:rsid w:val="007B6819"/>
    <w:rsid w:val="007B6E38"/>
    <w:rsid w:val="007B7141"/>
    <w:rsid w:val="007B78FE"/>
    <w:rsid w:val="007B7BC4"/>
    <w:rsid w:val="007B7D1A"/>
    <w:rsid w:val="007C0A7E"/>
    <w:rsid w:val="007C0BF4"/>
    <w:rsid w:val="007C17F8"/>
    <w:rsid w:val="007C38C3"/>
    <w:rsid w:val="007C3A4B"/>
    <w:rsid w:val="007C40DD"/>
    <w:rsid w:val="007C5A1B"/>
    <w:rsid w:val="007C6ED2"/>
    <w:rsid w:val="007C6F80"/>
    <w:rsid w:val="007C7139"/>
    <w:rsid w:val="007D0008"/>
    <w:rsid w:val="007D1384"/>
    <w:rsid w:val="007D457E"/>
    <w:rsid w:val="007D54C4"/>
    <w:rsid w:val="007D58F8"/>
    <w:rsid w:val="007D5ACA"/>
    <w:rsid w:val="007D7D50"/>
    <w:rsid w:val="007E15B2"/>
    <w:rsid w:val="007E1BA6"/>
    <w:rsid w:val="007E2A8E"/>
    <w:rsid w:val="007E2FA9"/>
    <w:rsid w:val="007E3CCB"/>
    <w:rsid w:val="007E3DFC"/>
    <w:rsid w:val="007E408B"/>
    <w:rsid w:val="007E4860"/>
    <w:rsid w:val="007E4A26"/>
    <w:rsid w:val="007E5CE5"/>
    <w:rsid w:val="007E5E35"/>
    <w:rsid w:val="007E65C8"/>
    <w:rsid w:val="007E6789"/>
    <w:rsid w:val="007E6AF1"/>
    <w:rsid w:val="007E6CB4"/>
    <w:rsid w:val="007E783B"/>
    <w:rsid w:val="007E7B9A"/>
    <w:rsid w:val="007F0960"/>
    <w:rsid w:val="007F0DFF"/>
    <w:rsid w:val="007F0E4D"/>
    <w:rsid w:val="007F5AD8"/>
    <w:rsid w:val="007F5D9D"/>
    <w:rsid w:val="007F62A7"/>
    <w:rsid w:val="00800245"/>
    <w:rsid w:val="00800DC7"/>
    <w:rsid w:val="008012A5"/>
    <w:rsid w:val="008020A5"/>
    <w:rsid w:val="0080284E"/>
    <w:rsid w:val="0080316E"/>
    <w:rsid w:val="0080376E"/>
    <w:rsid w:val="0080392C"/>
    <w:rsid w:val="00803DB2"/>
    <w:rsid w:val="00804777"/>
    <w:rsid w:val="008047D5"/>
    <w:rsid w:val="008055AD"/>
    <w:rsid w:val="00805866"/>
    <w:rsid w:val="008104CB"/>
    <w:rsid w:val="008109E1"/>
    <w:rsid w:val="00810ED4"/>
    <w:rsid w:val="00811807"/>
    <w:rsid w:val="00811882"/>
    <w:rsid w:val="00811EE0"/>
    <w:rsid w:val="00812C0B"/>
    <w:rsid w:val="00813E46"/>
    <w:rsid w:val="008144CB"/>
    <w:rsid w:val="008148B0"/>
    <w:rsid w:val="00814E59"/>
    <w:rsid w:val="00816278"/>
    <w:rsid w:val="00816640"/>
    <w:rsid w:val="00816FE0"/>
    <w:rsid w:val="008173A1"/>
    <w:rsid w:val="00817925"/>
    <w:rsid w:val="00820A94"/>
    <w:rsid w:val="00820F4D"/>
    <w:rsid w:val="008230E2"/>
    <w:rsid w:val="00824324"/>
    <w:rsid w:val="00824688"/>
    <w:rsid w:val="008246BC"/>
    <w:rsid w:val="00824A26"/>
    <w:rsid w:val="00824DE3"/>
    <w:rsid w:val="00825720"/>
    <w:rsid w:val="00825AE5"/>
    <w:rsid w:val="0082706F"/>
    <w:rsid w:val="00830910"/>
    <w:rsid w:val="008312CA"/>
    <w:rsid w:val="008315CC"/>
    <w:rsid w:val="00832192"/>
    <w:rsid w:val="00832A6E"/>
    <w:rsid w:val="00833574"/>
    <w:rsid w:val="008335C6"/>
    <w:rsid w:val="00833759"/>
    <w:rsid w:val="00834783"/>
    <w:rsid w:val="00835B71"/>
    <w:rsid w:val="00835C14"/>
    <w:rsid w:val="008362B3"/>
    <w:rsid w:val="00836832"/>
    <w:rsid w:val="00836F18"/>
    <w:rsid w:val="008375EA"/>
    <w:rsid w:val="00837A51"/>
    <w:rsid w:val="0084036A"/>
    <w:rsid w:val="008409E0"/>
    <w:rsid w:val="00841842"/>
    <w:rsid w:val="008419A8"/>
    <w:rsid w:val="00841A4C"/>
    <w:rsid w:val="00841F77"/>
    <w:rsid w:val="0084426C"/>
    <w:rsid w:val="00844981"/>
    <w:rsid w:val="0084560F"/>
    <w:rsid w:val="00846CB0"/>
    <w:rsid w:val="008478CC"/>
    <w:rsid w:val="0085026D"/>
    <w:rsid w:val="00850798"/>
    <w:rsid w:val="00850ABC"/>
    <w:rsid w:val="00851587"/>
    <w:rsid w:val="00851A04"/>
    <w:rsid w:val="00852C1A"/>
    <w:rsid w:val="008537E6"/>
    <w:rsid w:val="008541B2"/>
    <w:rsid w:val="00854B49"/>
    <w:rsid w:val="00854E2D"/>
    <w:rsid w:val="00854F31"/>
    <w:rsid w:val="008560A1"/>
    <w:rsid w:val="00857186"/>
    <w:rsid w:val="0085763F"/>
    <w:rsid w:val="00857A46"/>
    <w:rsid w:val="00857B4D"/>
    <w:rsid w:val="00860232"/>
    <w:rsid w:val="0086059B"/>
    <w:rsid w:val="00861012"/>
    <w:rsid w:val="00862529"/>
    <w:rsid w:val="00862773"/>
    <w:rsid w:val="0086387C"/>
    <w:rsid w:val="00863E43"/>
    <w:rsid w:val="0086456E"/>
    <w:rsid w:val="00865365"/>
    <w:rsid w:val="00865463"/>
    <w:rsid w:val="008654AD"/>
    <w:rsid w:val="00865532"/>
    <w:rsid w:val="008659BC"/>
    <w:rsid w:val="00866452"/>
    <w:rsid w:val="008708F9"/>
    <w:rsid w:val="0087091D"/>
    <w:rsid w:val="00870BEE"/>
    <w:rsid w:val="00870D18"/>
    <w:rsid w:val="00872072"/>
    <w:rsid w:val="00872894"/>
    <w:rsid w:val="00873F2B"/>
    <w:rsid w:val="00874A2A"/>
    <w:rsid w:val="00875DF0"/>
    <w:rsid w:val="00875F16"/>
    <w:rsid w:val="0087635C"/>
    <w:rsid w:val="00876655"/>
    <w:rsid w:val="00876B75"/>
    <w:rsid w:val="0088196D"/>
    <w:rsid w:val="008824B1"/>
    <w:rsid w:val="0088254F"/>
    <w:rsid w:val="0088264D"/>
    <w:rsid w:val="008828C8"/>
    <w:rsid w:val="0088294D"/>
    <w:rsid w:val="00882BBA"/>
    <w:rsid w:val="008834F7"/>
    <w:rsid w:val="008838A6"/>
    <w:rsid w:val="00883B38"/>
    <w:rsid w:val="00883F1A"/>
    <w:rsid w:val="00885EB8"/>
    <w:rsid w:val="00886052"/>
    <w:rsid w:val="008862D3"/>
    <w:rsid w:val="0088632D"/>
    <w:rsid w:val="00887BB6"/>
    <w:rsid w:val="00887D23"/>
    <w:rsid w:val="0089011D"/>
    <w:rsid w:val="00890661"/>
    <w:rsid w:val="00890837"/>
    <w:rsid w:val="00890DA5"/>
    <w:rsid w:val="0089142F"/>
    <w:rsid w:val="0089591F"/>
    <w:rsid w:val="00895E39"/>
    <w:rsid w:val="0089709A"/>
    <w:rsid w:val="008971B3"/>
    <w:rsid w:val="00897D64"/>
    <w:rsid w:val="00897EE0"/>
    <w:rsid w:val="008A089B"/>
    <w:rsid w:val="008A248E"/>
    <w:rsid w:val="008A3ADF"/>
    <w:rsid w:val="008A5F76"/>
    <w:rsid w:val="008A65D7"/>
    <w:rsid w:val="008A6901"/>
    <w:rsid w:val="008B10EA"/>
    <w:rsid w:val="008B1654"/>
    <w:rsid w:val="008B1A4E"/>
    <w:rsid w:val="008B1C24"/>
    <w:rsid w:val="008B379E"/>
    <w:rsid w:val="008B441D"/>
    <w:rsid w:val="008B4D9D"/>
    <w:rsid w:val="008B5389"/>
    <w:rsid w:val="008B6868"/>
    <w:rsid w:val="008C037B"/>
    <w:rsid w:val="008C041D"/>
    <w:rsid w:val="008C165B"/>
    <w:rsid w:val="008C19D6"/>
    <w:rsid w:val="008C1C25"/>
    <w:rsid w:val="008C1E92"/>
    <w:rsid w:val="008C2376"/>
    <w:rsid w:val="008C2B80"/>
    <w:rsid w:val="008C3040"/>
    <w:rsid w:val="008C34A0"/>
    <w:rsid w:val="008C3FED"/>
    <w:rsid w:val="008C46D4"/>
    <w:rsid w:val="008C5127"/>
    <w:rsid w:val="008C5F85"/>
    <w:rsid w:val="008C6BE0"/>
    <w:rsid w:val="008C73D0"/>
    <w:rsid w:val="008C7FD5"/>
    <w:rsid w:val="008D0BE7"/>
    <w:rsid w:val="008D11ED"/>
    <w:rsid w:val="008D159C"/>
    <w:rsid w:val="008D5F1D"/>
    <w:rsid w:val="008D6044"/>
    <w:rsid w:val="008D6D7A"/>
    <w:rsid w:val="008D6F58"/>
    <w:rsid w:val="008D77B4"/>
    <w:rsid w:val="008E1D62"/>
    <w:rsid w:val="008E2369"/>
    <w:rsid w:val="008E2BA8"/>
    <w:rsid w:val="008E30CF"/>
    <w:rsid w:val="008E3257"/>
    <w:rsid w:val="008E35F5"/>
    <w:rsid w:val="008E3C7D"/>
    <w:rsid w:val="008E5157"/>
    <w:rsid w:val="008E5313"/>
    <w:rsid w:val="008E5DC9"/>
    <w:rsid w:val="008E75B2"/>
    <w:rsid w:val="008E7720"/>
    <w:rsid w:val="008E7EFE"/>
    <w:rsid w:val="008F0606"/>
    <w:rsid w:val="008F0A51"/>
    <w:rsid w:val="008F0ABE"/>
    <w:rsid w:val="008F0CEE"/>
    <w:rsid w:val="008F0DD5"/>
    <w:rsid w:val="008F17F3"/>
    <w:rsid w:val="008F2584"/>
    <w:rsid w:val="008F27F5"/>
    <w:rsid w:val="008F2CE0"/>
    <w:rsid w:val="008F5630"/>
    <w:rsid w:val="008F59B2"/>
    <w:rsid w:val="008F5A98"/>
    <w:rsid w:val="008F718C"/>
    <w:rsid w:val="0090045C"/>
    <w:rsid w:val="009008AC"/>
    <w:rsid w:val="00900BBC"/>
    <w:rsid w:val="00900FE7"/>
    <w:rsid w:val="00901E9D"/>
    <w:rsid w:val="00902325"/>
    <w:rsid w:val="009027C7"/>
    <w:rsid w:val="00902844"/>
    <w:rsid w:val="00903705"/>
    <w:rsid w:val="00903F86"/>
    <w:rsid w:val="009063DC"/>
    <w:rsid w:val="0090646A"/>
    <w:rsid w:val="00906AF5"/>
    <w:rsid w:val="00906BC8"/>
    <w:rsid w:val="00906C56"/>
    <w:rsid w:val="009102FC"/>
    <w:rsid w:val="009111AB"/>
    <w:rsid w:val="00912936"/>
    <w:rsid w:val="00912C00"/>
    <w:rsid w:val="00913376"/>
    <w:rsid w:val="009134CA"/>
    <w:rsid w:val="00913B78"/>
    <w:rsid w:val="00915E64"/>
    <w:rsid w:val="00917964"/>
    <w:rsid w:val="00917A41"/>
    <w:rsid w:val="009202F3"/>
    <w:rsid w:val="00921187"/>
    <w:rsid w:val="009223A5"/>
    <w:rsid w:val="00922506"/>
    <w:rsid w:val="009228F1"/>
    <w:rsid w:val="00923E6E"/>
    <w:rsid w:val="00924CBF"/>
    <w:rsid w:val="009258C1"/>
    <w:rsid w:val="009259E8"/>
    <w:rsid w:val="00925E0B"/>
    <w:rsid w:val="009264CC"/>
    <w:rsid w:val="00930626"/>
    <w:rsid w:val="00930C99"/>
    <w:rsid w:val="00930F08"/>
    <w:rsid w:val="00932252"/>
    <w:rsid w:val="00932A37"/>
    <w:rsid w:val="00932A9E"/>
    <w:rsid w:val="009331CB"/>
    <w:rsid w:val="009338FF"/>
    <w:rsid w:val="00933EB0"/>
    <w:rsid w:val="009342F8"/>
    <w:rsid w:val="00935BBC"/>
    <w:rsid w:val="00936351"/>
    <w:rsid w:val="009368D0"/>
    <w:rsid w:val="00937354"/>
    <w:rsid w:val="0093742A"/>
    <w:rsid w:val="00937627"/>
    <w:rsid w:val="009376E4"/>
    <w:rsid w:val="00937A31"/>
    <w:rsid w:val="00937E21"/>
    <w:rsid w:val="00937E72"/>
    <w:rsid w:val="009417B1"/>
    <w:rsid w:val="009430DF"/>
    <w:rsid w:val="00943339"/>
    <w:rsid w:val="009433A1"/>
    <w:rsid w:val="009451E7"/>
    <w:rsid w:val="009454E1"/>
    <w:rsid w:val="00946100"/>
    <w:rsid w:val="00946522"/>
    <w:rsid w:val="0094693A"/>
    <w:rsid w:val="00946CED"/>
    <w:rsid w:val="00947481"/>
    <w:rsid w:val="00947729"/>
    <w:rsid w:val="00947FF4"/>
    <w:rsid w:val="0095069B"/>
    <w:rsid w:val="00950A79"/>
    <w:rsid w:val="00950D8D"/>
    <w:rsid w:val="00950F1E"/>
    <w:rsid w:val="00951498"/>
    <w:rsid w:val="00954516"/>
    <w:rsid w:val="009548B8"/>
    <w:rsid w:val="00954F44"/>
    <w:rsid w:val="00955163"/>
    <w:rsid w:val="009554D2"/>
    <w:rsid w:val="00955D55"/>
    <w:rsid w:val="00955DEE"/>
    <w:rsid w:val="009560A3"/>
    <w:rsid w:val="00956455"/>
    <w:rsid w:val="0095655B"/>
    <w:rsid w:val="00956EFC"/>
    <w:rsid w:val="00957520"/>
    <w:rsid w:val="00957C7A"/>
    <w:rsid w:val="00961149"/>
    <w:rsid w:val="009626C2"/>
    <w:rsid w:val="009637D4"/>
    <w:rsid w:val="00963D90"/>
    <w:rsid w:val="009653AD"/>
    <w:rsid w:val="00967401"/>
    <w:rsid w:val="0096747C"/>
    <w:rsid w:val="00967550"/>
    <w:rsid w:val="009703D0"/>
    <w:rsid w:val="009703FA"/>
    <w:rsid w:val="00970BF3"/>
    <w:rsid w:val="00970FDF"/>
    <w:rsid w:val="00971821"/>
    <w:rsid w:val="00972213"/>
    <w:rsid w:val="00972378"/>
    <w:rsid w:val="00973995"/>
    <w:rsid w:val="009740F4"/>
    <w:rsid w:val="009749FE"/>
    <w:rsid w:val="00975F07"/>
    <w:rsid w:val="009771F2"/>
    <w:rsid w:val="00980D5F"/>
    <w:rsid w:val="0098155C"/>
    <w:rsid w:val="00982298"/>
    <w:rsid w:val="009825AD"/>
    <w:rsid w:val="00982CDF"/>
    <w:rsid w:val="00983A67"/>
    <w:rsid w:val="0098544F"/>
    <w:rsid w:val="0098602A"/>
    <w:rsid w:val="00987F61"/>
    <w:rsid w:val="0099008B"/>
    <w:rsid w:val="00991597"/>
    <w:rsid w:val="009921A1"/>
    <w:rsid w:val="0099285B"/>
    <w:rsid w:val="00992AFF"/>
    <w:rsid w:val="00993DBF"/>
    <w:rsid w:val="00994226"/>
    <w:rsid w:val="00995D49"/>
    <w:rsid w:val="00995F3A"/>
    <w:rsid w:val="00996AF0"/>
    <w:rsid w:val="009972BF"/>
    <w:rsid w:val="0099784F"/>
    <w:rsid w:val="0099786E"/>
    <w:rsid w:val="009A0175"/>
    <w:rsid w:val="009A01E5"/>
    <w:rsid w:val="009A100F"/>
    <w:rsid w:val="009A2AED"/>
    <w:rsid w:val="009A2BC7"/>
    <w:rsid w:val="009A3A0D"/>
    <w:rsid w:val="009A4239"/>
    <w:rsid w:val="009A450D"/>
    <w:rsid w:val="009A4D51"/>
    <w:rsid w:val="009A4DE8"/>
    <w:rsid w:val="009A5154"/>
    <w:rsid w:val="009A570E"/>
    <w:rsid w:val="009A5BFE"/>
    <w:rsid w:val="009B1EB0"/>
    <w:rsid w:val="009B200A"/>
    <w:rsid w:val="009B280D"/>
    <w:rsid w:val="009B36C2"/>
    <w:rsid w:val="009B416A"/>
    <w:rsid w:val="009B4647"/>
    <w:rsid w:val="009B47D5"/>
    <w:rsid w:val="009B4809"/>
    <w:rsid w:val="009B4C5A"/>
    <w:rsid w:val="009B4DA9"/>
    <w:rsid w:val="009B638D"/>
    <w:rsid w:val="009B74AD"/>
    <w:rsid w:val="009B7577"/>
    <w:rsid w:val="009C049E"/>
    <w:rsid w:val="009C0FFF"/>
    <w:rsid w:val="009C2539"/>
    <w:rsid w:val="009C2BD0"/>
    <w:rsid w:val="009C2E64"/>
    <w:rsid w:val="009C439B"/>
    <w:rsid w:val="009C4B0F"/>
    <w:rsid w:val="009C535A"/>
    <w:rsid w:val="009C5787"/>
    <w:rsid w:val="009C63ED"/>
    <w:rsid w:val="009C6694"/>
    <w:rsid w:val="009C7A23"/>
    <w:rsid w:val="009C7E04"/>
    <w:rsid w:val="009C7F6A"/>
    <w:rsid w:val="009D065D"/>
    <w:rsid w:val="009D0E0F"/>
    <w:rsid w:val="009D13A4"/>
    <w:rsid w:val="009D19C6"/>
    <w:rsid w:val="009D313D"/>
    <w:rsid w:val="009D34AE"/>
    <w:rsid w:val="009D3917"/>
    <w:rsid w:val="009D54F5"/>
    <w:rsid w:val="009D5620"/>
    <w:rsid w:val="009D5866"/>
    <w:rsid w:val="009D591B"/>
    <w:rsid w:val="009D5B84"/>
    <w:rsid w:val="009D60DF"/>
    <w:rsid w:val="009D61A2"/>
    <w:rsid w:val="009D6C99"/>
    <w:rsid w:val="009D78F3"/>
    <w:rsid w:val="009E117E"/>
    <w:rsid w:val="009E138F"/>
    <w:rsid w:val="009E21AE"/>
    <w:rsid w:val="009E3010"/>
    <w:rsid w:val="009E3123"/>
    <w:rsid w:val="009E3970"/>
    <w:rsid w:val="009E39D1"/>
    <w:rsid w:val="009E3BA8"/>
    <w:rsid w:val="009E428F"/>
    <w:rsid w:val="009E4B13"/>
    <w:rsid w:val="009E51A9"/>
    <w:rsid w:val="009E5977"/>
    <w:rsid w:val="009E67F8"/>
    <w:rsid w:val="009E6FB6"/>
    <w:rsid w:val="009E7CB7"/>
    <w:rsid w:val="009F0B9F"/>
    <w:rsid w:val="009F107A"/>
    <w:rsid w:val="009F13C5"/>
    <w:rsid w:val="009F2EDE"/>
    <w:rsid w:val="009F34F7"/>
    <w:rsid w:val="009F4C47"/>
    <w:rsid w:val="009F5B5D"/>
    <w:rsid w:val="009F628C"/>
    <w:rsid w:val="009F65D2"/>
    <w:rsid w:val="009F78C1"/>
    <w:rsid w:val="009F7AEF"/>
    <w:rsid w:val="00A00830"/>
    <w:rsid w:val="00A01731"/>
    <w:rsid w:val="00A01BD1"/>
    <w:rsid w:val="00A05847"/>
    <w:rsid w:val="00A05BB9"/>
    <w:rsid w:val="00A06291"/>
    <w:rsid w:val="00A06306"/>
    <w:rsid w:val="00A06EA0"/>
    <w:rsid w:val="00A06F69"/>
    <w:rsid w:val="00A07715"/>
    <w:rsid w:val="00A07A46"/>
    <w:rsid w:val="00A07ECE"/>
    <w:rsid w:val="00A1069A"/>
    <w:rsid w:val="00A10BCB"/>
    <w:rsid w:val="00A11C29"/>
    <w:rsid w:val="00A130F1"/>
    <w:rsid w:val="00A13D9C"/>
    <w:rsid w:val="00A1408D"/>
    <w:rsid w:val="00A142E1"/>
    <w:rsid w:val="00A14D32"/>
    <w:rsid w:val="00A16AB9"/>
    <w:rsid w:val="00A1733B"/>
    <w:rsid w:val="00A215FF"/>
    <w:rsid w:val="00A21E8C"/>
    <w:rsid w:val="00A229D1"/>
    <w:rsid w:val="00A23271"/>
    <w:rsid w:val="00A244D2"/>
    <w:rsid w:val="00A244E8"/>
    <w:rsid w:val="00A24885"/>
    <w:rsid w:val="00A254B2"/>
    <w:rsid w:val="00A262CC"/>
    <w:rsid w:val="00A26382"/>
    <w:rsid w:val="00A271F2"/>
    <w:rsid w:val="00A31308"/>
    <w:rsid w:val="00A31594"/>
    <w:rsid w:val="00A3200C"/>
    <w:rsid w:val="00A3211A"/>
    <w:rsid w:val="00A32340"/>
    <w:rsid w:val="00A33C49"/>
    <w:rsid w:val="00A3447E"/>
    <w:rsid w:val="00A34A98"/>
    <w:rsid w:val="00A35021"/>
    <w:rsid w:val="00A35F63"/>
    <w:rsid w:val="00A37831"/>
    <w:rsid w:val="00A403C8"/>
    <w:rsid w:val="00A40B06"/>
    <w:rsid w:val="00A41237"/>
    <w:rsid w:val="00A41B8E"/>
    <w:rsid w:val="00A41F06"/>
    <w:rsid w:val="00A4323B"/>
    <w:rsid w:val="00A43F36"/>
    <w:rsid w:val="00A442CC"/>
    <w:rsid w:val="00A445D0"/>
    <w:rsid w:val="00A44F80"/>
    <w:rsid w:val="00A453C8"/>
    <w:rsid w:val="00A453E6"/>
    <w:rsid w:val="00A45664"/>
    <w:rsid w:val="00A46120"/>
    <w:rsid w:val="00A468FF"/>
    <w:rsid w:val="00A46B85"/>
    <w:rsid w:val="00A474AD"/>
    <w:rsid w:val="00A5005A"/>
    <w:rsid w:val="00A50152"/>
    <w:rsid w:val="00A50269"/>
    <w:rsid w:val="00A50C36"/>
    <w:rsid w:val="00A53069"/>
    <w:rsid w:val="00A53C87"/>
    <w:rsid w:val="00A5404F"/>
    <w:rsid w:val="00A54770"/>
    <w:rsid w:val="00A55475"/>
    <w:rsid w:val="00A5550A"/>
    <w:rsid w:val="00A55949"/>
    <w:rsid w:val="00A55B7E"/>
    <w:rsid w:val="00A56D62"/>
    <w:rsid w:val="00A614DB"/>
    <w:rsid w:val="00A62AB8"/>
    <w:rsid w:val="00A63AD7"/>
    <w:rsid w:val="00A64661"/>
    <w:rsid w:val="00A656EF"/>
    <w:rsid w:val="00A65BD4"/>
    <w:rsid w:val="00A65C67"/>
    <w:rsid w:val="00A672BD"/>
    <w:rsid w:val="00A71BBA"/>
    <w:rsid w:val="00A728B5"/>
    <w:rsid w:val="00A729F3"/>
    <w:rsid w:val="00A72D9F"/>
    <w:rsid w:val="00A73406"/>
    <w:rsid w:val="00A737E7"/>
    <w:rsid w:val="00A7390B"/>
    <w:rsid w:val="00A73CD5"/>
    <w:rsid w:val="00A73DE7"/>
    <w:rsid w:val="00A740BA"/>
    <w:rsid w:val="00A7424C"/>
    <w:rsid w:val="00A742B4"/>
    <w:rsid w:val="00A7449A"/>
    <w:rsid w:val="00A756BA"/>
    <w:rsid w:val="00A76140"/>
    <w:rsid w:val="00A76565"/>
    <w:rsid w:val="00A770E2"/>
    <w:rsid w:val="00A775C5"/>
    <w:rsid w:val="00A77719"/>
    <w:rsid w:val="00A8004D"/>
    <w:rsid w:val="00A81334"/>
    <w:rsid w:val="00A81BA6"/>
    <w:rsid w:val="00A8220E"/>
    <w:rsid w:val="00A82D04"/>
    <w:rsid w:val="00A8338C"/>
    <w:rsid w:val="00A83CF7"/>
    <w:rsid w:val="00A83F1A"/>
    <w:rsid w:val="00A84581"/>
    <w:rsid w:val="00A84881"/>
    <w:rsid w:val="00A85CC1"/>
    <w:rsid w:val="00A85FF9"/>
    <w:rsid w:val="00A86431"/>
    <w:rsid w:val="00A86FAF"/>
    <w:rsid w:val="00A87B0B"/>
    <w:rsid w:val="00A87B15"/>
    <w:rsid w:val="00A87BB5"/>
    <w:rsid w:val="00A9129D"/>
    <w:rsid w:val="00A91331"/>
    <w:rsid w:val="00A92131"/>
    <w:rsid w:val="00A92669"/>
    <w:rsid w:val="00A938D6"/>
    <w:rsid w:val="00A93AB3"/>
    <w:rsid w:val="00A93F5E"/>
    <w:rsid w:val="00A94A22"/>
    <w:rsid w:val="00A9519A"/>
    <w:rsid w:val="00A955BF"/>
    <w:rsid w:val="00A964BF"/>
    <w:rsid w:val="00A96BE0"/>
    <w:rsid w:val="00A97681"/>
    <w:rsid w:val="00AA02BC"/>
    <w:rsid w:val="00AA0FDF"/>
    <w:rsid w:val="00AA166B"/>
    <w:rsid w:val="00AA30A8"/>
    <w:rsid w:val="00AA49BE"/>
    <w:rsid w:val="00AA4D7F"/>
    <w:rsid w:val="00AA5F0C"/>
    <w:rsid w:val="00AA60B1"/>
    <w:rsid w:val="00AA629D"/>
    <w:rsid w:val="00AA669D"/>
    <w:rsid w:val="00AA7180"/>
    <w:rsid w:val="00AA7C1F"/>
    <w:rsid w:val="00AB02C3"/>
    <w:rsid w:val="00AB0AD0"/>
    <w:rsid w:val="00AB17B4"/>
    <w:rsid w:val="00AB29AA"/>
    <w:rsid w:val="00AB417F"/>
    <w:rsid w:val="00AB5AEE"/>
    <w:rsid w:val="00AC10E4"/>
    <w:rsid w:val="00AC13F9"/>
    <w:rsid w:val="00AC177D"/>
    <w:rsid w:val="00AC2215"/>
    <w:rsid w:val="00AC2F5F"/>
    <w:rsid w:val="00AC31F2"/>
    <w:rsid w:val="00AC4789"/>
    <w:rsid w:val="00AC5902"/>
    <w:rsid w:val="00AC673C"/>
    <w:rsid w:val="00AC68EA"/>
    <w:rsid w:val="00AD0418"/>
    <w:rsid w:val="00AD0745"/>
    <w:rsid w:val="00AD0771"/>
    <w:rsid w:val="00AD191B"/>
    <w:rsid w:val="00AD1A8A"/>
    <w:rsid w:val="00AD25DD"/>
    <w:rsid w:val="00AD31B5"/>
    <w:rsid w:val="00AD3BE1"/>
    <w:rsid w:val="00AD4BDD"/>
    <w:rsid w:val="00AD56C3"/>
    <w:rsid w:val="00AD6A81"/>
    <w:rsid w:val="00AD6F5F"/>
    <w:rsid w:val="00AD7BA0"/>
    <w:rsid w:val="00AE04CA"/>
    <w:rsid w:val="00AE07B3"/>
    <w:rsid w:val="00AE07CC"/>
    <w:rsid w:val="00AE0DA4"/>
    <w:rsid w:val="00AE113A"/>
    <w:rsid w:val="00AE1419"/>
    <w:rsid w:val="00AE238E"/>
    <w:rsid w:val="00AE26C2"/>
    <w:rsid w:val="00AE41A5"/>
    <w:rsid w:val="00AE629A"/>
    <w:rsid w:val="00AE645C"/>
    <w:rsid w:val="00AE7980"/>
    <w:rsid w:val="00AE7C53"/>
    <w:rsid w:val="00AF0542"/>
    <w:rsid w:val="00AF072A"/>
    <w:rsid w:val="00AF0A24"/>
    <w:rsid w:val="00AF1A47"/>
    <w:rsid w:val="00AF1A5C"/>
    <w:rsid w:val="00AF27A1"/>
    <w:rsid w:val="00AF2E18"/>
    <w:rsid w:val="00AF3224"/>
    <w:rsid w:val="00AF3C55"/>
    <w:rsid w:val="00AF3CA7"/>
    <w:rsid w:val="00AF3F64"/>
    <w:rsid w:val="00AF4619"/>
    <w:rsid w:val="00AF52CF"/>
    <w:rsid w:val="00AF58BE"/>
    <w:rsid w:val="00AF5BE5"/>
    <w:rsid w:val="00AF650F"/>
    <w:rsid w:val="00AF6553"/>
    <w:rsid w:val="00AF7856"/>
    <w:rsid w:val="00B0011F"/>
    <w:rsid w:val="00B009E6"/>
    <w:rsid w:val="00B01462"/>
    <w:rsid w:val="00B02AC8"/>
    <w:rsid w:val="00B0506C"/>
    <w:rsid w:val="00B05EC0"/>
    <w:rsid w:val="00B06A29"/>
    <w:rsid w:val="00B06A6E"/>
    <w:rsid w:val="00B06CED"/>
    <w:rsid w:val="00B07E3B"/>
    <w:rsid w:val="00B100F3"/>
    <w:rsid w:val="00B10F15"/>
    <w:rsid w:val="00B11221"/>
    <w:rsid w:val="00B1130E"/>
    <w:rsid w:val="00B11E13"/>
    <w:rsid w:val="00B13AED"/>
    <w:rsid w:val="00B13E6E"/>
    <w:rsid w:val="00B14D9F"/>
    <w:rsid w:val="00B14F33"/>
    <w:rsid w:val="00B156FA"/>
    <w:rsid w:val="00B15E69"/>
    <w:rsid w:val="00B1657D"/>
    <w:rsid w:val="00B16989"/>
    <w:rsid w:val="00B170DB"/>
    <w:rsid w:val="00B2029C"/>
    <w:rsid w:val="00B204F6"/>
    <w:rsid w:val="00B20511"/>
    <w:rsid w:val="00B21A7D"/>
    <w:rsid w:val="00B22425"/>
    <w:rsid w:val="00B224EE"/>
    <w:rsid w:val="00B231FB"/>
    <w:rsid w:val="00B23825"/>
    <w:rsid w:val="00B24902"/>
    <w:rsid w:val="00B25413"/>
    <w:rsid w:val="00B25A49"/>
    <w:rsid w:val="00B25D08"/>
    <w:rsid w:val="00B25F1F"/>
    <w:rsid w:val="00B261F3"/>
    <w:rsid w:val="00B26849"/>
    <w:rsid w:val="00B26906"/>
    <w:rsid w:val="00B27362"/>
    <w:rsid w:val="00B27D05"/>
    <w:rsid w:val="00B307AB"/>
    <w:rsid w:val="00B308DF"/>
    <w:rsid w:val="00B311FE"/>
    <w:rsid w:val="00B321F6"/>
    <w:rsid w:val="00B3262F"/>
    <w:rsid w:val="00B32B4A"/>
    <w:rsid w:val="00B32D6A"/>
    <w:rsid w:val="00B33B82"/>
    <w:rsid w:val="00B34431"/>
    <w:rsid w:val="00B4074D"/>
    <w:rsid w:val="00B4084C"/>
    <w:rsid w:val="00B41ADE"/>
    <w:rsid w:val="00B42755"/>
    <w:rsid w:val="00B427A4"/>
    <w:rsid w:val="00B43311"/>
    <w:rsid w:val="00B43B02"/>
    <w:rsid w:val="00B44A96"/>
    <w:rsid w:val="00B45F64"/>
    <w:rsid w:val="00B4669C"/>
    <w:rsid w:val="00B46A8A"/>
    <w:rsid w:val="00B47A39"/>
    <w:rsid w:val="00B50B91"/>
    <w:rsid w:val="00B50E73"/>
    <w:rsid w:val="00B514A3"/>
    <w:rsid w:val="00B51ACA"/>
    <w:rsid w:val="00B52BD7"/>
    <w:rsid w:val="00B531DC"/>
    <w:rsid w:val="00B53B12"/>
    <w:rsid w:val="00B53DD0"/>
    <w:rsid w:val="00B541D4"/>
    <w:rsid w:val="00B54612"/>
    <w:rsid w:val="00B54B0B"/>
    <w:rsid w:val="00B55AF5"/>
    <w:rsid w:val="00B5641A"/>
    <w:rsid w:val="00B56C56"/>
    <w:rsid w:val="00B57492"/>
    <w:rsid w:val="00B577F4"/>
    <w:rsid w:val="00B6000C"/>
    <w:rsid w:val="00B604FD"/>
    <w:rsid w:val="00B60E2D"/>
    <w:rsid w:val="00B61835"/>
    <w:rsid w:val="00B61F3C"/>
    <w:rsid w:val="00B62548"/>
    <w:rsid w:val="00B6265B"/>
    <w:rsid w:val="00B64142"/>
    <w:rsid w:val="00B647A0"/>
    <w:rsid w:val="00B660BF"/>
    <w:rsid w:val="00B6658A"/>
    <w:rsid w:val="00B66603"/>
    <w:rsid w:val="00B67824"/>
    <w:rsid w:val="00B70587"/>
    <w:rsid w:val="00B70736"/>
    <w:rsid w:val="00B709AE"/>
    <w:rsid w:val="00B70B63"/>
    <w:rsid w:val="00B7136B"/>
    <w:rsid w:val="00B7233C"/>
    <w:rsid w:val="00B73A3C"/>
    <w:rsid w:val="00B73AA1"/>
    <w:rsid w:val="00B748CD"/>
    <w:rsid w:val="00B74E99"/>
    <w:rsid w:val="00B75025"/>
    <w:rsid w:val="00B75876"/>
    <w:rsid w:val="00B77E59"/>
    <w:rsid w:val="00B77FFD"/>
    <w:rsid w:val="00B81521"/>
    <w:rsid w:val="00B81AC7"/>
    <w:rsid w:val="00B81F01"/>
    <w:rsid w:val="00B82A93"/>
    <w:rsid w:val="00B834DA"/>
    <w:rsid w:val="00B83DE3"/>
    <w:rsid w:val="00B848B8"/>
    <w:rsid w:val="00B84EF2"/>
    <w:rsid w:val="00B84FBC"/>
    <w:rsid w:val="00B85935"/>
    <w:rsid w:val="00B85BF4"/>
    <w:rsid w:val="00B8620C"/>
    <w:rsid w:val="00B8703C"/>
    <w:rsid w:val="00B87F5F"/>
    <w:rsid w:val="00B907E8"/>
    <w:rsid w:val="00B90E36"/>
    <w:rsid w:val="00B923BC"/>
    <w:rsid w:val="00B932E6"/>
    <w:rsid w:val="00B9334E"/>
    <w:rsid w:val="00B93836"/>
    <w:rsid w:val="00B947CB"/>
    <w:rsid w:val="00B949A5"/>
    <w:rsid w:val="00B950CE"/>
    <w:rsid w:val="00B95B76"/>
    <w:rsid w:val="00B95C43"/>
    <w:rsid w:val="00B95C59"/>
    <w:rsid w:val="00B95D46"/>
    <w:rsid w:val="00B963E2"/>
    <w:rsid w:val="00B967ED"/>
    <w:rsid w:val="00B97254"/>
    <w:rsid w:val="00B973BA"/>
    <w:rsid w:val="00B97461"/>
    <w:rsid w:val="00B97668"/>
    <w:rsid w:val="00B97C87"/>
    <w:rsid w:val="00BA0D5F"/>
    <w:rsid w:val="00BA191B"/>
    <w:rsid w:val="00BA1C5D"/>
    <w:rsid w:val="00BA1F90"/>
    <w:rsid w:val="00BA2249"/>
    <w:rsid w:val="00BA25FC"/>
    <w:rsid w:val="00BA3957"/>
    <w:rsid w:val="00BA4A32"/>
    <w:rsid w:val="00BA4E9B"/>
    <w:rsid w:val="00BA6171"/>
    <w:rsid w:val="00BA69A0"/>
    <w:rsid w:val="00BA70F6"/>
    <w:rsid w:val="00BA7177"/>
    <w:rsid w:val="00BA7548"/>
    <w:rsid w:val="00BA7A28"/>
    <w:rsid w:val="00BA7D1E"/>
    <w:rsid w:val="00BB02D1"/>
    <w:rsid w:val="00BB1376"/>
    <w:rsid w:val="00BB19A6"/>
    <w:rsid w:val="00BB29C5"/>
    <w:rsid w:val="00BB322C"/>
    <w:rsid w:val="00BB3C11"/>
    <w:rsid w:val="00BB3F04"/>
    <w:rsid w:val="00BB405B"/>
    <w:rsid w:val="00BB42E2"/>
    <w:rsid w:val="00BB47EC"/>
    <w:rsid w:val="00BB49F6"/>
    <w:rsid w:val="00BB5D91"/>
    <w:rsid w:val="00BB7055"/>
    <w:rsid w:val="00BC0306"/>
    <w:rsid w:val="00BC05C8"/>
    <w:rsid w:val="00BC0C48"/>
    <w:rsid w:val="00BC146A"/>
    <w:rsid w:val="00BC1BEC"/>
    <w:rsid w:val="00BC1E60"/>
    <w:rsid w:val="00BC210E"/>
    <w:rsid w:val="00BC3B1E"/>
    <w:rsid w:val="00BC4039"/>
    <w:rsid w:val="00BC50FE"/>
    <w:rsid w:val="00BC5376"/>
    <w:rsid w:val="00BC5A1D"/>
    <w:rsid w:val="00BC5CBA"/>
    <w:rsid w:val="00BC5E0F"/>
    <w:rsid w:val="00BC6BEE"/>
    <w:rsid w:val="00BC6E1B"/>
    <w:rsid w:val="00BD0AD5"/>
    <w:rsid w:val="00BD1111"/>
    <w:rsid w:val="00BD1745"/>
    <w:rsid w:val="00BD178E"/>
    <w:rsid w:val="00BD2089"/>
    <w:rsid w:val="00BD257C"/>
    <w:rsid w:val="00BD2A46"/>
    <w:rsid w:val="00BD384A"/>
    <w:rsid w:val="00BD39FB"/>
    <w:rsid w:val="00BD4522"/>
    <w:rsid w:val="00BD4559"/>
    <w:rsid w:val="00BD47A9"/>
    <w:rsid w:val="00BD4A9D"/>
    <w:rsid w:val="00BD4C2D"/>
    <w:rsid w:val="00BD626F"/>
    <w:rsid w:val="00BE0387"/>
    <w:rsid w:val="00BE05C1"/>
    <w:rsid w:val="00BE09B7"/>
    <w:rsid w:val="00BE0DD9"/>
    <w:rsid w:val="00BE0F62"/>
    <w:rsid w:val="00BE21D1"/>
    <w:rsid w:val="00BE25E7"/>
    <w:rsid w:val="00BE33F8"/>
    <w:rsid w:val="00BE3C85"/>
    <w:rsid w:val="00BE4317"/>
    <w:rsid w:val="00BE5102"/>
    <w:rsid w:val="00BE57B1"/>
    <w:rsid w:val="00BE5A78"/>
    <w:rsid w:val="00BE6C7B"/>
    <w:rsid w:val="00BF14B1"/>
    <w:rsid w:val="00BF154D"/>
    <w:rsid w:val="00BF177E"/>
    <w:rsid w:val="00BF1EF1"/>
    <w:rsid w:val="00BF21ED"/>
    <w:rsid w:val="00BF22F7"/>
    <w:rsid w:val="00BF27C8"/>
    <w:rsid w:val="00BF2963"/>
    <w:rsid w:val="00BF2BAA"/>
    <w:rsid w:val="00BF34D1"/>
    <w:rsid w:val="00BF4E83"/>
    <w:rsid w:val="00BF66DA"/>
    <w:rsid w:val="00C00ADB"/>
    <w:rsid w:val="00C00F27"/>
    <w:rsid w:val="00C0173C"/>
    <w:rsid w:val="00C01C9C"/>
    <w:rsid w:val="00C038CE"/>
    <w:rsid w:val="00C05207"/>
    <w:rsid w:val="00C10AB5"/>
    <w:rsid w:val="00C11164"/>
    <w:rsid w:val="00C123DC"/>
    <w:rsid w:val="00C1286E"/>
    <w:rsid w:val="00C13A8A"/>
    <w:rsid w:val="00C13F00"/>
    <w:rsid w:val="00C14AA8"/>
    <w:rsid w:val="00C14B75"/>
    <w:rsid w:val="00C14F43"/>
    <w:rsid w:val="00C1505F"/>
    <w:rsid w:val="00C1662F"/>
    <w:rsid w:val="00C21B92"/>
    <w:rsid w:val="00C2297C"/>
    <w:rsid w:val="00C2321A"/>
    <w:rsid w:val="00C23C60"/>
    <w:rsid w:val="00C24024"/>
    <w:rsid w:val="00C24269"/>
    <w:rsid w:val="00C24ECA"/>
    <w:rsid w:val="00C25047"/>
    <w:rsid w:val="00C259B6"/>
    <w:rsid w:val="00C25D93"/>
    <w:rsid w:val="00C25F15"/>
    <w:rsid w:val="00C26BCD"/>
    <w:rsid w:val="00C273F5"/>
    <w:rsid w:val="00C27BE8"/>
    <w:rsid w:val="00C30379"/>
    <w:rsid w:val="00C31117"/>
    <w:rsid w:val="00C31B5E"/>
    <w:rsid w:val="00C31BC9"/>
    <w:rsid w:val="00C3463B"/>
    <w:rsid w:val="00C353AE"/>
    <w:rsid w:val="00C3543B"/>
    <w:rsid w:val="00C373DC"/>
    <w:rsid w:val="00C37D34"/>
    <w:rsid w:val="00C37D81"/>
    <w:rsid w:val="00C40C6D"/>
    <w:rsid w:val="00C41B4E"/>
    <w:rsid w:val="00C41E4D"/>
    <w:rsid w:val="00C41FA3"/>
    <w:rsid w:val="00C42A98"/>
    <w:rsid w:val="00C4474E"/>
    <w:rsid w:val="00C44935"/>
    <w:rsid w:val="00C44AB4"/>
    <w:rsid w:val="00C44FD0"/>
    <w:rsid w:val="00C450EF"/>
    <w:rsid w:val="00C4512C"/>
    <w:rsid w:val="00C45CB5"/>
    <w:rsid w:val="00C47679"/>
    <w:rsid w:val="00C51953"/>
    <w:rsid w:val="00C533D6"/>
    <w:rsid w:val="00C538AB"/>
    <w:rsid w:val="00C545D9"/>
    <w:rsid w:val="00C54EF0"/>
    <w:rsid w:val="00C555AC"/>
    <w:rsid w:val="00C559DA"/>
    <w:rsid w:val="00C55F21"/>
    <w:rsid w:val="00C5629F"/>
    <w:rsid w:val="00C56BD7"/>
    <w:rsid w:val="00C56C4A"/>
    <w:rsid w:val="00C575D4"/>
    <w:rsid w:val="00C57B7A"/>
    <w:rsid w:val="00C6020F"/>
    <w:rsid w:val="00C6268A"/>
    <w:rsid w:val="00C63286"/>
    <w:rsid w:val="00C636F0"/>
    <w:rsid w:val="00C646A0"/>
    <w:rsid w:val="00C646CB"/>
    <w:rsid w:val="00C6471E"/>
    <w:rsid w:val="00C64C75"/>
    <w:rsid w:val="00C65B41"/>
    <w:rsid w:val="00C66A2E"/>
    <w:rsid w:val="00C66C1C"/>
    <w:rsid w:val="00C66F02"/>
    <w:rsid w:val="00C6762B"/>
    <w:rsid w:val="00C67B93"/>
    <w:rsid w:val="00C71F5C"/>
    <w:rsid w:val="00C72210"/>
    <w:rsid w:val="00C722FE"/>
    <w:rsid w:val="00C725D0"/>
    <w:rsid w:val="00C731C2"/>
    <w:rsid w:val="00C73761"/>
    <w:rsid w:val="00C74329"/>
    <w:rsid w:val="00C74FFE"/>
    <w:rsid w:val="00C75229"/>
    <w:rsid w:val="00C75C69"/>
    <w:rsid w:val="00C760E0"/>
    <w:rsid w:val="00C76690"/>
    <w:rsid w:val="00C76CE0"/>
    <w:rsid w:val="00C76E56"/>
    <w:rsid w:val="00C7784A"/>
    <w:rsid w:val="00C77CEE"/>
    <w:rsid w:val="00C80073"/>
    <w:rsid w:val="00C80578"/>
    <w:rsid w:val="00C81919"/>
    <w:rsid w:val="00C825FD"/>
    <w:rsid w:val="00C82A39"/>
    <w:rsid w:val="00C83925"/>
    <w:rsid w:val="00C84CEA"/>
    <w:rsid w:val="00C85782"/>
    <w:rsid w:val="00C85E3C"/>
    <w:rsid w:val="00C85FFB"/>
    <w:rsid w:val="00C86AB5"/>
    <w:rsid w:val="00C86C14"/>
    <w:rsid w:val="00C86E92"/>
    <w:rsid w:val="00C87210"/>
    <w:rsid w:val="00C875D9"/>
    <w:rsid w:val="00C87987"/>
    <w:rsid w:val="00C87E72"/>
    <w:rsid w:val="00C87EAD"/>
    <w:rsid w:val="00C90C3B"/>
    <w:rsid w:val="00C91148"/>
    <w:rsid w:val="00C92BC5"/>
    <w:rsid w:val="00C92E4A"/>
    <w:rsid w:val="00C934F4"/>
    <w:rsid w:val="00C93A38"/>
    <w:rsid w:val="00C93D67"/>
    <w:rsid w:val="00C9475B"/>
    <w:rsid w:val="00C95A97"/>
    <w:rsid w:val="00C95F15"/>
    <w:rsid w:val="00C96272"/>
    <w:rsid w:val="00C9649A"/>
    <w:rsid w:val="00C96A65"/>
    <w:rsid w:val="00C96B71"/>
    <w:rsid w:val="00C96C66"/>
    <w:rsid w:val="00C96DA2"/>
    <w:rsid w:val="00C974E3"/>
    <w:rsid w:val="00CA0839"/>
    <w:rsid w:val="00CA08C2"/>
    <w:rsid w:val="00CA0A09"/>
    <w:rsid w:val="00CA0D35"/>
    <w:rsid w:val="00CA1CF3"/>
    <w:rsid w:val="00CA27F9"/>
    <w:rsid w:val="00CA2E3B"/>
    <w:rsid w:val="00CA2EFB"/>
    <w:rsid w:val="00CA3683"/>
    <w:rsid w:val="00CA39F8"/>
    <w:rsid w:val="00CA3C3B"/>
    <w:rsid w:val="00CA57C3"/>
    <w:rsid w:val="00CA5C31"/>
    <w:rsid w:val="00CA6005"/>
    <w:rsid w:val="00CA65D8"/>
    <w:rsid w:val="00CA6D71"/>
    <w:rsid w:val="00CA785E"/>
    <w:rsid w:val="00CA7894"/>
    <w:rsid w:val="00CB1CA6"/>
    <w:rsid w:val="00CB2853"/>
    <w:rsid w:val="00CB2924"/>
    <w:rsid w:val="00CB3FCF"/>
    <w:rsid w:val="00CB49A1"/>
    <w:rsid w:val="00CB53E2"/>
    <w:rsid w:val="00CB54CB"/>
    <w:rsid w:val="00CC2308"/>
    <w:rsid w:val="00CC2974"/>
    <w:rsid w:val="00CC2A7D"/>
    <w:rsid w:val="00CC54B8"/>
    <w:rsid w:val="00CC607B"/>
    <w:rsid w:val="00CC791A"/>
    <w:rsid w:val="00CD0365"/>
    <w:rsid w:val="00CD3976"/>
    <w:rsid w:val="00CD3B2C"/>
    <w:rsid w:val="00CD4055"/>
    <w:rsid w:val="00CD47B0"/>
    <w:rsid w:val="00CD50B4"/>
    <w:rsid w:val="00CD529D"/>
    <w:rsid w:val="00CD56D2"/>
    <w:rsid w:val="00CD6701"/>
    <w:rsid w:val="00CD6DD8"/>
    <w:rsid w:val="00CD7B1D"/>
    <w:rsid w:val="00CE0464"/>
    <w:rsid w:val="00CE192F"/>
    <w:rsid w:val="00CE2013"/>
    <w:rsid w:val="00CE2CE8"/>
    <w:rsid w:val="00CE4A2F"/>
    <w:rsid w:val="00CE539F"/>
    <w:rsid w:val="00CE5D19"/>
    <w:rsid w:val="00CE6CC1"/>
    <w:rsid w:val="00CE6E3B"/>
    <w:rsid w:val="00CE77F5"/>
    <w:rsid w:val="00CE7D32"/>
    <w:rsid w:val="00CE7E90"/>
    <w:rsid w:val="00CF05BF"/>
    <w:rsid w:val="00CF1A88"/>
    <w:rsid w:val="00CF20CA"/>
    <w:rsid w:val="00CF4DC3"/>
    <w:rsid w:val="00CF57D4"/>
    <w:rsid w:val="00CF61AE"/>
    <w:rsid w:val="00CF6D57"/>
    <w:rsid w:val="00CF7911"/>
    <w:rsid w:val="00D00F7C"/>
    <w:rsid w:val="00D020C8"/>
    <w:rsid w:val="00D02266"/>
    <w:rsid w:val="00D026C2"/>
    <w:rsid w:val="00D02BCF"/>
    <w:rsid w:val="00D0452A"/>
    <w:rsid w:val="00D049E0"/>
    <w:rsid w:val="00D05335"/>
    <w:rsid w:val="00D067C6"/>
    <w:rsid w:val="00D06B4C"/>
    <w:rsid w:val="00D072DC"/>
    <w:rsid w:val="00D079B1"/>
    <w:rsid w:val="00D12039"/>
    <w:rsid w:val="00D1271A"/>
    <w:rsid w:val="00D12DF4"/>
    <w:rsid w:val="00D138CE"/>
    <w:rsid w:val="00D13DBB"/>
    <w:rsid w:val="00D14508"/>
    <w:rsid w:val="00D1462D"/>
    <w:rsid w:val="00D14A44"/>
    <w:rsid w:val="00D15436"/>
    <w:rsid w:val="00D15492"/>
    <w:rsid w:val="00D16148"/>
    <w:rsid w:val="00D178EC"/>
    <w:rsid w:val="00D17DE7"/>
    <w:rsid w:val="00D20756"/>
    <w:rsid w:val="00D210DE"/>
    <w:rsid w:val="00D2263F"/>
    <w:rsid w:val="00D22BA8"/>
    <w:rsid w:val="00D23A3B"/>
    <w:rsid w:val="00D244F8"/>
    <w:rsid w:val="00D24ADD"/>
    <w:rsid w:val="00D24BD4"/>
    <w:rsid w:val="00D24DC1"/>
    <w:rsid w:val="00D27286"/>
    <w:rsid w:val="00D275C7"/>
    <w:rsid w:val="00D27F8F"/>
    <w:rsid w:val="00D30DFA"/>
    <w:rsid w:val="00D313A7"/>
    <w:rsid w:val="00D31B56"/>
    <w:rsid w:val="00D32D97"/>
    <w:rsid w:val="00D32F3C"/>
    <w:rsid w:val="00D3386C"/>
    <w:rsid w:val="00D3391A"/>
    <w:rsid w:val="00D34CDA"/>
    <w:rsid w:val="00D35D38"/>
    <w:rsid w:val="00D35EDD"/>
    <w:rsid w:val="00D4114A"/>
    <w:rsid w:val="00D411C8"/>
    <w:rsid w:val="00D4181C"/>
    <w:rsid w:val="00D42624"/>
    <w:rsid w:val="00D42A7C"/>
    <w:rsid w:val="00D43260"/>
    <w:rsid w:val="00D439EF"/>
    <w:rsid w:val="00D43C45"/>
    <w:rsid w:val="00D43D71"/>
    <w:rsid w:val="00D441F2"/>
    <w:rsid w:val="00D45412"/>
    <w:rsid w:val="00D45CE6"/>
    <w:rsid w:val="00D46BB4"/>
    <w:rsid w:val="00D47743"/>
    <w:rsid w:val="00D51314"/>
    <w:rsid w:val="00D5141C"/>
    <w:rsid w:val="00D515AC"/>
    <w:rsid w:val="00D515DE"/>
    <w:rsid w:val="00D51924"/>
    <w:rsid w:val="00D51D3B"/>
    <w:rsid w:val="00D537A5"/>
    <w:rsid w:val="00D53A9D"/>
    <w:rsid w:val="00D53C3B"/>
    <w:rsid w:val="00D545F3"/>
    <w:rsid w:val="00D54A9A"/>
    <w:rsid w:val="00D558AF"/>
    <w:rsid w:val="00D565B2"/>
    <w:rsid w:val="00D57872"/>
    <w:rsid w:val="00D61178"/>
    <w:rsid w:val="00D622C0"/>
    <w:rsid w:val="00D63278"/>
    <w:rsid w:val="00D63A5C"/>
    <w:rsid w:val="00D63B35"/>
    <w:rsid w:val="00D63EA3"/>
    <w:rsid w:val="00D64161"/>
    <w:rsid w:val="00D64A5E"/>
    <w:rsid w:val="00D65214"/>
    <w:rsid w:val="00D65958"/>
    <w:rsid w:val="00D70BFB"/>
    <w:rsid w:val="00D7139B"/>
    <w:rsid w:val="00D718D1"/>
    <w:rsid w:val="00D7295D"/>
    <w:rsid w:val="00D73820"/>
    <w:rsid w:val="00D73B62"/>
    <w:rsid w:val="00D73C4B"/>
    <w:rsid w:val="00D73EB2"/>
    <w:rsid w:val="00D744A8"/>
    <w:rsid w:val="00D753C8"/>
    <w:rsid w:val="00D763D8"/>
    <w:rsid w:val="00D76627"/>
    <w:rsid w:val="00D76BC9"/>
    <w:rsid w:val="00D76FC1"/>
    <w:rsid w:val="00D77542"/>
    <w:rsid w:val="00D800B6"/>
    <w:rsid w:val="00D8011C"/>
    <w:rsid w:val="00D80288"/>
    <w:rsid w:val="00D80A0B"/>
    <w:rsid w:val="00D80D8B"/>
    <w:rsid w:val="00D80D8D"/>
    <w:rsid w:val="00D81C61"/>
    <w:rsid w:val="00D83CB2"/>
    <w:rsid w:val="00D84573"/>
    <w:rsid w:val="00D84831"/>
    <w:rsid w:val="00D85477"/>
    <w:rsid w:val="00D865F8"/>
    <w:rsid w:val="00D87D58"/>
    <w:rsid w:val="00D87EB8"/>
    <w:rsid w:val="00D90136"/>
    <w:rsid w:val="00D90805"/>
    <w:rsid w:val="00D90987"/>
    <w:rsid w:val="00D90E84"/>
    <w:rsid w:val="00D91564"/>
    <w:rsid w:val="00D93D7E"/>
    <w:rsid w:val="00D94358"/>
    <w:rsid w:val="00D94C9B"/>
    <w:rsid w:val="00D94F85"/>
    <w:rsid w:val="00D955C9"/>
    <w:rsid w:val="00D96188"/>
    <w:rsid w:val="00D96547"/>
    <w:rsid w:val="00D9698D"/>
    <w:rsid w:val="00D9705C"/>
    <w:rsid w:val="00D9715A"/>
    <w:rsid w:val="00DA0230"/>
    <w:rsid w:val="00DA05FD"/>
    <w:rsid w:val="00DA0BB3"/>
    <w:rsid w:val="00DA1351"/>
    <w:rsid w:val="00DA2121"/>
    <w:rsid w:val="00DA3126"/>
    <w:rsid w:val="00DA368C"/>
    <w:rsid w:val="00DA3D59"/>
    <w:rsid w:val="00DA4177"/>
    <w:rsid w:val="00DA5046"/>
    <w:rsid w:val="00DA50BE"/>
    <w:rsid w:val="00DA635A"/>
    <w:rsid w:val="00DA7F8E"/>
    <w:rsid w:val="00DA7FCA"/>
    <w:rsid w:val="00DB0A0B"/>
    <w:rsid w:val="00DB12C4"/>
    <w:rsid w:val="00DB1325"/>
    <w:rsid w:val="00DB19E1"/>
    <w:rsid w:val="00DB3CF9"/>
    <w:rsid w:val="00DB4280"/>
    <w:rsid w:val="00DB497B"/>
    <w:rsid w:val="00DB4C51"/>
    <w:rsid w:val="00DB6B01"/>
    <w:rsid w:val="00DB6C8C"/>
    <w:rsid w:val="00DB6CD4"/>
    <w:rsid w:val="00DB7B51"/>
    <w:rsid w:val="00DC0C71"/>
    <w:rsid w:val="00DC0EC7"/>
    <w:rsid w:val="00DC0F57"/>
    <w:rsid w:val="00DC1AE3"/>
    <w:rsid w:val="00DC1FE0"/>
    <w:rsid w:val="00DC2246"/>
    <w:rsid w:val="00DC28A5"/>
    <w:rsid w:val="00DC2AD2"/>
    <w:rsid w:val="00DC2CC7"/>
    <w:rsid w:val="00DC2E04"/>
    <w:rsid w:val="00DC39BC"/>
    <w:rsid w:val="00DC3CF4"/>
    <w:rsid w:val="00DC4308"/>
    <w:rsid w:val="00DC44CE"/>
    <w:rsid w:val="00DC4565"/>
    <w:rsid w:val="00DC45BD"/>
    <w:rsid w:val="00DC485A"/>
    <w:rsid w:val="00DC490C"/>
    <w:rsid w:val="00DC5041"/>
    <w:rsid w:val="00DC6BA4"/>
    <w:rsid w:val="00DD0097"/>
    <w:rsid w:val="00DD03F7"/>
    <w:rsid w:val="00DD05FD"/>
    <w:rsid w:val="00DD0726"/>
    <w:rsid w:val="00DD09E0"/>
    <w:rsid w:val="00DD0A79"/>
    <w:rsid w:val="00DD1024"/>
    <w:rsid w:val="00DD1AAF"/>
    <w:rsid w:val="00DD3342"/>
    <w:rsid w:val="00DD33FB"/>
    <w:rsid w:val="00DD36A9"/>
    <w:rsid w:val="00DD3807"/>
    <w:rsid w:val="00DD3E3F"/>
    <w:rsid w:val="00DD42CA"/>
    <w:rsid w:val="00DD4B7D"/>
    <w:rsid w:val="00DD5C29"/>
    <w:rsid w:val="00DD5FBD"/>
    <w:rsid w:val="00DD63BF"/>
    <w:rsid w:val="00DD6E3C"/>
    <w:rsid w:val="00DD77FC"/>
    <w:rsid w:val="00DE0422"/>
    <w:rsid w:val="00DE0A44"/>
    <w:rsid w:val="00DE1047"/>
    <w:rsid w:val="00DE1708"/>
    <w:rsid w:val="00DE2448"/>
    <w:rsid w:val="00DE31C7"/>
    <w:rsid w:val="00DE34F7"/>
    <w:rsid w:val="00DE45BC"/>
    <w:rsid w:val="00DE553A"/>
    <w:rsid w:val="00DE5D93"/>
    <w:rsid w:val="00DE5DE0"/>
    <w:rsid w:val="00DE60BC"/>
    <w:rsid w:val="00DE650B"/>
    <w:rsid w:val="00DE6862"/>
    <w:rsid w:val="00DF0636"/>
    <w:rsid w:val="00DF0758"/>
    <w:rsid w:val="00DF0872"/>
    <w:rsid w:val="00DF08EF"/>
    <w:rsid w:val="00DF0C02"/>
    <w:rsid w:val="00DF1211"/>
    <w:rsid w:val="00DF13E7"/>
    <w:rsid w:val="00DF1E9F"/>
    <w:rsid w:val="00DF3268"/>
    <w:rsid w:val="00DF3348"/>
    <w:rsid w:val="00DF35EF"/>
    <w:rsid w:val="00DF3631"/>
    <w:rsid w:val="00DF4CAF"/>
    <w:rsid w:val="00DF5F8D"/>
    <w:rsid w:val="00DF621F"/>
    <w:rsid w:val="00DF6F6E"/>
    <w:rsid w:val="00DF781D"/>
    <w:rsid w:val="00DF7825"/>
    <w:rsid w:val="00DF7B62"/>
    <w:rsid w:val="00E012AA"/>
    <w:rsid w:val="00E01A42"/>
    <w:rsid w:val="00E023B1"/>
    <w:rsid w:val="00E029EE"/>
    <w:rsid w:val="00E02E6A"/>
    <w:rsid w:val="00E030F4"/>
    <w:rsid w:val="00E0357B"/>
    <w:rsid w:val="00E0558C"/>
    <w:rsid w:val="00E06C06"/>
    <w:rsid w:val="00E06D17"/>
    <w:rsid w:val="00E107F9"/>
    <w:rsid w:val="00E114A8"/>
    <w:rsid w:val="00E118DC"/>
    <w:rsid w:val="00E11F94"/>
    <w:rsid w:val="00E12242"/>
    <w:rsid w:val="00E12CBE"/>
    <w:rsid w:val="00E131A7"/>
    <w:rsid w:val="00E1616F"/>
    <w:rsid w:val="00E1734D"/>
    <w:rsid w:val="00E2009B"/>
    <w:rsid w:val="00E204F0"/>
    <w:rsid w:val="00E20F0B"/>
    <w:rsid w:val="00E221C3"/>
    <w:rsid w:val="00E22E0E"/>
    <w:rsid w:val="00E23777"/>
    <w:rsid w:val="00E23E1B"/>
    <w:rsid w:val="00E2434E"/>
    <w:rsid w:val="00E24590"/>
    <w:rsid w:val="00E250A9"/>
    <w:rsid w:val="00E276BA"/>
    <w:rsid w:val="00E27A87"/>
    <w:rsid w:val="00E30CE4"/>
    <w:rsid w:val="00E310E4"/>
    <w:rsid w:val="00E312E1"/>
    <w:rsid w:val="00E31356"/>
    <w:rsid w:val="00E325F6"/>
    <w:rsid w:val="00E32A50"/>
    <w:rsid w:val="00E32FA3"/>
    <w:rsid w:val="00E341FD"/>
    <w:rsid w:val="00E356BD"/>
    <w:rsid w:val="00E35798"/>
    <w:rsid w:val="00E35D6C"/>
    <w:rsid w:val="00E35DA0"/>
    <w:rsid w:val="00E3775A"/>
    <w:rsid w:val="00E37791"/>
    <w:rsid w:val="00E41870"/>
    <w:rsid w:val="00E41C56"/>
    <w:rsid w:val="00E442DA"/>
    <w:rsid w:val="00E44F7E"/>
    <w:rsid w:val="00E45BCD"/>
    <w:rsid w:val="00E46245"/>
    <w:rsid w:val="00E47D6F"/>
    <w:rsid w:val="00E508A5"/>
    <w:rsid w:val="00E50E5B"/>
    <w:rsid w:val="00E52A96"/>
    <w:rsid w:val="00E52DE6"/>
    <w:rsid w:val="00E53DAF"/>
    <w:rsid w:val="00E542BD"/>
    <w:rsid w:val="00E54B2D"/>
    <w:rsid w:val="00E5579D"/>
    <w:rsid w:val="00E55A91"/>
    <w:rsid w:val="00E57FFB"/>
    <w:rsid w:val="00E611F2"/>
    <w:rsid w:val="00E6347E"/>
    <w:rsid w:val="00E63D20"/>
    <w:rsid w:val="00E64220"/>
    <w:rsid w:val="00E64FF9"/>
    <w:rsid w:val="00E65606"/>
    <w:rsid w:val="00E65943"/>
    <w:rsid w:val="00E66588"/>
    <w:rsid w:val="00E66D0C"/>
    <w:rsid w:val="00E66D18"/>
    <w:rsid w:val="00E66E08"/>
    <w:rsid w:val="00E67A58"/>
    <w:rsid w:val="00E70257"/>
    <w:rsid w:val="00E70F09"/>
    <w:rsid w:val="00E71533"/>
    <w:rsid w:val="00E72CCD"/>
    <w:rsid w:val="00E72EFB"/>
    <w:rsid w:val="00E739CA"/>
    <w:rsid w:val="00E74466"/>
    <w:rsid w:val="00E744B3"/>
    <w:rsid w:val="00E754F0"/>
    <w:rsid w:val="00E755E0"/>
    <w:rsid w:val="00E758C2"/>
    <w:rsid w:val="00E80A20"/>
    <w:rsid w:val="00E81031"/>
    <w:rsid w:val="00E81413"/>
    <w:rsid w:val="00E81D3A"/>
    <w:rsid w:val="00E8380B"/>
    <w:rsid w:val="00E84251"/>
    <w:rsid w:val="00E844FB"/>
    <w:rsid w:val="00E8470D"/>
    <w:rsid w:val="00E8477E"/>
    <w:rsid w:val="00E84E76"/>
    <w:rsid w:val="00E84FF5"/>
    <w:rsid w:val="00E85DE9"/>
    <w:rsid w:val="00E861DA"/>
    <w:rsid w:val="00E87076"/>
    <w:rsid w:val="00E87334"/>
    <w:rsid w:val="00E90496"/>
    <w:rsid w:val="00E905BB"/>
    <w:rsid w:val="00E90696"/>
    <w:rsid w:val="00E909C0"/>
    <w:rsid w:val="00E91314"/>
    <w:rsid w:val="00E92266"/>
    <w:rsid w:val="00E9282B"/>
    <w:rsid w:val="00E93F71"/>
    <w:rsid w:val="00E943D1"/>
    <w:rsid w:val="00E94A8E"/>
    <w:rsid w:val="00E94D2F"/>
    <w:rsid w:val="00E952D6"/>
    <w:rsid w:val="00E95568"/>
    <w:rsid w:val="00E969C8"/>
    <w:rsid w:val="00EA093F"/>
    <w:rsid w:val="00EA193D"/>
    <w:rsid w:val="00EA311C"/>
    <w:rsid w:val="00EA338A"/>
    <w:rsid w:val="00EA3577"/>
    <w:rsid w:val="00EA3892"/>
    <w:rsid w:val="00EA3CDB"/>
    <w:rsid w:val="00EA484F"/>
    <w:rsid w:val="00EA4F4D"/>
    <w:rsid w:val="00EA5333"/>
    <w:rsid w:val="00EA63B2"/>
    <w:rsid w:val="00EA7AFC"/>
    <w:rsid w:val="00EA7C6E"/>
    <w:rsid w:val="00EA7FC3"/>
    <w:rsid w:val="00EB06BC"/>
    <w:rsid w:val="00EB0B19"/>
    <w:rsid w:val="00EB14B5"/>
    <w:rsid w:val="00EB21D1"/>
    <w:rsid w:val="00EB3B50"/>
    <w:rsid w:val="00EB4644"/>
    <w:rsid w:val="00EB48AC"/>
    <w:rsid w:val="00EB5540"/>
    <w:rsid w:val="00EB5BAF"/>
    <w:rsid w:val="00EB6D1B"/>
    <w:rsid w:val="00EB7CFF"/>
    <w:rsid w:val="00EC0334"/>
    <w:rsid w:val="00EC0B45"/>
    <w:rsid w:val="00EC2C9F"/>
    <w:rsid w:val="00EC5CB1"/>
    <w:rsid w:val="00EC71CF"/>
    <w:rsid w:val="00ED0093"/>
    <w:rsid w:val="00ED1D7A"/>
    <w:rsid w:val="00ED24BE"/>
    <w:rsid w:val="00ED25DC"/>
    <w:rsid w:val="00ED2A14"/>
    <w:rsid w:val="00ED46F5"/>
    <w:rsid w:val="00ED69B8"/>
    <w:rsid w:val="00ED6C33"/>
    <w:rsid w:val="00ED71CA"/>
    <w:rsid w:val="00EE0B06"/>
    <w:rsid w:val="00EE1759"/>
    <w:rsid w:val="00EE19D5"/>
    <w:rsid w:val="00EE3C1B"/>
    <w:rsid w:val="00EE4C81"/>
    <w:rsid w:val="00EE63C0"/>
    <w:rsid w:val="00EE69E7"/>
    <w:rsid w:val="00EE72D5"/>
    <w:rsid w:val="00EF19F2"/>
    <w:rsid w:val="00EF2691"/>
    <w:rsid w:val="00EF2A00"/>
    <w:rsid w:val="00EF3AE2"/>
    <w:rsid w:val="00EF5AB3"/>
    <w:rsid w:val="00EF6AB3"/>
    <w:rsid w:val="00EF6CC1"/>
    <w:rsid w:val="00EF6EDE"/>
    <w:rsid w:val="00EF7E7E"/>
    <w:rsid w:val="00EF7F87"/>
    <w:rsid w:val="00F00D03"/>
    <w:rsid w:val="00F0194C"/>
    <w:rsid w:val="00F02FB9"/>
    <w:rsid w:val="00F033A7"/>
    <w:rsid w:val="00F0355A"/>
    <w:rsid w:val="00F04AF1"/>
    <w:rsid w:val="00F055AB"/>
    <w:rsid w:val="00F05AE7"/>
    <w:rsid w:val="00F05FB3"/>
    <w:rsid w:val="00F064A0"/>
    <w:rsid w:val="00F06745"/>
    <w:rsid w:val="00F06F48"/>
    <w:rsid w:val="00F114AD"/>
    <w:rsid w:val="00F11A39"/>
    <w:rsid w:val="00F11F44"/>
    <w:rsid w:val="00F13C65"/>
    <w:rsid w:val="00F14674"/>
    <w:rsid w:val="00F1484E"/>
    <w:rsid w:val="00F16DAB"/>
    <w:rsid w:val="00F178DF"/>
    <w:rsid w:val="00F17A34"/>
    <w:rsid w:val="00F20804"/>
    <w:rsid w:val="00F2088D"/>
    <w:rsid w:val="00F20B4C"/>
    <w:rsid w:val="00F2101D"/>
    <w:rsid w:val="00F21733"/>
    <w:rsid w:val="00F23537"/>
    <w:rsid w:val="00F23ABB"/>
    <w:rsid w:val="00F23EB4"/>
    <w:rsid w:val="00F2455B"/>
    <w:rsid w:val="00F24684"/>
    <w:rsid w:val="00F24701"/>
    <w:rsid w:val="00F25014"/>
    <w:rsid w:val="00F2562C"/>
    <w:rsid w:val="00F25DF8"/>
    <w:rsid w:val="00F2609B"/>
    <w:rsid w:val="00F304D1"/>
    <w:rsid w:val="00F321CB"/>
    <w:rsid w:val="00F323D9"/>
    <w:rsid w:val="00F34143"/>
    <w:rsid w:val="00F36402"/>
    <w:rsid w:val="00F369FC"/>
    <w:rsid w:val="00F376E7"/>
    <w:rsid w:val="00F37DE4"/>
    <w:rsid w:val="00F40357"/>
    <w:rsid w:val="00F40858"/>
    <w:rsid w:val="00F408B5"/>
    <w:rsid w:val="00F419EE"/>
    <w:rsid w:val="00F43140"/>
    <w:rsid w:val="00F43566"/>
    <w:rsid w:val="00F447AE"/>
    <w:rsid w:val="00F44848"/>
    <w:rsid w:val="00F44EBF"/>
    <w:rsid w:val="00F450C9"/>
    <w:rsid w:val="00F4611A"/>
    <w:rsid w:val="00F46BF6"/>
    <w:rsid w:val="00F46C1C"/>
    <w:rsid w:val="00F474CA"/>
    <w:rsid w:val="00F47FBA"/>
    <w:rsid w:val="00F50113"/>
    <w:rsid w:val="00F515B6"/>
    <w:rsid w:val="00F5169E"/>
    <w:rsid w:val="00F52063"/>
    <w:rsid w:val="00F5285D"/>
    <w:rsid w:val="00F53730"/>
    <w:rsid w:val="00F541BD"/>
    <w:rsid w:val="00F54522"/>
    <w:rsid w:val="00F5480C"/>
    <w:rsid w:val="00F55322"/>
    <w:rsid w:val="00F5558E"/>
    <w:rsid w:val="00F559DF"/>
    <w:rsid w:val="00F559E7"/>
    <w:rsid w:val="00F55DF6"/>
    <w:rsid w:val="00F56873"/>
    <w:rsid w:val="00F57A7E"/>
    <w:rsid w:val="00F60C5E"/>
    <w:rsid w:val="00F61007"/>
    <w:rsid w:val="00F6303A"/>
    <w:rsid w:val="00F63832"/>
    <w:rsid w:val="00F63CC3"/>
    <w:rsid w:val="00F648A1"/>
    <w:rsid w:val="00F64EFE"/>
    <w:rsid w:val="00F65097"/>
    <w:rsid w:val="00F65F1E"/>
    <w:rsid w:val="00F672F4"/>
    <w:rsid w:val="00F70DEF"/>
    <w:rsid w:val="00F70F4D"/>
    <w:rsid w:val="00F71752"/>
    <w:rsid w:val="00F71EB7"/>
    <w:rsid w:val="00F728B7"/>
    <w:rsid w:val="00F72EE8"/>
    <w:rsid w:val="00F73F23"/>
    <w:rsid w:val="00F7496A"/>
    <w:rsid w:val="00F74985"/>
    <w:rsid w:val="00F74CDA"/>
    <w:rsid w:val="00F74E37"/>
    <w:rsid w:val="00F74F84"/>
    <w:rsid w:val="00F75014"/>
    <w:rsid w:val="00F757D4"/>
    <w:rsid w:val="00F75E6F"/>
    <w:rsid w:val="00F76DF4"/>
    <w:rsid w:val="00F773EF"/>
    <w:rsid w:val="00F8008A"/>
    <w:rsid w:val="00F817D5"/>
    <w:rsid w:val="00F81810"/>
    <w:rsid w:val="00F81BAD"/>
    <w:rsid w:val="00F81CCD"/>
    <w:rsid w:val="00F82037"/>
    <w:rsid w:val="00F8254D"/>
    <w:rsid w:val="00F829BD"/>
    <w:rsid w:val="00F82D06"/>
    <w:rsid w:val="00F83594"/>
    <w:rsid w:val="00F83B45"/>
    <w:rsid w:val="00F841BB"/>
    <w:rsid w:val="00F8477B"/>
    <w:rsid w:val="00F849CD"/>
    <w:rsid w:val="00F84FD4"/>
    <w:rsid w:val="00F85A42"/>
    <w:rsid w:val="00F8646B"/>
    <w:rsid w:val="00F86BA1"/>
    <w:rsid w:val="00F86EE8"/>
    <w:rsid w:val="00F876DE"/>
    <w:rsid w:val="00F8773E"/>
    <w:rsid w:val="00F8794D"/>
    <w:rsid w:val="00F87B7F"/>
    <w:rsid w:val="00F90503"/>
    <w:rsid w:val="00F910E0"/>
    <w:rsid w:val="00F91BEE"/>
    <w:rsid w:val="00F93716"/>
    <w:rsid w:val="00F93A84"/>
    <w:rsid w:val="00F93F2C"/>
    <w:rsid w:val="00F94A65"/>
    <w:rsid w:val="00F95F0D"/>
    <w:rsid w:val="00F96346"/>
    <w:rsid w:val="00F97215"/>
    <w:rsid w:val="00FA0004"/>
    <w:rsid w:val="00FA034D"/>
    <w:rsid w:val="00FA23D8"/>
    <w:rsid w:val="00FA2713"/>
    <w:rsid w:val="00FA3291"/>
    <w:rsid w:val="00FA450F"/>
    <w:rsid w:val="00FA4843"/>
    <w:rsid w:val="00FA4C3D"/>
    <w:rsid w:val="00FA518B"/>
    <w:rsid w:val="00FA54F9"/>
    <w:rsid w:val="00FA61EB"/>
    <w:rsid w:val="00FA74FE"/>
    <w:rsid w:val="00FA7BAF"/>
    <w:rsid w:val="00FA7BFC"/>
    <w:rsid w:val="00FA7D0C"/>
    <w:rsid w:val="00FB1506"/>
    <w:rsid w:val="00FB1DD7"/>
    <w:rsid w:val="00FB3DB7"/>
    <w:rsid w:val="00FB4817"/>
    <w:rsid w:val="00FB6D8C"/>
    <w:rsid w:val="00FC024E"/>
    <w:rsid w:val="00FC05D5"/>
    <w:rsid w:val="00FC1237"/>
    <w:rsid w:val="00FC21A1"/>
    <w:rsid w:val="00FC2A3C"/>
    <w:rsid w:val="00FC4571"/>
    <w:rsid w:val="00FC4A7A"/>
    <w:rsid w:val="00FD044A"/>
    <w:rsid w:val="00FD053B"/>
    <w:rsid w:val="00FD22E1"/>
    <w:rsid w:val="00FD2719"/>
    <w:rsid w:val="00FD3236"/>
    <w:rsid w:val="00FD3E6F"/>
    <w:rsid w:val="00FD4003"/>
    <w:rsid w:val="00FD4257"/>
    <w:rsid w:val="00FD5236"/>
    <w:rsid w:val="00FD587B"/>
    <w:rsid w:val="00FD732A"/>
    <w:rsid w:val="00FD7546"/>
    <w:rsid w:val="00FE02B3"/>
    <w:rsid w:val="00FE05AB"/>
    <w:rsid w:val="00FE0B2C"/>
    <w:rsid w:val="00FE0CB9"/>
    <w:rsid w:val="00FE0F4B"/>
    <w:rsid w:val="00FE1C25"/>
    <w:rsid w:val="00FE1FBC"/>
    <w:rsid w:val="00FE24C0"/>
    <w:rsid w:val="00FE48E9"/>
    <w:rsid w:val="00FE4BAF"/>
    <w:rsid w:val="00FE55F9"/>
    <w:rsid w:val="00FE5E4B"/>
    <w:rsid w:val="00FE701E"/>
    <w:rsid w:val="00FE758F"/>
    <w:rsid w:val="00FE76D8"/>
    <w:rsid w:val="00FF0F55"/>
    <w:rsid w:val="00FF155B"/>
    <w:rsid w:val="00FF2556"/>
    <w:rsid w:val="00FF3402"/>
    <w:rsid w:val="00FF34C8"/>
    <w:rsid w:val="00FF4278"/>
    <w:rsid w:val="00FF45D6"/>
    <w:rsid w:val="00FF4712"/>
    <w:rsid w:val="00FF52DD"/>
    <w:rsid w:val="00FF5912"/>
    <w:rsid w:val="00FF618A"/>
    <w:rsid w:val="00FF721C"/>
    <w:rsid w:val="00FF74E9"/>
    <w:rsid w:val="00FF74FA"/>
  </w:rsids>
  <m:mathPr>
    <m:mathFont m:val="Cambria Math"/>
    <m:brkBin m:val="before"/>
    <m:brkBinSub m:val="--"/>
    <m:smallFrac m:val="0"/>
    <m:dispDef/>
    <m:lMargin m:val="0"/>
    <m:rMargin m:val="0"/>
    <m:defJc m:val="centerGroup"/>
    <m:wrapIndent m:val="1440"/>
    <m:intLim m:val="subSup"/>
    <m:naryLim m:val="undOvr"/>
  </m:mathPr>
  <w:themeFontLang w:val="fr-FR"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200]">
      <v:stroke endarrow="block" color="none [3200]" weight="1pt"/>
      <v:shadow on="t" type="perspective" color="none [1601]" offset="1pt" offset2="-3pt"/>
      <o:colormru v:ext="edit" colors="#e4e4e4,#dbdbdb,#d5d5d5"/>
    </o:shapedefaults>
    <o:shapelayout v:ext="edit">
      <o:idmap v:ext="edit" data="1"/>
    </o:shapelayout>
  </w:shapeDefaults>
  <w:decimalSymbol w:val="."/>
  <w:listSeparator w:val=","/>
  <w14:docId w14:val="677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35" w:unhideWhenUsed="0" w:qFormat="1"/>
    <w:lsdException w:name="footnote reference" w:uiPriority="0"/>
    <w:lsdException w:name="page number" w:uiPriority="0"/>
    <w:lsdException w:name="List 2" w:uiPriority="0"/>
    <w:lsdException w:name="List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next w:val="BodyTextIndent1"/>
    <w:qFormat/>
    <w:rsid w:val="000971FB"/>
    <w:pPr>
      <w:spacing w:after="120" w:line="240" w:lineRule="atLeast"/>
    </w:pPr>
    <w:rPr>
      <w:sz w:val="22"/>
      <w:lang w:bidi="en-US"/>
    </w:rPr>
  </w:style>
  <w:style w:type="paragraph" w:styleId="Heading1">
    <w:name w:val="heading 1"/>
    <w:basedOn w:val="Normal"/>
    <w:next w:val="BodyTextIndent1"/>
    <w:link w:val="Heading1Char"/>
    <w:uiPriority w:val="9"/>
    <w:qFormat/>
    <w:rsid w:val="005D7D66"/>
    <w:pPr>
      <w:keepNext/>
      <w:pageBreakBefore/>
      <w:numPr>
        <w:numId w:val="2"/>
      </w:numPr>
      <w:shd w:val="clear" w:color="auto" w:fill="8DB3E2"/>
      <w:spacing w:before="240" w:line="240" w:lineRule="auto"/>
      <w:outlineLvl w:val="0"/>
    </w:pPr>
    <w:rPr>
      <w:b/>
      <w:bCs/>
      <w:caps/>
      <w:spacing w:val="15"/>
      <w:sz w:val="24"/>
      <w:szCs w:val="22"/>
    </w:rPr>
  </w:style>
  <w:style w:type="paragraph" w:styleId="Heading2">
    <w:name w:val="heading 2"/>
    <w:basedOn w:val="Normal"/>
    <w:next w:val="BodyTextIndent1"/>
    <w:link w:val="Heading2Char"/>
    <w:uiPriority w:val="9"/>
    <w:qFormat/>
    <w:rsid w:val="00B45F64"/>
    <w:pPr>
      <w:keepNext/>
      <w:numPr>
        <w:ilvl w:val="1"/>
        <w:numId w:val="2"/>
      </w:numPr>
      <w:pBdr>
        <w:bottom w:val="single" w:sz="4" w:space="1" w:color="auto"/>
      </w:pBdr>
      <w:spacing w:before="360"/>
      <w:outlineLvl w:val="1"/>
    </w:pPr>
    <w:rPr>
      <w:b/>
      <w:caps/>
      <w:spacing w:val="15"/>
      <w:sz w:val="24"/>
      <w:szCs w:val="22"/>
    </w:rPr>
  </w:style>
  <w:style w:type="paragraph" w:styleId="Heading3">
    <w:name w:val="heading 3"/>
    <w:basedOn w:val="Heading2"/>
    <w:next w:val="BodyTextIndent1"/>
    <w:link w:val="Heading3Char"/>
    <w:uiPriority w:val="9"/>
    <w:qFormat/>
    <w:rsid w:val="00B45F64"/>
    <w:pPr>
      <w:numPr>
        <w:ilvl w:val="2"/>
      </w:numPr>
      <w:pBdr>
        <w:bottom w:val="none" w:sz="0" w:space="0" w:color="auto"/>
      </w:pBdr>
      <w:ind w:left="900" w:right="86" w:hanging="900"/>
      <w:outlineLvl w:val="2"/>
    </w:pPr>
    <w:rPr>
      <w:caps w:val="0"/>
      <w:szCs w:val="24"/>
    </w:rPr>
  </w:style>
  <w:style w:type="paragraph" w:styleId="Heading4">
    <w:name w:val="heading 4"/>
    <w:basedOn w:val="Normal"/>
    <w:next w:val="BodyTextIndent1"/>
    <w:link w:val="Heading4Char"/>
    <w:uiPriority w:val="9"/>
    <w:qFormat/>
    <w:rsid w:val="00427EF8"/>
    <w:pPr>
      <w:spacing w:before="300" w:after="0"/>
      <w:ind w:left="360"/>
      <w:outlineLvl w:val="3"/>
    </w:pPr>
    <w:rPr>
      <w:b/>
      <w:i/>
      <w:color w:val="1D1B11"/>
      <w:spacing w:val="10"/>
      <w:sz w:val="24"/>
      <w:szCs w:val="24"/>
    </w:rPr>
  </w:style>
  <w:style w:type="paragraph" w:styleId="Heading5">
    <w:name w:val="heading 5"/>
    <w:basedOn w:val="Normal"/>
    <w:next w:val="BodyTextIndent1"/>
    <w:link w:val="Heading5Char"/>
    <w:uiPriority w:val="9"/>
    <w:qFormat/>
    <w:rsid w:val="00EC0334"/>
    <w:pPr>
      <w:pBdr>
        <w:bottom w:val="single" w:sz="6" w:space="1" w:color="4F81BD"/>
      </w:pBdr>
      <w:spacing w:before="300" w:after="0"/>
      <w:ind w:left="360"/>
      <w:outlineLvl w:val="4"/>
    </w:pPr>
    <w:rPr>
      <w:color w:val="365F91"/>
      <w:spacing w:val="10"/>
      <w:szCs w:val="22"/>
    </w:rPr>
  </w:style>
  <w:style w:type="paragraph" w:styleId="Heading6">
    <w:name w:val="heading 6"/>
    <w:basedOn w:val="Normal"/>
    <w:next w:val="BodyTextIndent1"/>
    <w:link w:val="Heading6Char"/>
    <w:uiPriority w:val="9"/>
    <w:qFormat/>
    <w:rsid w:val="00A50C36"/>
    <w:pPr>
      <w:spacing w:before="300" w:after="0"/>
      <w:ind w:left="360"/>
      <w:outlineLvl w:val="5"/>
    </w:pPr>
    <w:rPr>
      <w:color w:val="365F91"/>
      <w:spacing w:val="10"/>
      <w:szCs w:val="22"/>
    </w:rPr>
  </w:style>
  <w:style w:type="paragraph" w:styleId="Heading7">
    <w:name w:val="heading 7"/>
    <w:basedOn w:val="Heading6"/>
    <w:next w:val="Normal"/>
    <w:link w:val="Heading7Char"/>
    <w:uiPriority w:val="9"/>
    <w:qFormat/>
    <w:rsid w:val="004E656F"/>
    <w:pPr>
      <w:outlineLvl w:val="6"/>
    </w:pPr>
    <w:rPr>
      <w:i/>
    </w:rPr>
  </w:style>
  <w:style w:type="paragraph" w:styleId="Heading8">
    <w:name w:val="heading 8"/>
    <w:basedOn w:val="Normal"/>
    <w:next w:val="Normal"/>
    <w:link w:val="Heading8Char"/>
    <w:uiPriority w:val="9"/>
    <w:qFormat/>
    <w:rsid w:val="00456806"/>
    <w:pPr>
      <w:spacing w:before="300" w:after="0"/>
      <w:outlineLvl w:val="7"/>
    </w:pPr>
    <w:rPr>
      <w:caps/>
      <w:spacing w:val="10"/>
      <w:sz w:val="18"/>
      <w:szCs w:val="18"/>
    </w:rPr>
  </w:style>
  <w:style w:type="paragraph" w:styleId="Heading9">
    <w:name w:val="heading 9"/>
    <w:basedOn w:val="Normal"/>
    <w:next w:val="Normal"/>
    <w:link w:val="Heading9Char"/>
    <w:uiPriority w:val="9"/>
    <w:qFormat/>
    <w:rsid w:val="004568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  1"/>
    <w:basedOn w:val="Normal"/>
    <w:link w:val="BodyTextIndent1Char"/>
    <w:qFormat/>
    <w:rsid w:val="00124402"/>
    <w:pPr>
      <w:ind w:left="360"/>
    </w:pPr>
  </w:style>
  <w:style w:type="character" w:customStyle="1" w:styleId="Heading1Char">
    <w:name w:val="Heading 1 Char"/>
    <w:basedOn w:val="DefaultParagraphFont"/>
    <w:link w:val="Heading1"/>
    <w:uiPriority w:val="9"/>
    <w:rsid w:val="005D7D66"/>
    <w:rPr>
      <w:b/>
      <w:bCs/>
      <w:caps/>
      <w:spacing w:val="15"/>
      <w:sz w:val="24"/>
      <w:szCs w:val="22"/>
      <w:shd w:val="clear" w:color="auto" w:fill="8DB3E2"/>
      <w:lang w:bidi="en-US"/>
    </w:rPr>
  </w:style>
  <w:style w:type="character" w:customStyle="1" w:styleId="Heading2Char">
    <w:name w:val="Heading 2 Char"/>
    <w:basedOn w:val="DefaultParagraphFont"/>
    <w:link w:val="Heading2"/>
    <w:uiPriority w:val="9"/>
    <w:rsid w:val="00B45F64"/>
    <w:rPr>
      <w:b/>
      <w:caps/>
      <w:spacing w:val="15"/>
      <w:sz w:val="24"/>
      <w:szCs w:val="22"/>
      <w:lang w:bidi="en-US"/>
    </w:rPr>
  </w:style>
  <w:style w:type="character" w:customStyle="1" w:styleId="Heading3Char">
    <w:name w:val="Heading 3 Char"/>
    <w:basedOn w:val="DefaultParagraphFont"/>
    <w:link w:val="Heading3"/>
    <w:uiPriority w:val="9"/>
    <w:rsid w:val="00B45F64"/>
    <w:rPr>
      <w:b/>
      <w:spacing w:val="15"/>
      <w:sz w:val="24"/>
      <w:szCs w:val="24"/>
      <w:lang w:bidi="en-US"/>
    </w:rPr>
  </w:style>
  <w:style w:type="character" w:customStyle="1" w:styleId="Heading4Char">
    <w:name w:val="Heading 4 Char"/>
    <w:basedOn w:val="DefaultParagraphFont"/>
    <w:link w:val="Heading4"/>
    <w:uiPriority w:val="9"/>
    <w:rsid w:val="00427EF8"/>
    <w:rPr>
      <w:b/>
      <w:i/>
      <w:color w:val="1D1B11"/>
      <w:spacing w:val="10"/>
      <w:sz w:val="24"/>
      <w:szCs w:val="24"/>
      <w:lang w:bidi="en-US"/>
    </w:rPr>
  </w:style>
  <w:style w:type="character" w:customStyle="1" w:styleId="Heading5Char">
    <w:name w:val="Heading 5 Char"/>
    <w:basedOn w:val="DefaultParagraphFont"/>
    <w:link w:val="Heading5"/>
    <w:uiPriority w:val="9"/>
    <w:rsid w:val="00EC0334"/>
    <w:rPr>
      <w:color w:val="365F91"/>
      <w:spacing w:val="10"/>
      <w:sz w:val="22"/>
      <w:szCs w:val="22"/>
      <w:lang w:bidi="en-US"/>
    </w:rPr>
  </w:style>
  <w:style w:type="character" w:customStyle="1" w:styleId="Heading6Char">
    <w:name w:val="Heading 6 Char"/>
    <w:basedOn w:val="DefaultParagraphFont"/>
    <w:link w:val="Heading6"/>
    <w:uiPriority w:val="9"/>
    <w:rsid w:val="00A50C36"/>
    <w:rPr>
      <w:color w:val="365F91"/>
      <w:spacing w:val="10"/>
      <w:sz w:val="22"/>
      <w:szCs w:val="22"/>
      <w:lang w:bidi="en-US"/>
    </w:rPr>
  </w:style>
  <w:style w:type="character" w:customStyle="1" w:styleId="Heading7Char">
    <w:name w:val="Heading 7 Char"/>
    <w:basedOn w:val="DefaultParagraphFont"/>
    <w:link w:val="Heading7"/>
    <w:uiPriority w:val="9"/>
    <w:rsid w:val="004E656F"/>
    <w:rPr>
      <w:i/>
      <w:color w:val="365F91"/>
      <w:spacing w:val="10"/>
      <w:sz w:val="22"/>
      <w:szCs w:val="22"/>
      <w:lang w:bidi="en-US"/>
    </w:rPr>
  </w:style>
  <w:style w:type="character" w:customStyle="1" w:styleId="Heading8Char">
    <w:name w:val="Heading 8 Char"/>
    <w:basedOn w:val="DefaultParagraphFont"/>
    <w:link w:val="Heading8"/>
    <w:uiPriority w:val="9"/>
    <w:rsid w:val="0069498A"/>
    <w:rPr>
      <w:caps/>
      <w:spacing w:val="10"/>
      <w:sz w:val="18"/>
      <w:szCs w:val="18"/>
      <w:lang w:bidi="en-US"/>
    </w:rPr>
  </w:style>
  <w:style w:type="character" w:customStyle="1" w:styleId="Heading9Char">
    <w:name w:val="Heading 9 Char"/>
    <w:basedOn w:val="DefaultParagraphFont"/>
    <w:link w:val="Heading9"/>
    <w:uiPriority w:val="9"/>
    <w:rsid w:val="0069498A"/>
    <w:rPr>
      <w:i/>
      <w:caps/>
      <w:spacing w:val="10"/>
      <w:sz w:val="18"/>
      <w:szCs w:val="18"/>
      <w:lang w:bidi="en-US"/>
    </w:rPr>
  </w:style>
  <w:style w:type="paragraph" w:styleId="Footer">
    <w:name w:val="footer"/>
    <w:basedOn w:val="Normal"/>
    <w:link w:val="FooterChar"/>
    <w:uiPriority w:val="99"/>
    <w:rsid w:val="00DA368C"/>
    <w:pPr>
      <w:tabs>
        <w:tab w:val="center" w:pos="4153"/>
        <w:tab w:val="right" w:pos="8306"/>
      </w:tabs>
    </w:pPr>
    <w:rPr>
      <w:sz w:val="20"/>
    </w:rPr>
  </w:style>
  <w:style w:type="paragraph" w:styleId="Header">
    <w:name w:val="header"/>
    <w:aliases w:val="Doc Info Header"/>
    <w:basedOn w:val="Normal"/>
    <w:next w:val="DocInfoHD2"/>
    <w:link w:val="HeaderChar"/>
    <w:rsid w:val="00D545F3"/>
    <w:pPr>
      <w:tabs>
        <w:tab w:val="center" w:pos="4819"/>
        <w:tab w:val="right" w:pos="9071"/>
      </w:tabs>
    </w:pPr>
    <w:rPr>
      <w:rFonts w:ascii="Arial" w:hAnsi="Arial"/>
      <w:b/>
      <w:sz w:val="36"/>
    </w:rPr>
  </w:style>
  <w:style w:type="character" w:customStyle="1" w:styleId="HeaderChar">
    <w:name w:val="Header Char"/>
    <w:aliases w:val="Doc Info Header Char"/>
    <w:basedOn w:val="DefaultParagraphFont"/>
    <w:link w:val="Header"/>
    <w:rsid w:val="0069498A"/>
    <w:rPr>
      <w:rFonts w:ascii="Arial" w:hAnsi="Arial"/>
      <w:b/>
      <w:sz w:val="36"/>
      <w:lang w:bidi="en-US"/>
    </w:rPr>
  </w:style>
  <w:style w:type="character" w:styleId="PageNumber">
    <w:name w:val="page number"/>
    <w:rsid w:val="00DA368C"/>
    <w:rPr>
      <w:rFonts w:ascii="Calibri" w:hAnsi="Calibri"/>
      <w:sz w:val="20"/>
    </w:rPr>
  </w:style>
  <w:style w:type="paragraph" w:customStyle="1" w:styleId="TableHead">
    <w:name w:val="Table Head"/>
    <w:basedOn w:val="TableText"/>
    <w:next w:val="TableText"/>
    <w:qFormat/>
    <w:rsid w:val="000971FB"/>
    <w:pPr>
      <w:spacing w:line="240" w:lineRule="atLeast"/>
      <w:outlineLvl w:val="2"/>
    </w:pPr>
    <w:rPr>
      <w:b/>
    </w:rPr>
  </w:style>
  <w:style w:type="paragraph" w:customStyle="1" w:styleId="TableText">
    <w:name w:val="Table Text"/>
    <w:basedOn w:val="Normal"/>
    <w:link w:val="TableTextChar"/>
    <w:qFormat/>
    <w:rsid w:val="00A474AD"/>
    <w:pPr>
      <w:spacing w:before="40" w:after="40" w:line="240" w:lineRule="exact"/>
    </w:pPr>
  </w:style>
  <w:style w:type="paragraph" w:styleId="TOC1">
    <w:name w:val="toc 1"/>
    <w:basedOn w:val="Normal"/>
    <w:next w:val="Normal"/>
    <w:autoRedefine/>
    <w:uiPriority w:val="39"/>
    <w:qFormat/>
    <w:rsid w:val="00366C4E"/>
    <w:pPr>
      <w:tabs>
        <w:tab w:val="left" w:pos="440"/>
        <w:tab w:val="right" w:leader="dot" w:pos="9352"/>
      </w:tabs>
      <w:spacing w:before="120"/>
      <w:contextualSpacing/>
    </w:pPr>
    <w:rPr>
      <w:b/>
      <w:caps/>
      <w:noProof/>
    </w:rPr>
  </w:style>
  <w:style w:type="paragraph" w:styleId="TOC2">
    <w:name w:val="toc 2"/>
    <w:basedOn w:val="Normal"/>
    <w:next w:val="Normal"/>
    <w:autoRedefine/>
    <w:uiPriority w:val="39"/>
    <w:qFormat/>
    <w:rsid w:val="005D7D66"/>
    <w:pPr>
      <w:tabs>
        <w:tab w:val="left" w:pos="880"/>
        <w:tab w:val="right" w:leader="dot" w:pos="9352"/>
      </w:tabs>
      <w:spacing w:after="0"/>
      <w:ind w:left="216"/>
    </w:pPr>
    <w:rPr>
      <w:smallCaps/>
      <w:noProof/>
    </w:rPr>
  </w:style>
  <w:style w:type="paragraph" w:styleId="TOC3">
    <w:name w:val="toc 3"/>
    <w:basedOn w:val="Normal"/>
    <w:next w:val="Normal"/>
    <w:autoRedefine/>
    <w:uiPriority w:val="39"/>
    <w:qFormat/>
    <w:rsid w:val="005D7D66"/>
    <w:pPr>
      <w:tabs>
        <w:tab w:val="left" w:pos="1350"/>
        <w:tab w:val="right" w:leader="dot" w:pos="9352"/>
      </w:tabs>
      <w:spacing w:after="0"/>
      <w:ind w:left="446"/>
    </w:pPr>
    <w:rPr>
      <w:noProof/>
    </w:rPr>
  </w:style>
  <w:style w:type="paragraph" w:styleId="TOC4">
    <w:name w:val="toc 4"/>
    <w:basedOn w:val="Normal"/>
    <w:next w:val="Normal"/>
    <w:uiPriority w:val="39"/>
    <w:rsid w:val="00902844"/>
    <w:pPr>
      <w:tabs>
        <w:tab w:val="right" w:leader="dot" w:pos="9352"/>
      </w:tabs>
      <w:spacing w:after="0"/>
      <w:ind w:left="662"/>
    </w:pPr>
    <w:rPr>
      <w:noProof/>
      <w:sz w:val="18"/>
    </w:rPr>
  </w:style>
  <w:style w:type="paragraph" w:styleId="TableofFigures">
    <w:name w:val="table of figures"/>
    <w:basedOn w:val="Normal"/>
    <w:next w:val="Normal"/>
    <w:uiPriority w:val="99"/>
    <w:rsid w:val="002D0221"/>
    <w:pPr>
      <w:spacing w:after="0"/>
    </w:pPr>
    <w:rPr>
      <w:i/>
      <w:iCs/>
      <w:sz w:val="20"/>
    </w:rPr>
  </w:style>
  <w:style w:type="paragraph" w:styleId="Subtitle">
    <w:name w:val="Subtitle"/>
    <w:basedOn w:val="Normal"/>
    <w:next w:val="Normal"/>
    <w:link w:val="SubtitleChar"/>
    <w:uiPriority w:val="11"/>
    <w:qFormat/>
    <w:rsid w:val="007805AD"/>
    <w:pPr>
      <w:spacing w:after="1000" w:line="240" w:lineRule="auto"/>
    </w:pPr>
    <w:rPr>
      <w:b/>
      <w:caps/>
      <w:color w:val="365F91"/>
      <w:spacing w:val="10"/>
      <w:sz w:val="32"/>
      <w:szCs w:val="24"/>
    </w:rPr>
  </w:style>
  <w:style w:type="character" w:customStyle="1" w:styleId="SubtitleChar">
    <w:name w:val="Subtitle Char"/>
    <w:basedOn w:val="DefaultParagraphFont"/>
    <w:link w:val="Subtitle"/>
    <w:uiPriority w:val="11"/>
    <w:rsid w:val="0069498A"/>
    <w:rPr>
      <w:b/>
      <w:caps/>
      <w:color w:val="365F91"/>
      <w:spacing w:val="10"/>
      <w:sz w:val="32"/>
      <w:szCs w:val="24"/>
      <w:lang w:bidi="en-US"/>
    </w:rPr>
  </w:style>
  <w:style w:type="character" w:styleId="Hyperlink">
    <w:name w:val="Hyperlink"/>
    <w:basedOn w:val="DefaultParagraphFont"/>
    <w:uiPriority w:val="99"/>
    <w:rsid w:val="00816FE0"/>
    <w:rPr>
      <w:i/>
      <w:color w:val="0000FF"/>
      <w:u w:val="none"/>
    </w:rPr>
  </w:style>
  <w:style w:type="paragraph" w:customStyle="1" w:styleId="GlossaryTerm">
    <w:name w:val="Glossary Term"/>
    <w:basedOn w:val="Normal"/>
    <w:next w:val="GlossaryDescp"/>
    <w:autoRedefine/>
    <w:rsid w:val="00E47D6F"/>
    <w:pPr>
      <w:spacing w:before="80" w:after="80"/>
    </w:pPr>
    <w:rPr>
      <w:rFonts w:cs="Arial"/>
      <w:b/>
      <w:szCs w:val="24"/>
    </w:rPr>
  </w:style>
  <w:style w:type="paragraph" w:customStyle="1" w:styleId="TableBullet">
    <w:name w:val="Table Bullet"/>
    <w:basedOn w:val="Normal"/>
    <w:rsid w:val="00324DBA"/>
    <w:pPr>
      <w:numPr>
        <w:numId w:val="1"/>
      </w:numPr>
      <w:spacing w:after="0"/>
    </w:pPr>
    <w:rPr>
      <w:lang w:bidi="ar-SA"/>
    </w:rPr>
  </w:style>
  <w:style w:type="character" w:styleId="FollowedHyperlink">
    <w:name w:val="FollowedHyperlink"/>
    <w:basedOn w:val="DefaultParagraphFont"/>
    <w:qFormat/>
    <w:rsid w:val="003071C0"/>
    <w:rPr>
      <w:i/>
      <w:color w:val="800080"/>
      <w:u w:val="none"/>
    </w:rPr>
  </w:style>
  <w:style w:type="paragraph" w:customStyle="1" w:styleId="LegalHead2">
    <w:name w:val="Legal Head 2"/>
    <w:basedOn w:val="Normal"/>
    <w:qFormat/>
    <w:rsid w:val="00994226"/>
    <w:pPr>
      <w:spacing w:after="60"/>
    </w:pPr>
    <w:rPr>
      <w:b/>
      <w:sz w:val="24"/>
    </w:rPr>
  </w:style>
  <w:style w:type="paragraph" w:styleId="TOCHeading">
    <w:name w:val="TOC Heading"/>
    <w:basedOn w:val="Heading1"/>
    <w:next w:val="Normal"/>
    <w:uiPriority w:val="39"/>
    <w:qFormat/>
    <w:rsid w:val="00456806"/>
    <w:pPr>
      <w:outlineLvl w:val="9"/>
    </w:pPr>
  </w:style>
  <w:style w:type="paragraph" w:styleId="Title">
    <w:name w:val="Title"/>
    <w:basedOn w:val="Normal"/>
    <w:next w:val="Normal"/>
    <w:link w:val="TitleChar"/>
    <w:uiPriority w:val="10"/>
    <w:qFormat/>
    <w:rsid w:val="00BC146A"/>
    <w:pPr>
      <w:spacing w:before="4440" w:after="480"/>
    </w:pPr>
    <w:rPr>
      <w:b/>
      <w:caps/>
      <w:color w:val="002060"/>
      <w:spacing w:val="10"/>
      <w:kern w:val="28"/>
      <w:sz w:val="52"/>
      <w:szCs w:val="52"/>
    </w:rPr>
  </w:style>
  <w:style w:type="character" w:customStyle="1" w:styleId="TitleChar">
    <w:name w:val="Title Char"/>
    <w:basedOn w:val="DefaultParagraphFont"/>
    <w:link w:val="Title"/>
    <w:uiPriority w:val="10"/>
    <w:rsid w:val="0069498A"/>
    <w:rPr>
      <w:b/>
      <w:caps/>
      <w:color w:val="002060"/>
      <w:spacing w:val="10"/>
      <w:kern w:val="28"/>
      <w:sz w:val="52"/>
      <w:szCs w:val="52"/>
      <w:lang w:bidi="en-US"/>
    </w:rPr>
  </w:style>
  <w:style w:type="paragraph" w:styleId="NoSpacing">
    <w:name w:val="No Spacing"/>
    <w:basedOn w:val="Normal"/>
    <w:link w:val="NoSpacingChar"/>
    <w:uiPriority w:val="1"/>
    <w:qFormat/>
    <w:rsid w:val="00456806"/>
    <w:pPr>
      <w:spacing w:after="0" w:line="240" w:lineRule="auto"/>
    </w:pPr>
  </w:style>
  <w:style w:type="character" w:customStyle="1" w:styleId="NoSpacingChar">
    <w:name w:val="No Spacing Char"/>
    <w:basedOn w:val="DefaultParagraphFont"/>
    <w:link w:val="NoSpacing"/>
    <w:uiPriority w:val="1"/>
    <w:rsid w:val="0069498A"/>
    <w:rPr>
      <w:sz w:val="22"/>
      <w:lang w:bidi="en-US"/>
    </w:rPr>
  </w:style>
  <w:style w:type="paragraph" w:customStyle="1" w:styleId="TOCTitle">
    <w:name w:val="TOC Title"/>
    <w:basedOn w:val="Title"/>
    <w:qFormat/>
    <w:rsid w:val="009A5154"/>
    <w:pPr>
      <w:spacing w:before="200"/>
    </w:pPr>
    <w:rPr>
      <w:sz w:val="48"/>
    </w:rPr>
  </w:style>
  <w:style w:type="paragraph" w:customStyle="1" w:styleId="LegalHead26pt">
    <w:name w:val="Legal Head + 26 pt"/>
    <w:basedOn w:val="LegalHead2"/>
    <w:rsid w:val="008F27F5"/>
    <w:rPr>
      <w:color w:val="365F91"/>
      <w:sz w:val="52"/>
    </w:rPr>
  </w:style>
  <w:style w:type="paragraph" w:customStyle="1" w:styleId="MiscRedIndent2">
    <w:name w:val="Misc Red Indent 2"/>
    <w:basedOn w:val="MiscRedIndent1"/>
    <w:qFormat/>
    <w:rsid w:val="00BF27C8"/>
  </w:style>
  <w:style w:type="paragraph" w:customStyle="1" w:styleId="NOTE1">
    <w:name w:val="NOTE 1"/>
    <w:basedOn w:val="NoteIndent3or4"/>
    <w:next w:val="BodyTextIndent1"/>
    <w:rsid w:val="002C4DD6"/>
    <w:pPr>
      <w:spacing w:before="240" w:after="240"/>
      <w:ind w:left="900" w:hanging="907"/>
    </w:pPr>
  </w:style>
  <w:style w:type="paragraph" w:customStyle="1" w:styleId="DocInfoHD2">
    <w:name w:val="Doc Info HD2"/>
    <w:basedOn w:val="BodyTextIndent1"/>
    <w:next w:val="BodyTextIndent1"/>
    <w:qFormat/>
    <w:rsid w:val="00E41870"/>
    <w:pPr>
      <w:shd w:val="clear" w:color="auto" w:fill="FFFFFF"/>
      <w:spacing w:before="480"/>
    </w:pPr>
    <w:rPr>
      <w:rFonts w:ascii="Arial" w:hAnsi="Arial"/>
      <w:sz w:val="28"/>
    </w:rPr>
  </w:style>
  <w:style w:type="paragraph" w:customStyle="1" w:styleId="Appendices">
    <w:name w:val="Appendices"/>
    <w:basedOn w:val="Heading1"/>
    <w:next w:val="Appendix2"/>
    <w:qFormat/>
    <w:rsid w:val="00120EF1"/>
    <w:pPr>
      <w:numPr>
        <w:numId w:val="0"/>
      </w:numPr>
    </w:pPr>
    <w:rPr>
      <w:sz w:val="28"/>
    </w:rPr>
  </w:style>
  <w:style w:type="paragraph" w:customStyle="1" w:styleId="Appendix2">
    <w:name w:val="Appendix 2"/>
    <w:basedOn w:val="Heading2"/>
    <w:next w:val="BodyTextIndent2"/>
    <w:qFormat/>
    <w:rsid w:val="00F84FD4"/>
    <w:pPr>
      <w:numPr>
        <w:ilvl w:val="0"/>
        <w:numId w:val="7"/>
      </w:numPr>
    </w:pPr>
  </w:style>
  <w:style w:type="paragraph" w:customStyle="1" w:styleId="Bullet2">
    <w:name w:val="Bullet 2"/>
    <w:qFormat/>
    <w:rsid w:val="00FA450F"/>
    <w:pPr>
      <w:numPr>
        <w:numId w:val="10"/>
      </w:numPr>
      <w:spacing w:after="60" w:line="240" w:lineRule="atLeast"/>
      <w:outlineLvl w:val="0"/>
    </w:pPr>
    <w:rPr>
      <w:sz w:val="22"/>
      <w:lang w:bidi="en-US"/>
    </w:rPr>
  </w:style>
  <w:style w:type="paragraph" w:customStyle="1" w:styleId="NOTE2">
    <w:name w:val="NOTE 2"/>
    <w:basedOn w:val="NOTE1"/>
    <w:next w:val="Normal"/>
    <w:qFormat/>
    <w:rsid w:val="002C4DD6"/>
    <w:pPr>
      <w:ind w:left="1350" w:hanging="990"/>
    </w:pPr>
  </w:style>
  <w:style w:type="paragraph" w:customStyle="1" w:styleId="appendix">
    <w:name w:val="appendix"/>
    <w:basedOn w:val="Heading1"/>
    <w:qFormat/>
    <w:rsid w:val="00457209"/>
    <w:pPr>
      <w:numPr>
        <w:numId w:val="0"/>
      </w:numPr>
      <w:shd w:val="clear" w:color="auto" w:fill="4F81BD"/>
      <w:tabs>
        <w:tab w:val="num" w:pos="2520"/>
      </w:tabs>
      <w:spacing w:before="0" w:after="60"/>
      <w:ind w:left="720" w:hanging="720"/>
    </w:pPr>
    <w:rPr>
      <w:sz w:val="36"/>
    </w:rPr>
  </w:style>
  <w:style w:type="character" w:customStyle="1" w:styleId="FooterChar">
    <w:name w:val="Footer Char"/>
    <w:basedOn w:val="DefaultParagraphFont"/>
    <w:link w:val="Footer"/>
    <w:uiPriority w:val="99"/>
    <w:rsid w:val="0069498A"/>
    <w:rPr>
      <w:lang w:bidi="en-US"/>
    </w:rPr>
  </w:style>
  <w:style w:type="paragraph" w:customStyle="1" w:styleId="NOTE1BoldRed">
    <w:name w:val="NOTE 1 + Bold Red"/>
    <w:basedOn w:val="NOTE1"/>
    <w:rsid w:val="006B6CF9"/>
    <w:rPr>
      <w:bCs/>
      <w:color w:val="FF0000"/>
    </w:rPr>
  </w:style>
  <w:style w:type="paragraph" w:customStyle="1" w:styleId="Bullet1">
    <w:name w:val="Bullet 1"/>
    <w:qFormat/>
    <w:rsid w:val="00FA450F"/>
    <w:pPr>
      <w:numPr>
        <w:numId w:val="9"/>
      </w:numPr>
      <w:spacing w:after="60" w:line="240" w:lineRule="atLeast"/>
      <w:outlineLvl w:val="0"/>
    </w:pPr>
    <w:rPr>
      <w:sz w:val="22"/>
      <w:lang w:bidi="en-US"/>
    </w:rPr>
  </w:style>
  <w:style w:type="paragraph" w:customStyle="1" w:styleId="Bullet3or4">
    <w:name w:val="Bullet 3 or 4"/>
    <w:qFormat/>
    <w:rsid w:val="00FA450F"/>
    <w:pPr>
      <w:numPr>
        <w:numId w:val="11"/>
      </w:numPr>
      <w:spacing w:after="60" w:line="240" w:lineRule="atLeast"/>
      <w:outlineLvl w:val="0"/>
    </w:pPr>
    <w:rPr>
      <w:sz w:val="22"/>
      <w:lang w:bidi="en-US"/>
    </w:rPr>
  </w:style>
  <w:style w:type="paragraph" w:customStyle="1" w:styleId="BodyTextIndent3">
    <w:name w:val="Body Text Indent  3"/>
    <w:basedOn w:val="Normal"/>
    <w:qFormat/>
    <w:rsid w:val="00A31594"/>
    <w:pPr>
      <w:ind w:left="720"/>
      <w:outlineLvl w:val="0"/>
    </w:pPr>
  </w:style>
  <w:style w:type="paragraph" w:customStyle="1" w:styleId="BodyTextIndent4">
    <w:name w:val="Body Text Indent 4"/>
    <w:basedOn w:val="Normal"/>
    <w:qFormat/>
    <w:rsid w:val="0080392C"/>
    <w:pPr>
      <w:ind w:left="720"/>
    </w:pPr>
    <w:rPr>
      <w:lang w:bidi="ar-SA"/>
    </w:rPr>
  </w:style>
  <w:style w:type="paragraph" w:styleId="List2">
    <w:name w:val="List 2"/>
    <w:aliases w:val="List 2 Indent 2"/>
    <w:rsid w:val="0088294D"/>
    <w:pPr>
      <w:numPr>
        <w:numId w:val="3"/>
      </w:numPr>
      <w:spacing w:after="120"/>
      <w:outlineLvl w:val="1"/>
    </w:pPr>
    <w:rPr>
      <w:sz w:val="22"/>
      <w:lang w:bidi="en-US"/>
    </w:rPr>
  </w:style>
  <w:style w:type="paragraph" w:customStyle="1" w:styleId="NoteIndent3or4">
    <w:name w:val="Note Indent 3 or 4"/>
    <w:basedOn w:val="BodyTextIndent3"/>
    <w:qFormat/>
    <w:rsid w:val="002C4DD6"/>
    <w:pPr>
      <w:pBdr>
        <w:top w:val="single" w:sz="2" w:space="1" w:color="auto"/>
        <w:bottom w:val="single" w:sz="2" w:space="1" w:color="auto"/>
      </w:pBdr>
      <w:ind w:left="1620" w:hanging="900"/>
    </w:pPr>
  </w:style>
  <w:style w:type="paragraph" w:customStyle="1" w:styleId="LegalInfo">
    <w:name w:val="Legal Info"/>
    <w:basedOn w:val="Normal"/>
    <w:next w:val="BodyTextIndent1"/>
    <w:rsid w:val="004F231F"/>
    <w:rPr>
      <w:b/>
      <w:bCs/>
      <w:sz w:val="40"/>
    </w:rPr>
  </w:style>
  <w:style w:type="paragraph" w:customStyle="1" w:styleId="MiscBoldIndent1">
    <w:name w:val="Misc Bold Indent 1"/>
    <w:basedOn w:val="Normal"/>
    <w:next w:val="MiscRedIndent1"/>
    <w:qFormat/>
    <w:rsid w:val="004F231F"/>
    <w:rPr>
      <w:b/>
    </w:rPr>
  </w:style>
  <w:style w:type="paragraph" w:customStyle="1" w:styleId="MiscRedIndent1">
    <w:name w:val="Misc Red Indent 1"/>
    <w:basedOn w:val="BodyTextIndent1"/>
    <w:next w:val="BodyTextIndent1"/>
    <w:qFormat/>
    <w:rsid w:val="00BF27C8"/>
    <w:rPr>
      <w:color w:val="FF0000"/>
    </w:rPr>
  </w:style>
  <w:style w:type="paragraph" w:customStyle="1" w:styleId="MiscRedIndent3or4">
    <w:name w:val="Misc Red Indent 3 or 4"/>
    <w:basedOn w:val="BodyTextIndent3"/>
    <w:qFormat/>
    <w:rsid w:val="00BF27C8"/>
    <w:rPr>
      <w:color w:val="FF0000"/>
    </w:rPr>
  </w:style>
  <w:style w:type="paragraph" w:styleId="List3">
    <w:name w:val="List 3"/>
    <w:aliases w:val="List 3 4"/>
    <w:basedOn w:val="Normal"/>
    <w:rsid w:val="0088294D"/>
    <w:pPr>
      <w:numPr>
        <w:numId w:val="8"/>
      </w:numPr>
      <w:outlineLvl w:val="0"/>
    </w:pPr>
  </w:style>
  <w:style w:type="paragraph" w:customStyle="1" w:styleId="List1a">
    <w:name w:val="List 1a"/>
    <w:basedOn w:val="Normal"/>
    <w:qFormat/>
    <w:rsid w:val="0088294D"/>
    <w:pPr>
      <w:numPr>
        <w:numId w:val="4"/>
      </w:numPr>
    </w:pPr>
    <w:rPr>
      <w:lang w:bidi="ar-SA"/>
    </w:rPr>
  </w:style>
  <w:style w:type="paragraph" w:customStyle="1" w:styleId="Figure1">
    <w:name w:val="Figure 1"/>
    <w:basedOn w:val="Normal"/>
    <w:next w:val="BodyTextIndent1"/>
    <w:qFormat/>
    <w:rsid w:val="00D63278"/>
    <w:pPr>
      <w:numPr>
        <w:numId w:val="5"/>
      </w:numPr>
      <w:tabs>
        <w:tab w:val="left" w:pos="990"/>
      </w:tabs>
      <w:ind w:left="1260" w:hanging="1260"/>
      <w:contextualSpacing/>
      <w:outlineLvl w:val="4"/>
    </w:pPr>
    <w:rPr>
      <w:i/>
      <w:sz w:val="20"/>
    </w:rPr>
  </w:style>
  <w:style w:type="paragraph" w:customStyle="1" w:styleId="Figure2">
    <w:name w:val="Figure 2"/>
    <w:basedOn w:val="Normal"/>
    <w:next w:val="BodyTextIndent2"/>
    <w:qFormat/>
    <w:rsid w:val="00D63278"/>
    <w:pPr>
      <w:tabs>
        <w:tab w:val="left" w:pos="1260"/>
        <w:tab w:val="left" w:pos="1800"/>
      </w:tabs>
      <w:ind w:left="1710" w:hanging="1350"/>
      <w:contextualSpacing/>
      <w:outlineLvl w:val="4"/>
    </w:pPr>
    <w:rPr>
      <w:i/>
      <w:sz w:val="20"/>
    </w:rPr>
  </w:style>
  <w:style w:type="paragraph" w:customStyle="1" w:styleId="Table1">
    <w:name w:val="Table 1"/>
    <w:basedOn w:val="Normal"/>
    <w:next w:val="BodyTextIndent1"/>
    <w:rsid w:val="00D63278"/>
    <w:pPr>
      <w:ind w:left="900" w:hanging="900"/>
      <w:contextualSpacing/>
      <w:outlineLvl w:val="0"/>
    </w:pPr>
    <w:rPr>
      <w:i/>
      <w:sz w:val="20"/>
    </w:rPr>
  </w:style>
  <w:style w:type="paragraph" w:customStyle="1" w:styleId="Figure34">
    <w:name w:val="Figure 3 4"/>
    <w:basedOn w:val="Figure2"/>
    <w:next w:val="BodyTextIndent3"/>
    <w:qFormat/>
    <w:rsid w:val="00D63278"/>
    <w:pPr>
      <w:ind w:left="2070"/>
    </w:pPr>
  </w:style>
  <w:style w:type="paragraph" w:customStyle="1" w:styleId="Table3">
    <w:name w:val="Table 3"/>
    <w:basedOn w:val="Table2"/>
    <w:next w:val="BodyTextIndent3"/>
    <w:qFormat/>
    <w:rsid w:val="00B02AC8"/>
    <w:pPr>
      <w:ind w:left="1620"/>
    </w:pPr>
  </w:style>
  <w:style w:type="paragraph" w:customStyle="1" w:styleId="Table2">
    <w:name w:val="Table 2"/>
    <w:basedOn w:val="Normal"/>
    <w:next w:val="BodyTextIndent2"/>
    <w:qFormat/>
    <w:rsid w:val="00D63278"/>
    <w:pPr>
      <w:numPr>
        <w:numId w:val="6"/>
      </w:numPr>
      <w:ind w:left="1260" w:hanging="900"/>
      <w:contextualSpacing/>
      <w:outlineLvl w:val="0"/>
    </w:pPr>
    <w:rPr>
      <w:i/>
      <w:sz w:val="20"/>
    </w:rPr>
  </w:style>
  <w:style w:type="paragraph" w:customStyle="1" w:styleId="ListPara34">
    <w:name w:val="List Para 3 4"/>
    <w:basedOn w:val="ListPara2"/>
    <w:qFormat/>
    <w:rsid w:val="003700DD"/>
    <w:pPr>
      <w:ind w:left="1008"/>
      <w:outlineLvl w:val="0"/>
    </w:pPr>
  </w:style>
  <w:style w:type="paragraph" w:customStyle="1" w:styleId="GlossaryDescp">
    <w:name w:val="Glossary Descp."/>
    <w:basedOn w:val="GlossaryTerm"/>
    <w:next w:val="GlossaryTerm"/>
    <w:qFormat/>
    <w:rsid w:val="00E47D6F"/>
    <w:rPr>
      <w:b w:val="0"/>
    </w:rPr>
  </w:style>
  <w:style w:type="paragraph" w:customStyle="1" w:styleId="Pic1">
    <w:name w:val="Pic 1"/>
    <w:basedOn w:val="BodyTextIndent1"/>
    <w:next w:val="BodyTextIndent1"/>
    <w:qFormat/>
    <w:rsid w:val="00CD50B4"/>
  </w:style>
  <w:style w:type="paragraph" w:customStyle="1" w:styleId="Pic1Indent">
    <w:name w:val="Pic 1 Indent"/>
    <w:basedOn w:val="Pic1"/>
    <w:qFormat/>
    <w:rsid w:val="00E030F4"/>
  </w:style>
  <w:style w:type="paragraph" w:customStyle="1" w:styleId="Pic2">
    <w:name w:val="Pic 2"/>
    <w:basedOn w:val="Normal"/>
    <w:qFormat/>
    <w:rsid w:val="00F44EBF"/>
    <w:pPr>
      <w:ind w:left="360"/>
    </w:pPr>
    <w:rPr>
      <w:lang w:bidi="ar-SA"/>
    </w:rPr>
  </w:style>
  <w:style w:type="paragraph" w:customStyle="1" w:styleId="Pic2Indent">
    <w:name w:val="Pic 2 Indent"/>
    <w:basedOn w:val="Pic2"/>
    <w:next w:val="Normal"/>
    <w:qFormat/>
    <w:rsid w:val="00E030F4"/>
    <w:pPr>
      <w:ind w:left="720"/>
    </w:pPr>
  </w:style>
  <w:style w:type="paragraph" w:customStyle="1" w:styleId="Pic34">
    <w:name w:val="Pic 3 4"/>
    <w:basedOn w:val="BodyTextIndent3"/>
    <w:next w:val="Normal"/>
    <w:qFormat/>
    <w:rsid w:val="00E030F4"/>
  </w:style>
  <w:style w:type="paragraph" w:customStyle="1" w:styleId="Pic34Indent">
    <w:name w:val="Pic 3 4 Indent"/>
    <w:basedOn w:val="BodyTextIndent1"/>
    <w:next w:val="BodyTextIndent3"/>
    <w:qFormat/>
    <w:rsid w:val="008E75B2"/>
    <w:pPr>
      <w:ind w:left="1080"/>
    </w:pPr>
  </w:style>
  <w:style w:type="paragraph" w:customStyle="1" w:styleId="ListPara2">
    <w:name w:val="List Para 2"/>
    <w:basedOn w:val="ListPara1"/>
    <w:rsid w:val="00BD0AD5"/>
    <w:pPr>
      <w:ind w:left="720"/>
    </w:pPr>
  </w:style>
  <w:style w:type="paragraph" w:customStyle="1" w:styleId="ListPara1">
    <w:name w:val="List Para 1"/>
    <w:basedOn w:val="Pic2Indent"/>
    <w:next w:val="List1a"/>
    <w:qFormat/>
    <w:rsid w:val="0088294D"/>
    <w:pPr>
      <w:ind w:left="360"/>
    </w:pPr>
  </w:style>
  <w:style w:type="paragraph" w:styleId="BalloonText">
    <w:name w:val="Balloon Text"/>
    <w:basedOn w:val="Normal"/>
    <w:link w:val="BalloonTextChar"/>
    <w:rsid w:val="00C8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87E72"/>
    <w:rPr>
      <w:rFonts w:ascii="Tahoma" w:hAnsi="Tahoma" w:cs="Tahoma"/>
      <w:sz w:val="16"/>
      <w:szCs w:val="16"/>
      <w:lang w:bidi="en-US"/>
    </w:rPr>
  </w:style>
  <w:style w:type="paragraph" w:styleId="TOC5">
    <w:name w:val="toc 5"/>
    <w:basedOn w:val="Normal"/>
    <w:next w:val="Normal"/>
    <w:autoRedefine/>
    <w:uiPriority w:val="39"/>
    <w:unhideWhenUsed/>
    <w:rsid w:val="003A0BE8"/>
    <w:pPr>
      <w:spacing w:after="100" w:line="276" w:lineRule="auto"/>
      <w:ind w:left="880"/>
    </w:pPr>
    <w:rPr>
      <w:szCs w:val="22"/>
      <w:lang w:bidi="ar-SA"/>
    </w:rPr>
  </w:style>
  <w:style w:type="paragraph" w:styleId="TOC6">
    <w:name w:val="toc 6"/>
    <w:basedOn w:val="Normal"/>
    <w:next w:val="Normal"/>
    <w:autoRedefine/>
    <w:uiPriority w:val="39"/>
    <w:unhideWhenUsed/>
    <w:rsid w:val="003A0BE8"/>
    <w:pPr>
      <w:spacing w:after="100" w:line="276" w:lineRule="auto"/>
      <w:ind w:left="1100"/>
    </w:pPr>
    <w:rPr>
      <w:szCs w:val="22"/>
      <w:lang w:bidi="ar-SA"/>
    </w:rPr>
  </w:style>
  <w:style w:type="paragraph" w:styleId="TOC7">
    <w:name w:val="toc 7"/>
    <w:basedOn w:val="Normal"/>
    <w:next w:val="Normal"/>
    <w:autoRedefine/>
    <w:uiPriority w:val="39"/>
    <w:unhideWhenUsed/>
    <w:rsid w:val="00C26BCD"/>
    <w:pPr>
      <w:spacing w:after="100" w:line="276" w:lineRule="auto"/>
      <w:ind w:left="1320"/>
    </w:pPr>
    <w:rPr>
      <w:szCs w:val="22"/>
      <w:lang w:bidi="ar-SA"/>
    </w:rPr>
  </w:style>
  <w:style w:type="paragraph" w:styleId="TOC8">
    <w:name w:val="toc 8"/>
    <w:basedOn w:val="Normal"/>
    <w:next w:val="Normal"/>
    <w:autoRedefine/>
    <w:uiPriority w:val="39"/>
    <w:unhideWhenUsed/>
    <w:rsid w:val="003A0BE8"/>
    <w:pPr>
      <w:spacing w:after="100" w:line="276" w:lineRule="auto"/>
      <w:ind w:left="1540"/>
    </w:pPr>
    <w:rPr>
      <w:szCs w:val="22"/>
      <w:lang w:bidi="ar-SA"/>
    </w:rPr>
  </w:style>
  <w:style w:type="paragraph" w:styleId="TOC9">
    <w:name w:val="toc 9"/>
    <w:basedOn w:val="Normal"/>
    <w:next w:val="Normal"/>
    <w:autoRedefine/>
    <w:uiPriority w:val="39"/>
    <w:unhideWhenUsed/>
    <w:rsid w:val="003A0BE8"/>
    <w:pPr>
      <w:spacing w:after="100" w:line="276" w:lineRule="auto"/>
      <w:ind w:left="1760"/>
    </w:pPr>
    <w:rPr>
      <w:szCs w:val="22"/>
      <w:lang w:bidi="ar-SA"/>
    </w:rPr>
  </w:style>
  <w:style w:type="paragraph" w:customStyle="1" w:styleId="HeaderTop">
    <w:name w:val="Header Top"/>
    <w:basedOn w:val="Normal"/>
    <w:qFormat/>
    <w:rsid w:val="00FA450F"/>
    <w:pPr>
      <w:tabs>
        <w:tab w:val="right" w:pos="9000"/>
      </w:tabs>
      <w:ind w:left="8550" w:hanging="4222"/>
      <w:jc w:val="right"/>
    </w:pPr>
    <w:rPr>
      <w:color w:val="A6A6A6"/>
    </w:rPr>
  </w:style>
  <w:style w:type="paragraph" w:styleId="BodyTextIndent2">
    <w:name w:val="Body Text Indent 2"/>
    <w:basedOn w:val="Normal"/>
    <w:link w:val="BodyTextIndent2Char"/>
    <w:rsid w:val="00F84FD4"/>
    <w:pPr>
      <w:ind w:left="360"/>
    </w:pPr>
  </w:style>
  <w:style w:type="character" w:customStyle="1" w:styleId="BodyTextIndent2Char">
    <w:name w:val="Body Text Indent 2 Char"/>
    <w:basedOn w:val="DefaultParagraphFont"/>
    <w:link w:val="BodyTextIndent2"/>
    <w:rsid w:val="00F84FD4"/>
    <w:rPr>
      <w:sz w:val="22"/>
      <w:lang w:bidi="en-US"/>
    </w:rPr>
  </w:style>
  <w:style w:type="numbering" w:customStyle="1" w:styleId="Numbering1">
    <w:name w:val="Numbering 1"/>
    <w:basedOn w:val="NoList"/>
    <w:rsid w:val="00D43C45"/>
    <w:pPr>
      <w:numPr>
        <w:numId w:val="12"/>
      </w:numPr>
    </w:pPr>
  </w:style>
  <w:style w:type="paragraph" w:styleId="ListNumber4">
    <w:name w:val="List Number 4"/>
    <w:basedOn w:val="Normal"/>
    <w:semiHidden/>
    <w:rsid w:val="00D43C45"/>
    <w:pPr>
      <w:numPr>
        <w:numId w:val="13"/>
      </w:numPr>
      <w:spacing w:before="200" w:after="200" w:line="276" w:lineRule="auto"/>
      <w:contextualSpacing/>
    </w:pPr>
  </w:style>
  <w:style w:type="paragraph" w:styleId="BodyText">
    <w:name w:val="Body Text"/>
    <w:basedOn w:val="Normal"/>
    <w:rsid w:val="005E0F24"/>
  </w:style>
  <w:style w:type="paragraph" w:customStyle="1" w:styleId="InfoBlue">
    <w:name w:val="InfoBlue"/>
    <w:basedOn w:val="Normal"/>
    <w:next w:val="BodyText"/>
    <w:rsid w:val="00526AD4"/>
    <w:pPr>
      <w:widowControl w:val="0"/>
      <w:tabs>
        <w:tab w:val="left" w:pos="1080"/>
      </w:tabs>
      <w:spacing w:after="60" w:line="200" w:lineRule="atLeast"/>
    </w:pPr>
    <w:rPr>
      <w:rFonts w:ascii="Times New Roman" w:hAnsi="Times New Roman"/>
      <w:i/>
      <w:color w:val="0000FF"/>
      <w:sz w:val="20"/>
      <w:lang w:bidi="ar-SA"/>
    </w:rPr>
  </w:style>
  <w:style w:type="character" w:customStyle="1" w:styleId="TableTextChar">
    <w:name w:val="Table Text Char"/>
    <w:basedOn w:val="DefaultParagraphFont"/>
    <w:link w:val="TableText"/>
    <w:rsid w:val="00A474AD"/>
    <w:rPr>
      <w:sz w:val="22"/>
      <w:lang w:bidi="en-US"/>
    </w:rPr>
  </w:style>
  <w:style w:type="paragraph" w:customStyle="1" w:styleId="BodyTextInTable">
    <w:name w:val="BodyTextInTable"/>
    <w:basedOn w:val="BodyText"/>
    <w:rsid w:val="004D2A13"/>
  </w:style>
  <w:style w:type="paragraph" w:customStyle="1" w:styleId="TableHeading3">
    <w:name w:val="Table Heading 3"/>
    <w:basedOn w:val="Heading3"/>
    <w:qFormat/>
    <w:rsid w:val="00541A51"/>
    <w:pPr>
      <w:spacing w:before="0" w:after="0"/>
      <w:ind w:left="504" w:hanging="504"/>
    </w:pPr>
    <w:rPr>
      <w:sz w:val="22"/>
    </w:rPr>
  </w:style>
  <w:style w:type="character" w:styleId="PlaceholderText">
    <w:name w:val="Placeholder Text"/>
    <w:basedOn w:val="DefaultParagraphFont"/>
    <w:uiPriority w:val="99"/>
    <w:semiHidden/>
    <w:rsid w:val="005F64C6"/>
    <w:rPr>
      <w:color w:val="808080"/>
    </w:rPr>
  </w:style>
  <w:style w:type="paragraph" w:styleId="ListParagraph">
    <w:name w:val="List Paragraph"/>
    <w:basedOn w:val="Normal"/>
    <w:uiPriority w:val="34"/>
    <w:qFormat/>
    <w:rsid w:val="00294DFE"/>
    <w:pPr>
      <w:spacing w:after="0" w:line="240" w:lineRule="auto"/>
      <w:ind w:left="720"/>
      <w:contextualSpacing/>
    </w:pPr>
    <w:rPr>
      <w:rFonts w:ascii="Times New Roman" w:hAnsi="Times New Roman"/>
      <w:sz w:val="24"/>
      <w:szCs w:val="24"/>
      <w:lang w:bidi="ar-SA"/>
    </w:rPr>
  </w:style>
  <w:style w:type="table" w:styleId="TableGrid">
    <w:name w:val="Table Grid"/>
    <w:basedOn w:val="TableNormal"/>
    <w:uiPriority w:val="59"/>
    <w:rsid w:val="007E15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512AF7"/>
    <w:pPr>
      <w:spacing w:after="0" w:line="240" w:lineRule="auto"/>
    </w:pPr>
    <w:rPr>
      <w:rFonts w:ascii="Times New Roman" w:hAnsi="Times New Roman"/>
      <w:sz w:val="20"/>
      <w:lang w:bidi="ar-SA"/>
    </w:rPr>
  </w:style>
  <w:style w:type="character" w:customStyle="1" w:styleId="FootnoteTextChar">
    <w:name w:val="Footnote Text Char"/>
    <w:basedOn w:val="DefaultParagraphFont"/>
    <w:link w:val="FootnoteText"/>
    <w:semiHidden/>
    <w:rsid w:val="00512AF7"/>
    <w:rPr>
      <w:rFonts w:ascii="Times New Roman" w:hAnsi="Times New Roman"/>
    </w:rPr>
  </w:style>
  <w:style w:type="character" w:styleId="FootnoteReference">
    <w:name w:val="footnote reference"/>
    <w:basedOn w:val="DefaultParagraphFont"/>
    <w:semiHidden/>
    <w:rsid w:val="00512AF7"/>
    <w:rPr>
      <w:vertAlign w:val="superscript"/>
    </w:rPr>
  </w:style>
  <w:style w:type="character" w:customStyle="1" w:styleId="apple-style-span">
    <w:name w:val="apple-style-span"/>
    <w:basedOn w:val="DefaultParagraphFont"/>
    <w:rsid w:val="008D6F58"/>
  </w:style>
  <w:style w:type="paragraph" w:customStyle="1" w:styleId="first-para">
    <w:name w:val="first-para"/>
    <w:basedOn w:val="Normal"/>
    <w:rsid w:val="00050F10"/>
    <w:pPr>
      <w:spacing w:before="100" w:beforeAutospacing="1" w:after="100" w:afterAutospacing="1" w:line="240" w:lineRule="auto"/>
    </w:pPr>
    <w:rPr>
      <w:rFonts w:ascii="Times New Roman" w:hAnsi="Times New Roman"/>
      <w:sz w:val="24"/>
      <w:szCs w:val="24"/>
      <w:lang w:bidi="ar-SA"/>
    </w:rPr>
  </w:style>
  <w:style w:type="paragraph" w:customStyle="1" w:styleId="para">
    <w:name w:val="para"/>
    <w:basedOn w:val="Normal"/>
    <w:rsid w:val="00050F10"/>
    <w:pPr>
      <w:spacing w:before="100" w:beforeAutospacing="1" w:after="100" w:afterAutospacing="1" w:line="240" w:lineRule="auto"/>
    </w:pPr>
    <w:rPr>
      <w:rFonts w:ascii="Times New Roman" w:hAnsi="Times New Roman"/>
      <w:sz w:val="24"/>
      <w:szCs w:val="24"/>
      <w:lang w:bidi="ar-SA"/>
    </w:rPr>
  </w:style>
  <w:style w:type="paragraph" w:customStyle="1" w:styleId="last-para">
    <w:name w:val="last-para"/>
    <w:basedOn w:val="Normal"/>
    <w:rsid w:val="00050F10"/>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basedOn w:val="DefaultParagraphFont"/>
    <w:rsid w:val="00050F10"/>
  </w:style>
  <w:style w:type="paragraph" w:styleId="Caption">
    <w:name w:val="caption"/>
    <w:basedOn w:val="Normal"/>
    <w:next w:val="Normal"/>
    <w:uiPriority w:val="35"/>
    <w:qFormat/>
    <w:rsid w:val="00453C63"/>
    <w:pPr>
      <w:spacing w:after="200" w:line="240" w:lineRule="auto"/>
    </w:pPr>
    <w:rPr>
      <w:b/>
      <w:bCs/>
      <w:color w:val="4F81BD"/>
      <w:sz w:val="18"/>
      <w:szCs w:val="18"/>
    </w:rPr>
  </w:style>
  <w:style w:type="paragraph" w:styleId="NormalWeb">
    <w:name w:val="Normal (Web)"/>
    <w:basedOn w:val="Normal"/>
    <w:uiPriority w:val="99"/>
    <w:unhideWhenUsed/>
    <w:rsid w:val="00E93F71"/>
    <w:pPr>
      <w:spacing w:after="0" w:line="240" w:lineRule="auto"/>
    </w:pPr>
    <w:rPr>
      <w:rFonts w:ascii="Times New Roman" w:hAnsi="Times New Roman"/>
      <w:sz w:val="24"/>
      <w:szCs w:val="24"/>
      <w:lang w:bidi="ar-SA"/>
    </w:rPr>
  </w:style>
  <w:style w:type="character" w:customStyle="1" w:styleId="l">
    <w:name w:val="l"/>
    <w:basedOn w:val="DefaultParagraphFont"/>
    <w:rsid w:val="00E90696"/>
    <w:rPr>
      <w:b/>
      <w:bCs/>
      <w:color w:val="FF0000"/>
    </w:rPr>
  </w:style>
  <w:style w:type="paragraph" w:customStyle="1" w:styleId="StyleTOCHeadingFirstline0">
    <w:name w:val="Style TOC Heading + First line:  0&quot;"/>
    <w:basedOn w:val="TOCHeading"/>
    <w:rsid w:val="004749EB"/>
    <w:pPr>
      <w:shd w:val="clear" w:color="auto" w:fill="auto"/>
      <w:ind w:firstLine="0"/>
    </w:pPr>
    <w:rPr>
      <w:szCs w:val="20"/>
    </w:rPr>
  </w:style>
  <w:style w:type="character" w:customStyle="1" w:styleId="input">
    <w:name w:val="input"/>
    <w:basedOn w:val="DefaultParagraphFont"/>
    <w:rsid w:val="000300E7"/>
  </w:style>
  <w:style w:type="paragraph" w:styleId="Bibliography">
    <w:name w:val="Bibliography"/>
    <w:basedOn w:val="Normal"/>
    <w:next w:val="Normal"/>
    <w:uiPriority w:val="37"/>
    <w:unhideWhenUsed/>
    <w:rsid w:val="006E1E39"/>
  </w:style>
  <w:style w:type="paragraph" w:styleId="IntenseQuote">
    <w:name w:val="Intense Quote"/>
    <w:basedOn w:val="Normal"/>
    <w:next w:val="Normal"/>
    <w:link w:val="IntenseQuoteChar"/>
    <w:uiPriority w:val="30"/>
    <w:qFormat/>
    <w:rsid w:val="00C86AB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86AB5"/>
    <w:rPr>
      <w:b/>
      <w:bCs/>
      <w:i/>
      <w:iCs/>
      <w:color w:val="4F81BD"/>
      <w:sz w:val="22"/>
      <w:lang w:bidi="en-US"/>
    </w:rPr>
  </w:style>
  <w:style w:type="character" w:styleId="Emphasis">
    <w:name w:val="Emphasis"/>
    <w:basedOn w:val="DefaultParagraphFont"/>
    <w:uiPriority w:val="20"/>
    <w:qFormat/>
    <w:rsid w:val="00C56C4A"/>
    <w:rPr>
      <w:i/>
      <w:iCs/>
    </w:rPr>
  </w:style>
  <w:style w:type="character" w:styleId="Strong">
    <w:name w:val="Strong"/>
    <w:basedOn w:val="DefaultParagraphFont"/>
    <w:uiPriority w:val="22"/>
    <w:qFormat/>
    <w:rsid w:val="00C56C4A"/>
    <w:rPr>
      <w:b/>
      <w:bCs/>
    </w:rPr>
  </w:style>
  <w:style w:type="paragraph" w:customStyle="1" w:styleId="Paragraph">
    <w:name w:val="Paragraph"/>
    <w:basedOn w:val="Normal"/>
    <w:link w:val="ParagraphChar"/>
    <w:rsid w:val="00330F6E"/>
    <w:pPr>
      <w:numPr>
        <w:ilvl w:val="12"/>
      </w:numPr>
      <w:spacing w:before="120" w:after="0" w:line="240" w:lineRule="auto"/>
      <w:ind w:left="1134"/>
      <w:jc w:val="both"/>
    </w:pPr>
    <w:rPr>
      <w:rFonts w:ascii="Arial Narrow" w:hAnsi="Arial Narrow" w:cs="Arial Narrow"/>
      <w:sz w:val="20"/>
      <w:lang w:bidi="ar-SA"/>
    </w:rPr>
  </w:style>
  <w:style w:type="character" w:customStyle="1" w:styleId="ParagraphChar">
    <w:name w:val="Paragraph Char"/>
    <w:basedOn w:val="DefaultParagraphFont"/>
    <w:link w:val="Paragraph"/>
    <w:rsid w:val="00330F6E"/>
    <w:rPr>
      <w:rFonts w:ascii="Arial Narrow" w:hAnsi="Arial Narrow" w:cs="Arial Narrow"/>
    </w:rPr>
  </w:style>
  <w:style w:type="character" w:customStyle="1" w:styleId="content-header1">
    <w:name w:val="content-header1"/>
    <w:basedOn w:val="DefaultParagraphFont"/>
    <w:rsid w:val="00B43B02"/>
    <w:rPr>
      <w:rFonts w:ascii="Arial" w:hAnsi="Arial" w:cs="Arial" w:hint="default"/>
      <w:color w:val="FFFFFF"/>
      <w:sz w:val="15"/>
      <w:szCs w:val="15"/>
    </w:rPr>
  </w:style>
  <w:style w:type="character" w:customStyle="1" w:styleId="BodyTextIndent1Char">
    <w:name w:val="Body Text Indent  1 Char"/>
    <w:basedOn w:val="DefaultParagraphFont"/>
    <w:link w:val="BodyTextIndent1"/>
    <w:rsid w:val="00A07ECE"/>
    <w:rPr>
      <w:sz w:val="22"/>
      <w:lang w:bidi="en-US"/>
    </w:rPr>
  </w:style>
  <w:style w:type="character" w:customStyle="1" w:styleId="contenttext">
    <w:name w:val="content_text"/>
    <w:basedOn w:val="DefaultParagraphFont"/>
    <w:rsid w:val="00440F4C"/>
  </w:style>
  <w:style w:type="paragraph" w:customStyle="1" w:styleId="bodytext0">
    <w:name w:val="bodytext"/>
    <w:basedOn w:val="Normal"/>
    <w:rsid w:val="00E91314"/>
    <w:pPr>
      <w:spacing w:before="100" w:beforeAutospacing="1" w:after="100" w:afterAutospacing="1" w:line="240" w:lineRule="auto"/>
    </w:pPr>
    <w:rPr>
      <w:rFonts w:ascii="Times New Roman" w:hAnsi="Times New Roman"/>
      <w:sz w:val="24"/>
      <w:szCs w:val="24"/>
      <w:lang w:bidi="ar-SA"/>
    </w:rPr>
  </w:style>
  <w:style w:type="paragraph" w:customStyle="1" w:styleId="ul">
    <w:name w:val="ul"/>
    <w:basedOn w:val="Normal"/>
    <w:rsid w:val="00E91314"/>
    <w:pPr>
      <w:spacing w:before="100" w:beforeAutospacing="1" w:after="100" w:afterAutospacing="1" w:line="240" w:lineRule="auto"/>
    </w:pPr>
    <w:rPr>
      <w:rFonts w:ascii="Times New Roman" w:hAnsi="Times New Roman"/>
      <w:sz w:val="24"/>
      <w:szCs w:val="24"/>
      <w:lang w:bidi="ar-SA"/>
    </w:rPr>
  </w:style>
  <w:style w:type="paragraph" w:customStyle="1" w:styleId="whs1">
    <w:name w:val="whs1"/>
    <w:basedOn w:val="Normal"/>
    <w:rsid w:val="00E91314"/>
    <w:pPr>
      <w:spacing w:before="100" w:beforeAutospacing="1" w:after="100" w:afterAutospacing="1" w:line="240" w:lineRule="auto"/>
    </w:pPr>
    <w:rPr>
      <w:rFonts w:ascii="Times New Roman" w:hAnsi="Times New Roman"/>
      <w:sz w:val="24"/>
      <w:szCs w:val="24"/>
      <w:lang w:bidi="ar-SA"/>
    </w:rPr>
  </w:style>
  <w:style w:type="table" w:customStyle="1" w:styleId="LightShading-Accent11">
    <w:name w:val="Light Shading - Accent 11"/>
    <w:basedOn w:val="TableNormal"/>
    <w:uiPriority w:val="60"/>
    <w:rsid w:val="00C37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5postponed">
    <w:name w:val="H5 postponed"/>
    <w:basedOn w:val="Heading5"/>
    <w:link w:val="H5postponedChar"/>
    <w:qFormat/>
    <w:rsid w:val="00196697"/>
    <w:pPr>
      <w:shd w:val="clear" w:color="auto" w:fill="F2DBDB" w:themeFill="accent2" w:themeFillTint="33"/>
    </w:pPr>
  </w:style>
  <w:style w:type="character" w:customStyle="1" w:styleId="H5postponedChar">
    <w:name w:val="H5 postponed Char"/>
    <w:basedOn w:val="Heading5Char"/>
    <w:link w:val="H5postponed"/>
    <w:rsid w:val="00196697"/>
    <w:rPr>
      <w:color w:val="365F91"/>
      <w:spacing w:val="10"/>
      <w:sz w:val="22"/>
      <w:szCs w:val="22"/>
      <w:shd w:val="clear" w:color="auto" w:fill="F2DBDB" w:themeFill="accent2" w:themeFillTint="33"/>
      <w:lang w:bidi="en-US"/>
    </w:rPr>
  </w:style>
  <w:style w:type="table" w:styleId="LightList-Accent5">
    <w:name w:val="Light List Accent 5"/>
    <w:basedOn w:val="TableNormal"/>
    <w:uiPriority w:val="61"/>
    <w:rsid w:val="00161A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C7F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2B572F"/>
    <w:rPr>
      <w:sz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35" w:unhideWhenUsed="0" w:qFormat="1"/>
    <w:lsdException w:name="footnote reference" w:uiPriority="0"/>
    <w:lsdException w:name="page number" w:uiPriority="0"/>
    <w:lsdException w:name="List 2" w:uiPriority="0"/>
    <w:lsdException w:name="List 3" w:uiPriority="0"/>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next w:val="BodyTextIndent1"/>
    <w:qFormat/>
    <w:rsid w:val="000971FB"/>
    <w:pPr>
      <w:spacing w:after="120" w:line="240" w:lineRule="atLeast"/>
    </w:pPr>
    <w:rPr>
      <w:sz w:val="22"/>
      <w:lang w:bidi="en-US"/>
    </w:rPr>
  </w:style>
  <w:style w:type="paragraph" w:styleId="Heading1">
    <w:name w:val="heading 1"/>
    <w:basedOn w:val="Normal"/>
    <w:next w:val="BodyTextIndent1"/>
    <w:link w:val="Heading1Char"/>
    <w:uiPriority w:val="9"/>
    <w:qFormat/>
    <w:rsid w:val="005D7D66"/>
    <w:pPr>
      <w:keepNext/>
      <w:pageBreakBefore/>
      <w:numPr>
        <w:numId w:val="2"/>
      </w:numPr>
      <w:shd w:val="clear" w:color="auto" w:fill="8DB3E2"/>
      <w:spacing w:before="240" w:line="240" w:lineRule="auto"/>
      <w:outlineLvl w:val="0"/>
    </w:pPr>
    <w:rPr>
      <w:b/>
      <w:bCs/>
      <w:caps/>
      <w:spacing w:val="15"/>
      <w:sz w:val="24"/>
      <w:szCs w:val="22"/>
    </w:rPr>
  </w:style>
  <w:style w:type="paragraph" w:styleId="Heading2">
    <w:name w:val="heading 2"/>
    <w:basedOn w:val="Normal"/>
    <w:next w:val="BodyTextIndent1"/>
    <w:link w:val="Heading2Char"/>
    <w:uiPriority w:val="9"/>
    <w:qFormat/>
    <w:rsid w:val="00B45F64"/>
    <w:pPr>
      <w:keepNext/>
      <w:numPr>
        <w:ilvl w:val="1"/>
        <w:numId w:val="2"/>
      </w:numPr>
      <w:pBdr>
        <w:bottom w:val="single" w:sz="4" w:space="1" w:color="auto"/>
      </w:pBdr>
      <w:spacing w:before="360"/>
      <w:outlineLvl w:val="1"/>
    </w:pPr>
    <w:rPr>
      <w:b/>
      <w:caps/>
      <w:spacing w:val="15"/>
      <w:sz w:val="24"/>
      <w:szCs w:val="22"/>
    </w:rPr>
  </w:style>
  <w:style w:type="paragraph" w:styleId="Heading3">
    <w:name w:val="heading 3"/>
    <w:basedOn w:val="Heading2"/>
    <w:next w:val="BodyTextIndent1"/>
    <w:link w:val="Heading3Char"/>
    <w:uiPriority w:val="9"/>
    <w:qFormat/>
    <w:rsid w:val="00B45F64"/>
    <w:pPr>
      <w:numPr>
        <w:ilvl w:val="2"/>
      </w:numPr>
      <w:pBdr>
        <w:bottom w:val="none" w:sz="0" w:space="0" w:color="auto"/>
      </w:pBdr>
      <w:ind w:left="900" w:right="86" w:hanging="900"/>
      <w:outlineLvl w:val="2"/>
    </w:pPr>
    <w:rPr>
      <w:caps w:val="0"/>
      <w:szCs w:val="24"/>
    </w:rPr>
  </w:style>
  <w:style w:type="paragraph" w:styleId="Heading4">
    <w:name w:val="heading 4"/>
    <w:basedOn w:val="Normal"/>
    <w:next w:val="BodyTextIndent1"/>
    <w:link w:val="Heading4Char"/>
    <w:uiPriority w:val="9"/>
    <w:qFormat/>
    <w:rsid w:val="00427EF8"/>
    <w:pPr>
      <w:spacing w:before="300" w:after="0"/>
      <w:ind w:left="360"/>
      <w:outlineLvl w:val="3"/>
    </w:pPr>
    <w:rPr>
      <w:b/>
      <w:i/>
      <w:color w:val="1D1B11"/>
      <w:spacing w:val="10"/>
      <w:sz w:val="24"/>
      <w:szCs w:val="24"/>
    </w:rPr>
  </w:style>
  <w:style w:type="paragraph" w:styleId="Heading5">
    <w:name w:val="heading 5"/>
    <w:basedOn w:val="Normal"/>
    <w:next w:val="BodyTextIndent1"/>
    <w:link w:val="Heading5Char"/>
    <w:uiPriority w:val="9"/>
    <w:qFormat/>
    <w:rsid w:val="00EC0334"/>
    <w:pPr>
      <w:pBdr>
        <w:bottom w:val="single" w:sz="6" w:space="1" w:color="4F81BD"/>
      </w:pBdr>
      <w:spacing w:before="300" w:after="0"/>
      <w:ind w:left="360"/>
      <w:outlineLvl w:val="4"/>
    </w:pPr>
    <w:rPr>
      <w:color w:val="365F91"/>
      <w:spacing w:val="10"/>
      <w:szCs w:val="22"/>
    </w:rPr>
  </w:style>
  <w:style w:type="paragraph" w:styleId="Heading6">
    <w:name w:val="heading 6"/>
    <w:basedOn w:val="Normal"/>
    <w:next w:val="BodyTextIndent1"/>
    <w:link w:val="Heading6Char"/>
    <w:uiPriority w:val="9"/>
    <w:qFormat/>
    <w:rsid w:val="00A50C36"/>
    <w:pPr>
      <w:spacing w:before="300" w:after="0"/>
      <w:ind w:left="360"/>
      <w:outlineLvl w:val="5"/>
    </w:pPr>
    <w:rPr>
      <w:color w:val="365F91"/>
      <w:spacing w:val="10"/>
      <w:szCs w:val="22"/>
    </w:rPr>
  </w:style>
  <w:style w:type="paragraph" w:styleId="Heading7">
    <w:name w:val="heading 7"/>
    <w:basedOn w:val="Heading6"/>
    <w:next w:val="Normal"/>
    <w:link w:val="Heading7Char"/>
    <w:uiPriority w:val="9"/>
    <w:qFormat/>
    <w:rsid w:val="004E656F"/>
    <w:pPr>
      <w:outlineLvl w:val="6"/>
    </w:pPr>
    <w:rPr>
      <w:i/>
    </w:rPr>
  </w:style>
  <w:style w:type="paragraph" w:styleId="Heading8">
    <w:name w:val="heading 8"/>
    <w:basedOn w:val="Normal"/>
    <w:next w:val="Normal"/>
    <w:link w:val="Heading8Char"/>
    <w:uiPriority w:val="9"/>
    <w:qFormat/>
    <w:rsid w:val="00456806"/>
    <w:pPr>
      <w:spacing w:before="300" w:after="0"/>
      <w:outlineLvl w:val="7"/>
    </w:pPr>
    <w:rPr>
      <w:caps/>
      <w:spacing w:val="10"/>
      <w:sz w:val="18"/>
      <w:szCs w:val="18"/>
    </w:rPr>
  </w:style>
  <w:style w:type="paragraph" w:styleId="Heading9">
    <w:name w:val="heading 9"/>
    <w:basedOn w:val="Normal"/>
    <w:next w:val="Normal"/>
    <w:link w:val="Heading9Char"/>
    <w:uiPriority w:val="9"/>
    <w:qFormat/>
    <w:rsid w:val="004568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  1"/>
    <w:basedOn w:val="Normal"/>
    <w:link w:val="BodyTextIndent1Char"/>
    <w:qFormat/>
    <w:rsid w:val="00124402"/>
    <w:pPr>
      <w:ind w:left="360"/>
    </w:pPr>
  </w:style>
  <w:style w:type="character" w:customStyle="1" w:styleId="Heading1Char">
    <w:name w:val="Heading 1 Char"/>
    <w:basedOn w:val="DefaultParagraphFont"/>
    <w:link w:val="Heading1"/>
    <w:uiPriority w:val="9"/>
    <w:rsid w:val="005D7D66"/>
    <w:rPr>
      <w:b/>
      <w:bCs/>
      <w:caps/>
      <w:spacing w:val="15"/>
      <w:sz w:val="24"/>
      <w:szCs w:val="22"/>
      <w:shd w:val="clear" w:color="auto" w:fill="8DB3E2"/>
      <w:lang w:bidi="en-US"/>
    </w:rPr>
  </w:style>
  <w:style w:type="character" w:customStyle="1" w:styleId="Heading2Char">
    <w:name w:val="Heading 2 Char"/>
    <w:basedOn w:val="DefaultParagraphFont"/>
    <w:link w:val="Heading2"/>
    <w:uiPriority w:val="9"/>
    <w:rsid w:val="00B45F64"/>
    <w:rPr>
      <w:b/>
      <w:caps/>
      <w:spacing w:val="15"/>
      <w:sz w:val="24"/>
      <w:szCs w:val="22"/>
      <w:lang w:bidi="en-US"/>
    </w:rPr>
  </w:style>
  <w:style w:type="character" w:customStyle="1" w:styleId="Heading3Char">
    <w:name w:val="Heading 3 Char"/>
    <w:basedOn w:val="DefaultParagraphFont"/>
    <w:link w:val="Heading3"/>
    <w:uiPriority w:val="9"/>
    <w:rsid w:val="00B45F64"/>
    <w:rPr>
      <w:b/>
      <w:spacing w:val="15"/>
      <w:sz w:val="24"/>
      <w:szCs w:val="24"/>
      <w:lang w:bidi="en-US"/>
    </w:rPr>
  </w:style>
  <w:style w:type="character" w:customStyle="1" w:styleId="Heading4Char">
    <w:name w:val="Heading 4 Char"/>
    <w:basedOn w:val="DefaultParagraphFont"/>
    <w:link w:val="Heading4"/>
    <w:uiPriority w:val="9"/>
    <w:rsid w:val="00427EF8"/>
    <w:rPr>
      <w:b/>
      <w:i/>
      <w:color w:val="1D1B11"/>
      <w:spacing w:val="10"/>
      <w:sz w:val="24"/>
      <w:szCs w:val="24"/>
      <w:lang w:bidi="en-US"/>
    </w:rPr>
  </w:style>
  <w:style w:type="character" w:customStyle="1" w:styleId="Heading5Char">
    <w:name w:val="Heading 5 Char"/>
    <w:basedOn w:val="DefaultParagraphFont"/>
    <w:link w:val="Heading5"/>
    <w:uiPriority w:val="9"/>
    <w:rsid w:val="00EC0334"/>
    <w:rPr>
      <w:color w:val="365F91"/>
      <w:spacing w:val="10"/>
      <w:sz w:val="22"/>
      <w:szCs w:val="22"/>
      <w:lang w:bidi="en-US"/>
    </w:rPr>
  </w:style>
  <w:style w:type="character" w:customStyle="1" w:styleId="Heading6Char">
    <w:name w:val="Heading 6 Char"/>
    <w:basedOn w:val="DefaultParagraphFont"/>
    <w:link w:val="Heading6"/>
    <w:uiPriority w:val="9"/>
    <w:rsid w:val="00A50C36"/>
    <w:rPr>
      <w:color w:val="365F91"/>
      <w:spacing w:val="10"/>
      <w:sz w:val="22"/>
      <w:szCs w:val="22"/>
      <w:lang w:bidi="en-US"/>
    </w:rPr>
  </w:style>
  <w:style w:type="character" w:customStyle="1" w:styleId="Heading7Char">
    <w:name w:val="Heading 7 Char"/>
    <w:basedOn w:val="DefaultParagraphFont"/>
    <w:link w:val="Heading7"/>
    <w:uiPriority w:val="9"/>
    <w:rsid w:val="004E656F"/>
    <w:rPr>
      <w:i/>
      <w:color w:val="365F91"/>
      <w:spacing w:val="10"/>
      <w:sz w:val="22"/>
      <w:szCs w:val="22"/>
      <w:lang w:bidi="en-US"/>
    </w:rPr>
  </w:style>
  <w:style w:type="character" w:customStyle="1" w:styleId="Heading8Char">
    <w:name w:val="Heading 8 Char"/>
    <w:basedOn w:val="DefaultParagraphFont"/>
    <w:link w:val="Heading8"/>
    <w:uiPriority w:val="9"/>
    <w:rsid w:val="0069498A"/>
    <w:rPr>
      <w:caps/>
      <w:spacing w:val="10"/>
      <w:sz w:val="18"/>
      <w:szCs w:val="18"/>
      <w:lang w:bidi="en-US"/>
    </w:rPr>
  </w:style>
  <w:style w:type="character" w:customStyle="1" w:styleId="Heading9Char">
    <w:name w:val="Heading 9 Char"/>
    <w:basedOn w:val="DefaultParagraphFont"/>
    <w:link w:val="Heading9"/>
    <w:uiPriority w:val="9"/>
    <w:rsid w:val="0069498A"/>
    <w:rPr>
      <w:i/>
      <w:caps/>
      <w:spacing w:val="10"/>
      <w:sz w:val="18"/>
      <w:szCs w:val="18"/>
      <w:lang w:bidi="en-US"/>
    </w:rPr>
  </w:style>
  <w:style w:type="paragraph" w:styleId="Footer">
    <w:name w:val="footer"/>
    <w:basedOn w:val="Normal"/>
    <w:link w:val="FooterChar"/>
    <w:uiPriority w:val="99"/>
    <w:rsid w:val="00DA368C"/>
    <w:pPr>
      <w:tabs>
        <w:tab w:val="center" w:pos="4153"/>
        <w:tab w:val="right" w:pos="8306"/>
      </w:tabs>
    </w:pPr>
    <w:rPr>
      <w:sz w:val="20"/>
    </w:rPr>
  </w:style>
  <w:style w:type="paragraph" w:styleId="Header">
    <w:name w:val="header"/>
    <w:aliases w:val="Doc Info Header"/>
    <w:basedOn w:val="Normal"/>
    <w:next w:val="DocInfoHD2"/>
    <w:link w:val="HeaderChar"/>
    <w:rsid w:val="00D545F3"/>
    <w:pPr>
      <w:tabs>
        <w:tab w:val="center" w:pos="4819"/>
        <w:tab w:val="right" w:pos="9071"/>
      </w:tabs>
    </w:pPr>
    <w:rPr>
      <w:rFonts w:ascii="Arial" w:hAnsi="Arial"/>
      <w:b/>
      <w:sz w:val="36"/>
    </w:rPr>
  </w:style>
  <w:style w:type="character" w:customStyle="1" w:styleId="HeaderChar">
    <w:name w:val="Header Char"/>
    <w:aliases w:val="Doc Info Header Char"/>
    <w:basedOn w:val="DefaultParagraphFont"/>
    <w:link w:val="Header"/>
    <w:rsid w:val="0069498A"/>
    <w:rPr>
      <w:rFonts w:ascii="Arial" w:hAnsi="Arial"/>
      <w:b/>
      <w:sz w:val="36"/>
      <w:lang w:bidi="en-US"/>
    </w:rPr>
  </w:style>
  <w:style w:type="character" w:styleId="PageNumber">
    <w:name w:val="page number"/>
    <w:rsid w:val="00DA368C"/>
    <w:rPr>
      <w:rFonts w:ascii="Calibri" w:hAnsi="Calibri"/>
      <w:sz w:val="20"/>
    </w:rPr>
  </w:style>
  <w:style w:type="paragraph" w:customStyle="1" w:styleId="TableHead">
    <w:name w:val="Table Head"/>
    <w:basedOn w:val="TableText"/>
    <w:next w:val="TableText"/>
    <w:qFormat/>
    <w:rsid w:val="000971FB"/>
    <w:pPr>
      <w:spacing w:line="240" w:lineRule="atLeast"/>
      <w:outlineLvl w:val="2"/>
    </w:pPr>
    <w:rPr>
      <w:b/>
    </w:rPr>
  </w:style>
  <w:style w:type="paragraph" w:customStyle="1" w:styleId="TableText">
    <w:name w:val="Table Text"/>
    <w:basedOn w:val="Normal"/>
    <w:link w:val="TableTextChar"/>
    <w:qFormat/>
    <w:rsid w:val="00A474AD"/>
    <w:pPr>
      <w:spacing w:before="40" w:after="40" w:line="240" w:lineRule="exact"/>
    </w:pPr>
  </w:style>
  <w:style w:type="paragraph" w:styleId="TOC1">
    <w:name w:val="toc 1"/>
    <w:basedOn w:val="Normal"/>
    <w:next w:val="Normal"/>
    <w:autoRedefine/>
    <w:uiPriority w:val="39"/>
    <w:qFormat/>
    <w:rsid w:val="00366C4E"/>
    <w:pPr>
      <w:tabs>
        <w:tab w:val="left" w:pos="440"/>
        <w:tab w:val="right" w:leader="dot" w:pos="9352"/>
      </w:tabs>
      <w:spacing w:before="120"/>
      <w:contextualSpacing/>
    </w:pPr>
    <w:rPr>
      <w:b/>
      <w:caps/>
      <w:noProof/>
    </w:rPr>
  </w:style>
  <w:style w:type="paragraph" w:styleId="TOC2">
    <w:name w:val="toc 2"/>
    <w:basedOn w:val="Normal"/>
    <w:next w:val="Normal"/>
    <w:autoRedefine/>
    <w:uiPriority w:val="39"/>
    <w:qFormat/>
    <w:rsid w:val="005D7D66"/>
    <w:pPr>
      <w:tabs>
        <w:tab w:val="left" w:pos="880"/>
        <w:tab w:val="right" w:leader="dot" w:pos="9352"/>
      </w:tabs>
      <w:spacing w:after="0"/>
      <w:ind w:left="216"/>
    </w:pPr>
    <w:rPr>
      <w:smallCaps/>
      <w:noProof/>
    </w:rPr>
  </w:style>
  <w:style w:type="paragraph" w:styleId="TOC3">
    <w:name w:val="toc 3"/>
    <w:basedOn w:val="Normal"/>
    <w:next w:val="Normal"/>
    <w:autoRedefine/>
    <w:uiPriority w:val="39"/>
    <w:qFormat/>
    <w:rsid w:val="005D7D66"/>
    <w:pPr>
      <w:tabs>
        <w:tab w:val="left" w:pos="1350"/>
        <w:tab w:val="right" w:leader="dot" w:pos="9352"/>
      </w:tabs>
      <w:spacing w:after="0"/>
      <w:ind w:left="446"/>
    </w:pPr>
    <w:rPr>
      <w:noProof/>
    </w:rPr>
  </w:style>
  <w:style w:type="paragraph" w:styleId="TOC4">
    <w:name w:val="toc 4"/>
    <w:basedOn w:val="Normal"/>
    <w:next w:val="Normal"/>
    <w:uiPriority w:val="39"/>
    <w:rsid w:val="00902844"/>
    <w:pPr>
      <w:tabs>
        <w:tab w:val="right" w:leader="dot" w:pos="9352"/>
      </w:tabs>
      <w:spacing w:after="0"/>
      <w:ind w:left="662"/>
    </w:pPr>
    <w:rPr>
      <w:noProof/>
      <w:sz w:val="18"/>
    </w:rPr>
  </w:style>
  <w:style w:type="paragraph" w:styleId="TableofFigures">
    <w:name w:val="table of figures"/>
    <w:basedOn w:val="Normal"/>
    <w:next w:val="Normal"/>
    <w:uiPriority w:val="99"/>
    <w:rsid w:val="002D0221"/>
    <w:pPr>
      <w:spacing w:after="0"/>
    </w:pPr>
    <w:rPr>
      <w:i/>
      <w:iCs/>
      <w:sz w:val="20"/>
    </w:rPr>
  </w:style>
  <w:style w:type="paragraph" w:styleId="Subtitle">
    <w:name w:val="Subtitle"/>
    <w:basedOn w:val="Normal"/>
    <w:next w:val="Normal"/>
    <w:link w:val="SubtitleChar"/>
    <w:uiPriority w:val="11"/>
    <w:qFormat/>
    <w:rsid w:val="007805AD"/>
    <w:pPr>
      <w:spacing w:after="1000" w:line="240" w:lineRule="auto"/>
    </w:pPr>
    <w:rPr>
      <w:b/>
      <w:caps/>
      <w:color w:val="365F91"/>
      <w:spacing w:val="10"/>
      <w:sz w:val="32"/>
      <w:szCs w:val="24"/>
    </w:rPr>
  </w:style>
  <w:style w:type="character" w:customStyle="1" w:styleId="SubtitleChar">
    <w:name w:val="Subtitle Char"/>
    <w:basedOn w:val="DefaultParagraphFont"/>
    <w:link w:val="Subtitle"/>
    <w:uiPriority w:val="11"/>
    <w:rsid w:val="0069498A"/>
    <w:rPr>
      <w:b/>
      <w:caps/>
      <w:color w:val="365F91"/>
      <w:spacing w:val="10"/>
      <w:sz w:val="32"/>
      <w:szCs w:val="24"/>
      <w:lang w:bidi="en-US"/>
    </w:rPr>
  </w:style>
  <w:style w:type="character" w:styleId="Hyperlink">
    <w:name w:val="Hyperlink"/>
    <w:basedOn w:val="DefaultParagraphFont"/>
    <w:uiPriority w:val="99"/>
    <w:rsid w:val="00816FE0"/>
    <w:rPr>
      <w:i/>
      <w:color w:val="0000FF"/>
      <w:u w:val="none"/>
    </w:rPr>
  </w:style>
  <w:style w:type="paragraph" w:customStyle="1" w:styleId="GlossaryTerm">
    <w:name w:val="Glossary Term"/>
    <w:basedOn w:val="Normal"/>
    <w:next w:val="GlossaryDescp"/>
    <w:autoRedefine/>
    <w:rsid w:val="00E47D6F"/>
    <w:pPr>
      <w:spacing w:before="80" w:after="80"/>
    </w:pPr>
    <w:rPr>
      <w:rFonts w:cs="Arial"/>
      <w:b/>
      <w:szCs w:val="24"/>
    </w:rPr>
  </w:style>
  <w:style w:type="paragraph" w:customStyle="1" w:styleId="TableBullet">
    <w:name w:val="Table Bullet"/>
    <w:basedOn w:val="Normal"/>
    <w:rsid w:val="00324DBA"/>
    <w:pPr>
      <w:numPr>
        <w:numId w:val="1"/>
      </w:numPr>
      <w:spacing w:after="0"/>
    </w:pPr>
    <w:rPr>
      <w:lang w:bidi="ar-SA"/>
    </w:rPr>
  </w:style>
  <w:style w:type="character" w:styleId="FollowedHyperlink">
    <w:name w:val="FollowedHyperlink"/>
    <w:basedOn w:val="DefaultParagraphFont"/>
    <w:qFormat/>
    <w:rsid w:val="003071C0"/>
    <w:rPr>
      <w:i/>
      <w:color w:val="800080"/>
      <w:u w:val="none"/>
    </w:rPr>
  </w:style>
  <w:style w:type="paragraph" w:customStyle="1" w:styleId="LegalHead2">
    <w:name w:val="Legal Head 2"/>
    <w:basedOn w:val="Normal"/>
    <w:qFormat/>
    <w:rsid w:val="00994226"/>
    <w:pPr>
      <w:spacing w:after="60"/>
    </w:pPr>
    <w:rPr>
      <w:b/>
      <w:sz w:val="24"/>
    </w:rPr>
  </w:style>
  <w:style w:type="paragraph" w:styleId="TOCHeading">
    <w:name w:val="TOC Heading"/>
    <w:basedOn w:val="Heading1"/>
    <w:next w:val="Normal"/>
    <w:uiPriority w:val="39"/>
    <w:qFormat/>
    <w:rsid w:val="00456806"/>
    <w:pPr>
      <w:outlineLvl w:val="9"/>
    </w:pPr>
  </w:style>
  <w:style w:type="paragraph" w:styleId="Title">
    <w:name w:val="Title"/>
    <w:basedOn w:val="Normal"/>
    <w:next w:val="Normal"/>
    <w:link w:val="TitleChar"/>
    <w:uiPriority w:val="10"/>
    <w:qFormat/>
    <w:rsid w:val="00BC146A"/>
    <w:pPr>
      <w:spacing w:before="4440" w:after="480"/>
    </w:pPr>
    <w:rPr>
      <w:b/>
      <w:caps/>
      <w:color w:val="002060"/>
      <w:spacing w:val="10"/>
      <w:kern w:val="28"/>
      <w:sz w:val="52"/>
      <w:szCs w:val="52"/>
    </w:rPr>
  </w:style>
  <w:style w:type="character" w:customStyle="1" w:styleId="TitleChar">
    <w:name w:val="Title Char"/>
    <w:basedOn w:val="DefaultParagraphFont"/>
    <w:link w:val="Title"/>
    <w:uiPriority w:val="10"/>
    <w:rsid w:val="0069498A"/>
    <w:rPr>
      <w:b/>
      <w:caps/>
      <w:color w:val="002060"/>
      <w:spacing w:val="10"/>
      <w:kern w:val="28"/>
      <w:sz w:val="52"/>
      <w:szCs w:val="52"/>
      <w:lang w:bidi="en-US"/>
    </w:rPr>
  </w:style>
  <w:style w:type="paragraph" w:styleId="NoSpacing">
    <w:name w:val="No Spacing"/>
    <w:basedOn w:val="Normal"/>
    <w:link w:val="NoSpacingChar"/>
    <w:uiPriority w:val="1"/>
    <w:qFormat/>
    <w:rsid w:val="00456806"/>
    <w:pPr>
      <w:spacing w:after="0" w:line="240" w:lineRule="auto"/>
    </w:pPr>
  </w:style>
  <w:style w:type="character" w:customStyle="1" w:styleId="NoSpacingChar">
    <w:name w:val="No Spacing Char"/>
    <w:basedOn w:val="DefaultParagraphFont"/>
    <w:link w:val="NoSpacing"/>
    <w:uiPriority w:val="1"/>
    <w:rsid w:val="0069498A"/>
    <w:rPr>
      <w:sz w:val="22"/>
      <w:lang w:bidi="en-US"/>
    </w:rPr>
  </w:style>
  <w:style w:type="paragraph" w:customStyle="1" w:styleId="TOCTitle">
    <w:name w:val="TOC Title"/>
    <w:basedOn w:val="Title"/>
    <w:qFormat/>
    <w:rsid w:val="009A5154"/>
    <w:pPr>
      <w:spacing w:before="200"/>
    </w:pPr>
    <w:rPr>
      <w:sz w:val="48"/>
    </w:rPr>
  </w:style>
  <w:style w:type="paragraph" w:customStyle="1" w:styleId="LegalHead26pt">
    <w:name w:val="Legal Head + 26 pt"/>
    <w:basedOn w:val="LegalHead2"/>
    <w:rsid w:val="008F27F5"/>
    <w:rPr>
      <w:color w:val="365F91"/>
      <w:sz w:val="52"/>
    </w:rPr>
  </w:style>
  <w:style w:type="paragraph" w:customStyle="1" w:styleId="MiscRedIndent2">
    <w:name w:val="Misc Red Indent 2"/>
    <w:basedOn w:val="MiscRedIndent1"/>
    <w:qFormat/>
    <w:rsid w:val="00BF27C8"/>
  </w:style>
  <w:style w:type="paragraph" w:customStyle="1" w:styleId="NOTE1">
    <w:name w:val="NOTE 1"/>
    <w:basedOn w:val="NoteIndent3or4"/>
    <w:next w:val="BodyTextIndent1"/>
    <w:rsid w:val="002C4DD6"/>
    <w:pPr>
      <w:spacing w:before="240" w:after="240"/>
      <w:ind w:left="900" w:hanging="907"/>
    </w:pPr>
  </w:style>
  <w:style w:type="paragraph" w:customStyle="1" w:styleId="DocInfoHD2">
    <w:name w:val="Doc Info HD2"/>
    <w:basedOn w:val="BodyTextIndent1"/>
    <w:next w:val="BodyTextIndent1"/>
    <w:qFormat/>
    <w:rsid w:val="00E41870"/>
    <w:pPr>
      <w:shd w:val="clear" w:color="auto" w:fill="FFFFFF"/>
      <w:spacing w:before="480"/>
    </w:pPr>
    <w:rPr>
      <w:rFonts w:ascii="Arial" w:hAnsi="Arial"/>
      <w:sz w:val="28"/>
    </w:rPr>
  </w:style>
  <w:style w:type="paragraph" w:customStyle="1" w:styleId="Appendices">
    <w:name w:val="Appendices"/>
    <w:basedOn w:val="Heading1"/>
    <w:next w:val="Appendix2"/>
    <w:qFormat/>
    <w:rsid w:val="00120EF1"/>
    <w:pPr>
      <w:numPr>
        <w:numId w:val="0"/>
      </w:numPr>
    </w:pPr>
    <w:rPr>
      <w:sz w:val="28"/>
    </w:rPr>
  </w:style>
  <w:style w:type="paragraph" w:customStyle="1" w:styleId="Appendix2">
    <w:name w:val="Appendix 2"/>
    <w:basedOn w:val="Heading2"/>
    <w:next w:val="BodyTextIndent2"/>
    <w:qFormat/>
    <w:rsid w:val="00F84FD4"/>
    <w:pPr>
      <w:numPr>
        <w:ilvl w:val="0"/>
        <w:numId w:val="7"/>
      </w:numPr>
    </w:pPr>
  </w:style>
  <w:style w:type="paragraph" w:customStyle="1" w:styleId="Bullet2">
    <w:name w:val="Bullet 2"/>
    <w:qFormat/>
    <w:rsid w:val="00FA450F"/>
    <w:pPr>
      <w:numPr>
        <w:numId w:val="10"/>
      </w:numPr>
      <w:spacing w:after="60" w:line="240" w:lineRule="atLeast"/>
      <w:outlineLvl w:val="0"/>
    </w:pPr>
    <w:rPr>
      <w:sz w:val="22"/>
      <w:lang w:bidi="en-US"/>
    </w:rPr>
  </w:style>
  <w:style w:type="paragraph" w:customStyle="1" w:styleId="NOTE2">
    <w:name w:val="NOTE 2"/>
    <w:basedOn w:val="NOTE1"/>
    <w:next w:val="Normal"/>
    <w:qFormat/>
    <w:rsid w:val="002C4DD6"/>
    <w:pPr>
      <w:ind w:left="1350" w:hanging="990"/>
    </w:pPr>
  </w:style>
  <w:style w:type="paragraph" w:customStyle="1" w:styleId="appendix">
    <w:name w:val="appendix"/>
    <w:basedOn w:val="Heading1"/>
    <w:qFormat/>
    <w:rsid w:val="00457209"/>
    <w:pPr>
      <w:numPr>
        <w:numId w:val="0"/>
      </w:numPr>
      <w:shd w:val="clear" w:color="auto" w:fill="4F81BD"/>
      <w:tabs>
        <w:tab w:val="num" w:pos="2520"/>
      </w:tabs>
      <w:spacing w:before="0" w:after="60"/>
      <w:ind w:left="720" w:hanging="720"/>
    </w:pPr>
    <w:rPr>
      <w:sz w:val="36"/>
    </w:rPr>
  </w:style>
  <w:style w:type="character" w:customStyle="1" w:styleId="FooterChar">
    <w:name w:val="Footer Char"/>
    <w:basedOn w:val="DefaultParagraphFont"/>
    <w:link w:val="Footer"/>
    <w:uiPriority w:val="99"/>
    <w:rsid w:val="0069498A"/>
    <w:rPr>
      <w:lang w:bidi="en-US"/>
    </w:rPr>
  </w:style>
  <w:style w:type="paragraph" w:customStyle="1" w:styleId="NOTE1BoldRed">
    <w:name w:val="NOTE 1 + Bold Red"/>
    <w:basedOn w:val="NOTE1"/>
    <w:rsid w:val="006B6CF9"/>
    <w:rPr>
      <w:bCs/>
      <w:color w:val="FF0000"/>
    </w:rPr>
  </w:style>
  <w:style w:type="paragraph" w:customStyle="1" w:styleId="Bullet1">
    <w:name w:val="Bullet 1"/>
    <w:qFormat/>
    <w:rsid w:val="00FA450F"/>
    <w:pPr>
      <w:numPr>
        <w:numId w:val="9"/>
      </w:numPr>
      <w:spacing w:after="60" w:line="240" w:lineRule="atLeast"/>
      <w:outlineLvl w:val="0"/>
    </w:pPr>
    <w:rPr>
      <w:sz w:val="22"/>
      <w:lang w:bidi="en-US"/>
    </w:rPr>
  </w:style>
  <w:style w:type="paragraph" w:customStyle="1" w:styleId="Bullet3or4">
    <w:name w:val="Bullet 3 or 4"/>
    <w:qFormat/>
    <w:rsid w:val="00FA450F"/>
    <w:pPr>
      <w:numPr>
        <w:numId w:val="11"/>
      </w:numPr>
      <w:spacing w:after="60" w:line="240" w:lineRule="atLeast"/>
      <w:outlineLvl w:val="0"/>
    </w:pPr>
    <w:rPr>
      <w:sz w:val="22"/>
      <w:lang w:bidi="en-US"/>
    </w:rPr>
  </w:style>
  <w:style w:type="paragraph" w:customStyle="1" w:styleId="BodyTextIndent3">
    <w:name w:val="Body Text Indent  3"/>
    <w:basedOn w:val="Normal"/>
    <w:qFormat/>
    <w:rsid w:val="00A31594"/>
    <w:pPr>
      <w:ind w:left="720"/>
      <w:outlineLvl w:val="0"/>
    </w:pPr>
  </w:style>
  <w:style w:type="paragraph" w:customStyle="1" w:styleId="BodyTextIndent4">
    <w:name w:val="Body Text Indent 4"/>
    <w:basedOn w:val="Normal"/>
    <w:qFormat/>
    <w:rsid w:val="0080392C"/>
    <w:pPr>
      <w:ind w:left="720"/>
    </w:pPr>
    <w:rPr>
      <w:lang w:bidi="ar-SA"/>
    </w:rPr>
  </w:style>
  <w:style w:type="paragraph" w:styleId="List2">
    <w:name w:val="List 2"/>
    <w:aliases w:val="List 2 Indent 2"/>
    <w:rsid w:val="0088294D"/>
    <w:pPr>
      <w:numPr>
        <w:numId w:val="3"/>
      </w:numPr>
      <w:spacing w:after="120"/>
      <w:outlineLvl w:val="1"/>
    </w:pPr>
    <w:rPr>
      <w:sz w:val="22"/>
      <w:lang w:bidi="en-US"/>
    </w:rPr>
  </w:style>
  <w:style w:type="paragraph" w:customStyle="1" w:styleId="NoteIndent3or4">
    <w:name w:val="Note Indent 3 or 4"/>
    <w:basedOn w:val="BodyTextIndent3"/>
    <w:qFormat/>
    <w:rsid w:val="002C4DD6"/>
    <w:pPr>
      <w:pBdr>
        <w:top w:val="single" w:sz="2" w:space="1" w:color="auto"/>
        <w:bottom w:val="single" w:sz="2" w:space="1" w:color="auto"/>
      </w:pBdr>
      <w:ind w:left="1620" w:hanging="900"/>
    </w:pPr>
  </w:style>
  <w:style w:type="paragraph" w:customStyle="1" w:styleId="LegalInfo">
    <w:name w:val="Legal Info"/>
    <w:basedOn w:val="Normal"/>
    <w:next w:val="BodyTextIndent1"/>
    <w:rsid w:val="004F231F"/>
    <w:rPr>
      <w:b/>
      <w:bCs/>
      <w:sz w:val="40"/>
    </w:rPr>
  </w:style>
  <w:style w:type="paragraph" w:customStyle="1" w:styleId="MiscBoldIndent1">
    <w:name w:val="Misc Bold Indent 1"/>
    <w:basedOn w:val="Normal"/>
    <w:next w:val="MiscRedIndent1"/>
    <w:qFormat/>
    <w:rsid w:val="004F231F"/>
    <w:rPr>
      <w:b/>
    </w:rPr>
  </w:style>
  <w:style w:type="paragraph" w:customStyle="1" w:styleId="MiscRedIndent1">
    <w:name w:val="Misc Red Indent 1"/>
    <w:basedOn w:val="BodyTextIndent1"/>
    <w:next w:val="BodyTextIndent1"/>
    <w:qFormat/>
    <w:rsid w:val="00BF27C8"/>
    <w:rPr>
      <w:color w:val="FF0000"/>
    </w:rPr>
  </w:style>
  <w:style w:type="paragraph" w:customStyle="1" w:styleId="MiscRedIndent3or4">
    <w:name w:val="Misc Red Indent 3 or 4"/>
    <w:basedOn w:val="BodyTextIndent3"/>
    <w:qFormat/>
    <w:rsid w:val="00BF27C8"/>
    <w:rPr>
      <w:color w:val="FF0000"/>
    </w:rPr>
  </w:style>
  <w:style w:type="paragraph" w:styleId="List3">
    <w:name w:val="List 3"/>
    <w:aliases w:val="List 3 4"/>
    <w:basedOn w:val="Normal"/>
    <w:rsid w:val="0088294D"/>
    <w:pPr>
      <w:numPr>
        <w:numId w:val="8"/>
      </w:numPr>
      <w:outlineLvl w:val="0"/>
    </w:pPr>
  </w:style>
  <w:style w:type="paragraph" w:customStyle="1" w:styleId="List1a">
    <w:name w:val="List 1a"/>
    <w:basedOn w:val="Normal"/>
    <w:qFormat/>
    <w:rsid w:val="0088294D"/>
    <w:pPr>
      <w:numPr>
        <w:numId w:val="4"/>
      </w:numPr>
    </w:pPr>
    <w:rPr>
      <w:lang w:bidi="ar-SA"/>
    </w:rPr>
  </w:style>
  <w:style w:type="paragraph" w:customStyle="1" w:styleId="Figure1">
    <w:name w:val="Figure 1"/>
    <w:basedOn w:val="Normal"/>
    <w:next w:val="BodyTextIndent1"/>
    <w:qFormat/>
    <w:rsid w:val="00D63278"/>
    <w:pPr>
      <w:numPr>
        <w:numId w:val="5"/>
      </w:numPr>
      <w:tabs>
        <w:tab w:val="left" w:pos="990"/>
      </w:tabs>
      <w:ind w:left="1260" w:hanging="1260"/>
      <w:contextualSpacing/>
      <w:outlineLvl w:val="4"/>
    </w:pPr>
    <w:rPr>
      <w:i/>
      <w:sz w:val="20"/>
    </w:rPr>
  </w:style>
  <w:style w:type="paragraph" w:customStyle="1" w:styleId="Figure2">
    <w:name w:val="Figure 2"/>
    <w:basedOn w:val="Normal"/>
    <w:next w:val="BodyTextIndent2"/>
    <w:qFormat/>
    <w:rsid w:val="00D63278"/>
    <w:pPr>
      <w:tabs>
        <w:tab w:val="left" w:pos="1260"/>
        <w:tab w:val="left" w:pos="1800"/>
      </w:tabs>
      <w:ind w:left="1710" w:hanging="1350"/>
      <w:contextualSpacing/>
      <w:outlineLvl w:val="4"/>
    </w:pPr>
    <w:rPr>
      <w:i/>
      <w:sz w:val="20"/>
    </w:rPr>
  </w:style>
  <w:style w:type="paragraph" w:customStyle="1" w:styleId="Table1">
    <w:name w:val="Table 1"/>
    <w:basedOn w:val="Normal"/>
    <w:next w:val="BodyTextIndent1"/>
    <w:rsid w:val="00D63278"/>
    <w:pPr>
      <w:ind w:left="900" w:hanging="900"/>
      <w:contextualSpacing/>
      <w:outlineLvl w:val="0"/>
    </w:pPr>
    <w:rPr>
      <w:i/>
      <w:sz w:val="20"/>
    </w:rPr>
  </w:style>
  <w:style w:type="paragraph" w:customStyle="1" w:styleId="Figure34">
    <w:name w:val="Figure 3 4"/>
    <w:basedOn w:val="Figure2"/>
    <w:next w:val="BodyTextIndent3"/>
    <w:qFormat/>
    <w:rsid w:val="00D63278"/>
    <w:pPr>
      <w:ind w:left="2070"/>
    </w:pPr>
  </w:style>
  <w:style w:type="paragraph" w:customStyle="1" w:styleId="Table3">
    <w:name w:val="Table 3"/>
    <w:basedOn w:val="Table2"/>
    <w:next w:val="BodyTextIndent3"/>
    <w:qFormat/>
    <w:rsid w:val="00B02AC8"/>
    <w:pPr>
      <w:ind w:left="1620"/>
    </w:pPr>
  </w:style>
  <w:style w:type="paragraph" w:customStyle="1" w:styleId="Table2">
    <w:name w:val="Table 2"/>
    <w:basedOn w:val="Normal"/>
    <w:next w:val="BodyTextIndent2"/>
    <w:qFormat/>
    <w:rsid w:val="00D63278"/>
    <w:pPr>
      <w:numPr>
        <w:numId w:val="6"/>
      </w:numPr>
      <w:ind w:left="1260" w:hanging="900"/>
      <w:contextualSpacing/>
      <w:outlineLvl w:val="0"/>
    </w:pPr>
    <w:rPr>
      <w:i/>
      <w:sz w:val="20"/>
    </w:rPr>
  </w:style>
  <w:style w:type="paragraph" w:customStyle="1" w:styleId="ListPara34">
    <w:name w:val="List Para 3 4"/>
    <w:basedOn w:val="ListPara2"/>
    <w:qFormat/>
    <w:rsid w:val="003700DD"/>
    <w:pPr>
      <w:ind w:left="1008"/>
      <w:outlineLvl w:val="0"/>
    </w:pPr>
  </w:style>
  <w:style w:type="paragraph" w:customStyle="1" w:styleId="GlossaryDescp">
    <w:name w:val="Glossary Descp."/>
    <w:basedOn w:val="GlossaryTerm"/>
    <w:next w:val="GlossaryTerm"/>
    <w:qFormat/>
    <w:rsid w:val="00E47D6F"/>
    <w:rPr>
      <w:b w:val="0"/>
    </w:rPr>
  </w:style>
  <w:style w:type="paragraph" w:customStyle="1" w:styleId="Pic1">
    <w:name w:val="Pic 1"/>
    <w:basedOn w:val="BodyTextIndent1"/>
    <w:next w:val="BodyTextIndent1"/>
    <w:qFormat/>
    <w:rsid w:val="00CD50B4"/>
  </w:style>
  <w:style w:type="paragraph" w:customStyle="1" w:styleId="Pic1Indent">
    <w:name w:val="Pic 1 Indent"/>
    <w:basedOn w:val="Pic1"/>
    <w:qFormat/>
    <w:rsid w:val="00E030F4"/>
  </w:style>
  <w:style w:type="paragraph" w:customStyle="1" w:styleId="Pic2">
    <w:name w:val="Pic 2"/>
    <w:basedOn w:val="Normal"/>
    <w:qFormat/>
    <w:rsid w:val="00F44EBF"/>
    <w:pPr>
      <w:ind w:left="360"/>
    </w:pPr>
    <w:rPr>
      <w:lang w:bidi="ar-SA"/>
    </w:rPr>
  </w:style>
  <w:style w:type="paragraph" w:customStyle="1" w:styleId="Pic2Indent">
    <w:name w:val="Pic 2 Indent"/>
    <w:basedOn w:val="Pic2"/>
    <w:next w:val="Normal"/>
    <w:qFormat/>
    <w:rsid w:val="00E030F4"/>
    <w:pPr>
      <w:ind w:left="720"/>
    </w:pPr>
  </w:style>
  <w:style w:type="paragraph" w:customStyle="1" w:styleId="Pic34">
    <w:name w:val="Pic 3 4"/>
    <w:basedOn w:val="BodyTextIndent3"/>
    <w:next w:val="Normal"/>
    <w:qFormat/>
    <w:rsid w:val="00E030F4"/>
  </w:style>
  <w:style w:type="paragraph" w:customStyle="1" w:styleId="Pic34Indent">
    <w:name w:val="Pic 3 4 Indent"/>
    <w:basedOn w:val="BodyTextIndent1"/>
    <w:next w:val="BodyTextIndent3"/>
    <w:qFormat/>
    <w:rsid w:val="008E75B2"/>
    <w:pPr>
      <w:ind w:left="1080"/>
    </w:pPr>
  </w:style>
  <w:style w:type="paragraph" w:customStyle="1" w:styleId="ListPara2">
    <w:name w:val="List Para 2"/>
    <w:basedOn w:val="ListPara1"/>
    <w:rsid w:val="00BD0AD5"/>
    <w:pPr>
      <w:ind w:left="720"/>
    </w:pPr>
  </w:style>
  <w:style w:type="paragraph" w:customStyle="1" w:styleId="ListPara1">
    <w:name w:val="List Para 1"/>
    <w:basedOn w:val="Pic2Indent"/>
    <w:next w:val="List1a"/>
    <w:qFormat/>
    <w:rsid w:val="0088294D"/>
    <w:pPr>
      <w:ind w:left="360"/>
    </w:pPr>
  </w:style>
  <w:style w:type="paragraph" w:styleId="BalloonText">
    <w:name w:val="Balloon Text"/>
    <w:basedOn w:val="Normal"/>
    <w:link w:val="BalloonTextChar"/>
    <w:rsid w:val="00C8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87E72"/>
    <w:rPr>
      <w:rFonts w:ascii="Tahoma" w:hAnsi="Tahoma" w:cs="Tahoma"/>
      <w:sz w:val="16"/>
      <w:szCs w:val="16"/>
      <w:lang w:bidi="en-US"/>
    </w:rPr>
  </w:style>
  <w:style w:type="paragraph" w:styleId="TOC5">
    <w:name w:val="toc 5"/>
    <w:basedOn w:val="Normal"/>
    <w:next w:val="Normal"/>
    <w:autoRedefine/>
    <w:uiPriority w:val="39"/>
    <w:unhideWhenUsed/>
    <w:rsid w:val="003A0BE8"/>
    <w:pPr>
      <w:spacing w:after="100" w:line="276" w:lineRule="auto"/>
      <w:ind w:left="880"/>
    </w:pPr>
    <w:rPr>
      <w:szCs w:val="22"/>
      <w:lang w:bidi="ar-SA"/>
    </w:rPr>
  </w:style>
  <w:style w:type="paragraph" w:styleId="TOC6">
    <w:name w:val="toc 6"/>
    <w:basedOn w:val="Normal"/>
    <w:next w:val="Normal"/>
    <w:autoRedefine/>
    <w:uiPriority w:val="39"/>
    <w:unhideWhenUsed/>
    <w:rsid w:val="003A0BE8"/>
    <w:pPr>
      <w:spacing w:after="100" w:line="276" w:lineRule="auto"/>
      <w:ind w:left="1100"/>
    </w:pPr>
    <w:rPr>
      <w:szCs w:val="22"/>
      <w:lang w:bidi="ar-SA"/>
    </w:rPr>
  </w:style>
  <w:style w:type="paragraph" w:styleId="TOC7">
    <w:name w:val="toc 7"/>
    <w:basedOn w:val="Normal"/>
    <w:next w:val="Normal"/>
    <w:autoRedefine/>
    <w:uiPriority w:val="39"/>
    <w:unhideWhenUsed/>
    <w:rsid w:val="00C26BCD"/>
    <w:pPr>
      <w:spacing w:after="100" w:line="276" w:lineRule="auto"/>
      <w:ind w:left="1320"/>
    </w:pPr>
    <w:rPr>
      <w:szCs w:val="22"/>
      <w:lang w:bidi="ar-SA"/>
    </w:rPr>
  </w:style>
  <w:style w:type="paragraph" w:styleId="TOC8">
    <w:name w:val="toc 8"/>
    <w:basedOn w:val="Normal"/>
    <w:next w:val="Normal"/>
    <w:autoRedefine/>
    <w:uiPriority w:val="39"/>
    <w:unhideWhenUsed/>
    <w:rsid w:val="003A0BE8"/>
    <w:pPr>
      <w:spacing w:after="100" w:line="276" w:lineRule="auto"/>
      <w:ind w:left="1540"/>
    </w:pPr>
    <w:rPr>
      <w:szCs w:val="22"/>
      <w:lang w:bidi="ar-SA"/>
    </w:rPr>
  </w:style>
  <w:style w:type="paragraph" w:styleId="TOC9">
    <w:name w:val="toc 9"/>
    <w:basedOn w:val="Normal"/>
    <w:next w:val="Normal"/>
    <w:autoRedefine/>
    <w:uiPriority w:val="39"/>
    <w:unhideWhenUsed/>
    <w:rsid w:val="003A0BE8"/>
    <w:pPr>
      <w:spacing w:after="100" w:line="276" w:lineRule="auto"/>
      <w:ind w:left="1760"/>
    </w:pPr>
    <w:rPr>
      <w:szCs w:val="22"/>
      <w:lang w:bidi="ar-SA"/>
    </w:rPr>
  </w:style>
  <w:style w:type="paragraph" w:customStyle="1" w:styleId="HeaderTop">
    <w:name w:val="Header Top"/>
    <w:basedOn w:val="Normal"/>
    <w:qFormat/>
    <w:rsid w:val="00FA450F"/>
    <w:pPr>
      <w:tabs>
        <w:tab w:val="right" w:pos="9000"/>
      </w:tabs>
      <w:ind w:left="8550" w:hanging="4222"/>
      <w:jc w:val="right"/>
    </w:pPr>
    <w:rPr>
      <w:color w:val="A6A6A6"/>
    </w:rPr>
  </w:style>
  <w:style w:type="paragraph" w:styleId="BodyTextIndent2">
    <w:name w:val="Body Text Indent 2"/>
    <w:basedOn w:val="Normal"/>
    <w:link w:val="BodyTextIndent2Char"/>
    <w:rsid w:val="00F84FD4"/>
    <w:pPr>
      <w:ind w:left="360"/>
    </w:pPr>
  </w:style>
  <w:style w:type="character" w:customStyle="1" w:styleId="BodyTextIndent2Char">
    <w:name w:val="Body Text Indent 2 Char"/>
    <w:basedOn w:val="DefaultParagraphFont"/>
    <w:link w:val="BodyTextIndent2"/>
    <w:rsid w:val="00F84FD4"/>
    <w:rPr>
      <w:sz w:val="22"/>
      <w:lang w:bidi="en-US"/>
    </w:rPr>
  </w:style>
  <w:style w:type="numbering" w:customStyle="1" w:styleId="Numbering1">
    <w:name w:val="Numbering 1"/>
    <w:basedOn w:val="NoList"/>
    <w:rsid w:val="00D43C45"/>
    <w:pPr>
      <w:numPr>
        <w:numId w:val="12"/>
      </w:numPr>
    </w:pPr>
  </w:style>
  <w:style w:type="paragraph" w:styleId="ListNumber4">
    <w:name w:val="List Number 4"/>
    <w:basedOn w:val="Normal"/>
    <w:semiHidden/>
    <w:rsid w:val="00D43C45"/>
    <w:pPr>
      <w:numPr>
        <w:numId w:val="13"/>
      </w:numPr>
      <w:spacing w:before="200" w:after="200" w:line="276" w:lineRule="auto"/>
      <w:contextualSpacing/>
    </w:pPr>
  </w:style>
  <w:style w:type="paragraph" w:styleId="BodyText">
    <w:name w:val="Body Text"/>
    <w:basedOn w:val="Normal"/>
    <w:rsid w:val="005E0F24"/>
  </w:style>
  <w:style w:type="paragraph" w:customStyle="1" w:styleId="InfoBlue">
    <w:name w:val="InfoBlue"/>
    <w:basedOn w:val="Normal"/>
    <w:next w:val="BodyText"/>
    <w:rsid w:val="00526AD4"/>
    <w:pPr>
      <w:widowControl w:val="0"/>
      <w:tabs>
        <w:tab w:val="left" w:pos="1080"/>
      </w:tabs>
      <w:spacing w:after="60" w:line="200" w:lineRule="atLeast"/>
    </w:pPr>
    <w:rPr>
      <w:rFonts w:ascii="Times New Roman" w:hAnsi="Times New Roman"/>
      <w:i/>
      <w:color w:val="0000FF"/>
      <w:sz w:val="20"/>
      <w:lang w:bidi="ar-SA"/>
    </w:rPr>
  </w:style>
  <w:style w:type="character" w:customStyle="1" w:styleId="TableTextChar">
    <w:name w:val="Table Text Char"/>
    <w:basedOn w:val="DefaultParagraphFont"/>
    <w:link w:val="TableText"/>
    <w:rsid w:val="00A474AD"/>
    <w:rPr>
      <w:sz w:val="22"/>
      <w:lang w:bidi="en-US"/>
    </w:rPr>
  </w:style>
  <w:style w:type="paragraph" w:customStyle="1" w:styleId="BodyTextInTable">
    <w:name w:val="BodyTextInTable"/>
    <w:basedOn w:val="BodyText"/>
    <w:rsid w:val="004D2A13"/>
  </w:style>
  <w:style w:type="paragraph" w:customStyle="1" w:styleId="TableHeading3">
    <w:name w:val="Table Heading 3"/>
    <w:basedOn w:val="Heading3"/>
    <w:qFormat/>
    <w:rsid w:val="00541A51"/>
    <w:pPr>
      <w:spacing w:before="0" w:after="0"/>
      <w:ind w:left="504" w:hanging="504"/>
    </w:pPr>
    <w:rPr>
      <w:sz w:val="22"/>
    </w:rPr>
  </w:style>
  <w:style w:type="character" w:styleId="PlaceholderText">
    <w:name w:val="Placeholder Text"/>
    <w:basedOn w:val="DefaultParagraphFont"/>
    <w:uiPriority w:val="99"/>
    <w:semiHidden/>
    <w:rsid w:val="005F64C6"/>
    <w:rPr>
      <w:color w:val="808080"/>
    </w:rPr>
  </w:style>
  <w:style w:type="paragraph" w:styleId="ListParagraph">
    <w:name w:val="List Paragraph"/>
    <w:basedOn w:val="Normal"/>
    <w:uiPriority w:val="34"/>
    <w:qFormat/>
    <w:rsid w:val="00294DFE"/>
    <w:pPr>
      <w:spacing w:after="0" w:line="240" w:lineRule="auto"/>
      <w:ind w:left="720"/>
      <w:contextualSpacing/>
    </w:pPr>
    <w:rPr>
      <w:rFonts w:ascii="Times New Roman" w:hAnsi="Times New Roman"/>
      <w:sz w:val="24"/>
      <w:szCs w:val="24"/>
      <w:lang w:bidi="ar-SA"/>
    </w:rPr>
  </w:style>
  <w:style w:type="table" w:styleId="TableGrid">
    <w:name w:val="Table Grid"/>
    <w:basedOn w:val="TableNormal"/>
    <w:uiPriority w:val="59"/>
    <w:rsid w:val="007E15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semiHidden/>
    <w:rsid w:val="00512AF7"/>
    <w:pPr>
      <w:spacing w:after="0" w:line="240" w:lineRule="auto"/>
    </w:pPr>
    <w:rPr>
      <w:rFonts w:ascii="Times New Roman" w:hAnsi="Times New Roman"/>
      <w:sz w:val="20"/>
      <w:lang w:bidi="ar-SA"/>
    </w:rPr>
  </w:style>
  <w:style w:type="character" w:customStyle="1" w:styleId="FootnoteTextChar">
    <w:name w:val="Footnote Text Char"/>
    <w:basedOn w:val="DefaultParagraphFont"/>
    <w:link w:val="FootnoteText"/>
    <w:semiHidden/>
    <w:rsid w:val="00512AF7"/>
    <w:rPr>
      <w:rFonts w:ascii="Times New Roman" w:hAnsi="Times New Roman"/>
    </w:rPr>
  </w:style>
  <w:style w:type="character" w:styleId="FootnoteReference">
    <w:name w:val="footnote reference"/>
    <w:basedOn w:val="DefaultParagraphFont"/>
    <w:semiHidden/>
    <w:rsid w:val="00512AF7"/>
    <w:rPr>
      <w:vertAlign w:val="superscript"/>
    </w:rPr>
  </w:style>
  <w:style w:type="character" w:customStyle="1" w:styleId="apple-style-span">
    <w:name w:val="apple-style-span"/>
    <w:basedOn w:val="DefaultParagraphFont"/>
    <w:rsid w:val="008D6F58"/>
  </w:style>
  <w:style w:type="paragraph" w:customStyle="1" w:styleId="first-para">
    <w:name w:val="first-para"/>
    <w:basedOn w:val="Normal"/>
    <w:rsid w:val="00050F10"/>
    <w:pPr>
      <w:spacing w:before="100" w:beforeAutospacing="1" w:after="100" w:afterAutospacing="1" w:line="240" w:lineRule="auto"/>
    </w:pPr>
    <w:rPr>
      <w:rFonts w:ascii="Times New Roman" w:hAnsi="Times New Roman"/>
      <w:sz w:val="24"/>
      <w:szCs w:val="24"/>
      <w:lang w:bidi="ar-SA"/>
    </w:rPr>
  </w:style>
  <w:style w:type="paragraph" w:customStyle="1" w:styleId="para">
    <w:name w:val="para"/>
    <w:basedOn w:val="Normal"/>
    <w:rsid w:val="00050F10"/>
    <w:pPr>
      <w:spacing w:before="100" w:beforeAutospacing="1" w:after="100" w:afterAutospacing="1" w:line="240" w:lineRule="auto"/>
    </w:pPr>
    <w:rPr>
      <w:rFonts w:ascii="Times New Roman" w:hAnsi="Times New Roman"/>
      <w:sz w:val="24"/>
      <w:szCs w:val="24"/>
      <w:lang w:bidi="ar-SA"/>
    </w:rPr>
  </w:style>
  <w:style w:type="paragraph" w:customStyle="1" w:styleId="last-para">
    <w:name w:val="last-para"/>
    <w:basedOn w:val="Normal"/>
    <w:rsid w:val="00050F10"/>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basedOn w:val="DefaultParagraphFont"/>
    <w:rsid w:val="00050F10"/>
  </w:style>
  <w:style w:type="paragraph" w:styleId="Caption">
    <w:name w:val="caption"/>
    <w:basedOn w:val="Normal"/>
    <w:next w:val="Normal"/>
    <w:uiPriority w:val="35"/>
    <w:qFormat/>
    <w:rsid w:val="00453C63"/>
    <w:pPr>
      <w:spacing w:after="200" w:line="240" w:lineRule="auto"/>
    </w:pPr>
    <w:rPr>
      <w:b/>
      <w:bCs/>
      <w:color w:val="4F81BD"/>
      <w:sz w:val="18"/>
      <w:szCs w:val="18"/>
    </w:rPr>
  </w:style>
  <w:style w:type="paragraph" w:styleId="NormalWeb">
    <w:name w:val="Normal (Web)"/>
    <w:basedOn w:val="Normal"/>
    <w:uiPriority w:val="99"/>
    <w:unhideWhenUsed/>
    <w:rsid w:val="00E93F71"/>
    <w:pPr>
      <w:spacing w:after="0" w:line="240" w:lineRule="auto"/>
    </w:pPr>
    <w:rPr>
      <w:rFonts w:ascii="Times New Roman" w:hAnsi="Times New Roman"/>
      <w:sz w:val="24"/>
      <w:szCs w:val="24"/>
      <w:lang w:bidi="ar-SA"/>
    </w:rPr>
  </w:style>
  <w:style w:type="character" w:customStyle="1" w:styleId="l">
    <w:name w:val="l"/>
    <w:basedOn w:val="DefaultParagraphFont"/>
    <w:rsid w:val="00E90696"/>
    <w:rPr>
      <w:b/>
      <w:bCs/>
      <w:color w:val="FF0000"/>
    </w:rPr>
  </w:style>
  <w:style w:type="paragraph" w:customStyle="1" w:styleId="StyleTOCHeadingFirstline0">
    <w:name w:val="Style TOC Heading + First line:  0&quot;"/>
    <w:basedOn w:val="TOCHeading"/>
    <w:rsid w:val="004749EB"/>
    <w:pPr>
      <w:shd w:val="clear" w:color="auto" w:fill="auto"/>
      <w:ind w:firstLine="0"/>
    </w:pPr>
    <w:rPr>
      <w:szCs w:val="20"/>
    </w:rPr>
  </w:style>
  <w:style w:type="character" w:customStyle="1" w:styleId="input">
    <w:name w:val="input"/>
    <w:basedOn w:val="DefaultParagraphFont"/>
    <w:rsid w:val="000300E7"/>
  </w:style>
  <w:style w:type="paragraph" w:styleId="Bibliography">
    <w:name w:val="Bibliography"/>
    <w:basedOn w:val="Normal"/>
    <w:next w:val="Normal"/>
    <w:uiPriority w:val="37"/>
    <w:unhideWhenUsed/>
    <w:rsid w:val="006E1E39"/>
  </w:style>
  <w:style w:type="paragraph" w:styleId="IntenseQuote">
    <w:name w:val="Intense Quote"/>
    <w:basedOn w:val="Normal"/>
    <w:next w:val="Normal"/>
    <w:link w:val="IntenseQuoteChar"/>
    <w:uiPriority w:val="30"/>
    <w:qFormat/>
    <w:rsid w:val="00C86AB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86AB5"/>
    <w:rPr>
      <w:b/>
      <w:bCs/>
      <w:i/>
      <w:iCs/>
      <w:color w:val="4F81BD"/>
      <w:sz w:val="22"/>
      <w:lang w:bidi="en-US"/>
    </w:rPr>
  </w:style>
  <w:style w:type="character" w:styleId="Emphasis">
    <w:name w:val="Emphasis"/>
    <w:basedOn w:val="DefaultParagraphFont"/>
    <w:uiPriority w:val="20"/>
    <w:qFormat/>
    <w:rsid w:val="00C56C4A"/>
    <w:rPr>
      <w:i/>
      <w:iCs/>
    </w:rPr>
  </w:style>
  <w:style w:type="character" w:styleId="Strong">
    <w:name w:val="Strong"/>
    <w:basedOn w:val="DefaultParagraphFont"/>
    <w:uiPriority w:val="22"/>
    <w:qFormat/>
    <w:rsid w:val="00C56C4A"/>
    <w:rPr>
      <w:b/>
      <w:bCs/>
    </w:rPr>
  </w:style>
  <w:style w:type="paragraph" w:customStyle="1" w:styleId="Paragraph">
    <w:name w:val="Paragraph"/>
    <w:basedOn w:val="Normal"/>
    <w:link w:val="ParagraphChar"/>
    <w:rsid w:val="00330F6E"/>
    <w:pPr>
      <w:numPr>
        <w:ilvl w:val="12"/>
      </w:numPr>
      <w:spacing w:before="120" w:after="0" w:line="240" w:lineRule="auto"/>
      <w:ind w:left="1134"/>
      <w:jc w:val="both"/>
    </w:pPr>
    <w:rPr>
      <w:rFonts w:ascii="Arial Narrow" w:hAnsi="Arial Narrow" w:cs="Arial Narrow"/>
      <w:sz w:val="20"/>
      <w:lang w:bidi="ar-SA"/>
    </w:rPr>
  </w:style>
  <w:style w:type="character" w:customStyle="1" w:styleId="ParagraphChar">
    <w:name w:val="Paragraph Char"/>
    <w:basedOn w:val="DefaultParagraphFont"/>
    <w:link w:val="Paragraph"/>
    <w:rsid w:val="00330F6E"/>
    <w:rPr>
      <w:rFonts w:ascii="Arial Narrow" w:hAnsi="Arial Narrow" w:cs="Arial Narrow"/>
    </w:rPr>
  </w:style>
  <w:style w:type="character" w:customStyle="1" w:styleId="content-header1">
    <w:name w:val="content-header1"/>
    <w:basedOn w:val="DefaultParagraphFont"/>
    <w:rsid w:val="00B43B02"/>
    <w:rPr>
      <w:rFonts w:ascii="Arial" w:hAnsi="Arial" w:cs="Arial" w:hint="default"/>
      <w:color w:val="FFFFFF"/>
      <w:sz w:val="15"/>
      <w:szCs w:val="15"/>
    </w:rPr>
  </w:style>
  <w:style w:type="character" w:customStyle="1" w:styleId="BodyTextIndent1Char">
    <w:name w:val="Body Text Indent  1 Char"/>
    <w:basedOn w:val="DefaultParagraphFont"/>
    <w:link w:val="BodyTextIndent1"/>
    <w:rsid w:val="00A07ECE"/>
    <w:rPr>
      <w:sz w:val="22"/>
      <w:lang w:bidi="en-US"/>
    </w:rPr>
  </w:style>
  <w:style w:type="character" w:customStyle="1" w:styleId="contenttext">
    <w:name w:val="content_text"/>
    <w:basedOn w:val="DefaultParagraphFont"/>
    <w:rsid w:val="00440F4C"/>
  </w:style>
  <w:style w:type="paragraph" w:customStyle="1" w:styleId="bodytext0">
    <w:name w:val="bodytext"/>
    <w:basedOn w:val="Normal"/>
    <w:rsid w:val="00E91314"/>
    <w:pPr>
      <w:spacing w:before="100" w:beforeAutospacing="1" w:after="100" w:afterAutospacing="1" w:line="240" w:lineRule="auto"/>
    </w:pPr>
    <w:rPr>
      <w:rFonts w:ascii="Times New Roman" w:hAnsi="Times New Roman"/>
      <w:sz w:val="24"/>
      <w:szCs w:val="24"/>
      <w:lang w:bidi="ar-SA"/>
    </w:rPr>
  </w:style>
  <w:style w:type="paragraph" w:customStyle="1" w:styleId="ul">
    <w:name w:val="ul"/>
    <w:basedOn w:val="Normal"/>
    <w:rsid w:val="00E91314"/>
    <w:pPr>
      <w:spacing w:before="100" w:beforeAutospacing="1" w:after="100" w:afterAutospacing="1" w:line="240" w:lineRule="auto"/>
    </w:pPr>
    <w:rPr>
      <w:rFonts w:ascii="Times New Roman" w:hAnsi="Times New Roman"/>
      <w:sz w:val="24"/>
      <w:szCs w:val="24"/>
      <w:lang w:bidi="ar-SA"/>
    </w:rPr>
  </w:style>
  <w:style w:type="paragraph" w:customStyle="1" w:styleId="whs1">
    <w:name w:val="whs1"/>
    <w:basedOn w:val="Normal"/>
    <w:rsid w:val="00E91314"/>
    <w:pPr>
      <w:spacing w:before="100" w:beforeAutospacing="1" w:after="100" w:afterAutospacing="1" w:line="240" w:lineRule="auto"/>
    </w:pPr>
    <w:rPr>
      <w:rFonts w:ascii="Times New Roman" w:hAnsi="Times New Roman"/>
      <w:sz w:val="24"/>
      <w:szCs w:val="24"/>
      <w:lang w:bidi="ar-SA"/>
    </w:rPr>
  </w:style>
  <w:style w:type="table" w:customStyle="1" w:styleId="LightShading-Accent11">
    <w:name w:val="Light Shading - Accent 11"/>
    <w:basedOn w:val="TableNormal"/>
    <w:uiPriority w:val="60"/>
    <w:rsid w:val="00C37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5postponed">
    <w:name w:val="H5 postponed"/>
    <w:basedOn w:val="Heading5"/>
    <w:link w:val="H5postponedChar"/>
    <w:qFormat/>
    <w:rsid w:val="00196697"/>
    <w:pPr>
      <w:shd w:val="clear" w:color="auto" w:fill="F2DBDB" w:themeFill="accent2" w:themeFillTint="33"/>
    </w:pPr>
  </w:style>
  <w:style w:type="character" w:customStyle="1" w:styleId="H5postponedChar">
    <w:name w:val="H5 postponed Char"/>
    <w:basedOn w:val="Heading5Char"/>
    <w:link w:val="H5postponed"/>
    <w:rsid w:val="00196697"/>
    <w:rPr>
      <w:color w:val="365F91"/>
      <w:spacing w:val="10"/>
      <w:sz w:val="22"/>
      <w:szCs w:val="22"/>
      <w:shd w:val="clear" w:color="auto" w:fill="F2DBDB" w:themeFill="accent2" w:themeFillTint="33"/>
      <w:lang w:bidi="en-US"/>
    </w:rPr>
  </w:style>
  <w:style w:type="table" w:styleId="LightList-Accent5">
    <w:name w:val="Light List Accent 5"/>
    <w:basedOn w:val="TableNormal"/>
    <w:uiPriority w:val="61"/>
    <w:rsid w:val="00161A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C7F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2B572F"/>
    <w:rPr>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8519">
      <w:bodyDiv w:val="1"/>
      <w:marLeft w:val="0"/>
      <w:marRight w:val="0"/>
      <w:marTop w:val="0"/>
      <w:marBottom w:val="0"/>
      <w:divBdr>
        <w:top w:val="none" w:sz="0" w:space="0" w:color="auto"/>
        <w:left w:val="none" w:sz="0" w:space="0" w:color="auto"/>
        <w:bottom w:val="none" w:sz="0" w:space="0" w:color="auto"/>
        <w:right w:val="none" w:sz="0" w:space="0" w:color="auto"/>
      </w:divBdr>
    </w:div>
    <w:div w:id="26374903">
      <w:bodyDiv w:val="1"/>
      <w:marLeft w:val="0"/>
      <w:marRight w:val="0"/>
      <w:marTop w:val="0"/>
      <w:marBottom w:val="0"/>
      <w:divBdr>
        <w:top w:val="none" w:sz="0" w:space="0" w:color="auto"/>
        <w:left w:val="none" w:sz="0" w:space="0" w:color="auto"/>
        <w:bottom w:val="none" w:sz="0" w:space="0" w:color="auto"/>
        <w:right w:val="none" w:sz="0" w:space="0" w:color="auto"/>
      </w:divBdr>
    </w:div>
    <w:div w:id="30767608">
      <w:bodyDiv w:val="1"/>
      <w:marLeft w:val="0"/>
      <w:marRight w:val="0"/>
      <w:marTop w:val="0"/>
      <w:marBottom w:val="0"/>
      <w:divBdr>
        <w:top w:val="none" w:sz="0" w:space="0" w:color="auto"/>
        <w:left w:val="none" w:sz="0" w:space="0" w:color="auto"/>
        <w:bottom w:val="none" w:sz="0" w:space="0" w:color="auto"/>
        <w:right w:val="none" w:sz="0" w:space="0" w:color="auto"/>
      </w:divBdr>
    </w:div>
    <w:div w:id="64645198">
      <w:bodyDiv w:val="1"/>
      <w:marLeft w:val="0"/>
      <w:marRight w:val="0"/>
      <w:marTop w:val="0"/>
      <w:marBottom w:val="0"/>
      <w:divBdr>
        <w:top w:val="none" w:sz="0" w:space="0" w:color="auto"/>
        <w:left w:val="none" w:sz="0" w:space="0" w:color="auto"/>
        <w:bottom w:val="none" w:sz="0" w:space="0" w:color="auto"/>
        <w:right w:val="none" w:sz="0" w:space="0" w:color="auto"/>
      </w:divBdr>
      <w:divsChild>
        <w:div w:id="169149757">
          <w:marLeft w:val="0"/>
          <w:marRight w:val="0"/>
          <w:marTop w:val="0"/>
          <w:marBottom w:val="0"/>
          <w:divBdr>
            <w:top w:val="none" w:sz="0" w:space="0" w:color="auto"/>
            <w:left w:val="none" w:sz="0" w:space="0" w:color="auto"/>
            <w:bottom w:val="none" w:sz="0" w:space="0" w:color="auto"/>
            <w:right w:val="none" w:sz="0" w:space="0" w:color="auto"/>
          </w:divBdr>
          <w:divsChild>
            <w:div w:id="721170869">
              <w:marLeft w:val="-2928"/>
              <w:marRight w:val="0"/>
              <w:marTop w:val="0"/>
              <w:marBottom w:val="144"/>
              <w:divBdr>
                <w:top w:val="none" w:sz="0" w:space="0" w:color="auto"/>
                <w:left w:val="none" w:sz="0" w:space="0" w:color="auto"/>
                <w:bottom w:val="none" w:sz="0" w:space="0" w:color="auto"/>
                <w:right w:val="none" w:sz="0" w:space="0" w:color="auto"/>
              </w:divBdr>
              <w:divsChild>
                <w:div w:id="67189698">
                  <w:marLeft w:val="2928"/>
                  <w:marRight w:val="0"/>
                  <w:marTop w:val="720"/>
                  <w:marBottom w:val="0"/>
                  <w:divBdr>
                    <w:top w:val="single" w:sz="6" w:space="0" w:color="AAAAAA"/>
                    <w:left w:val="single" w:sz="6" w:space="0" w:color="AAAAAA"/>
                    <w:bottom w:val="single" w:sz="6" w:space="0" w:color="AAAAAA"/>
                    <w:right w:val="none" w:sz="0" w:space="0" w:color="auto"/>
                  </w:divBdr>
                  <w:divsChild>
                    <w:div w:id="12422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878">
      <w:bodyDiv w:val="1"/>
      <w:marLeft w:val="0"/>
      <w:marRight w:val="0"/>
      <w:marTop w:val="0"/>
      <w:marBottom w:val="0"/>
      <w:divBdr>
        <w:top w:val="none" w:sz="0" w:space="0" w:color="auto"/>
        <w:left w:val="none" w:sz="0" w:space="0" w:color="auto"/>
        <w:bottom w:val="none" w:sz="0" w:space="0" w:color="auto"/>
        <w:right w:val="none" w:sz="0" w:space="0" w:color="auto"/>
      </w:divBdr>
    </w:div>
    <w:div w:id="78212622">
      <w:bodyDiv w:val="1"/>
      <w:marLeft w:val="0"/>
      <w:marRight w:val="0"/>
      <w:marTop w:val="0"/>
      <w:marBottom w:val="0"/>
      <w:divBdr>
        <w:top w:val="none" w:sz="0" w:space="0" w:color="auto"/>
        <w:left w:val="none" w:sz="0" w:space="0" w:color="auto"/>
        <w:bottom w:val="none" w:sz="0" w:space="0" w:color="auto"/>
        <w:right w:val="none" w:sz="0" w:space="0" w:color="auto"/>
      </w:divBdr>
      <w:divsChild>
        <w:div w:id="26493065">
          <w:marLeft w:val="1627"/>
          <w:marRight w:val="0"/>
          <w:marTop w:val="50"/>
          <w:marBottom w:val="0"/>
          <w:divBdr>
            <w:top w:val="none" w:sz="0" w:space="0" w:color="auto"/>
            <w:left w:val="none" w:sz="0" w:space="0" w:color="auto"/>
            <w:bottom w:val="none" w:sz="0" w:space="0" w:color="auto"/>
            <w:right w:val="none" w:sz="0" w:space="0" w:color="auto"/>
          </w:divBdr>
        </w:div>
        <w:div w:id="101652039">
          <w:marLeft w:val="1627"/>
          <w:marRight w:val="0"/>
          <w:marTop w:val="50"/>
          <w:marBottom w:val="0"/>
          <w:divBdr>
            <w:top w:val="none" w:sz="0" w:space="0" w:color="auto"/>
            <w:left w:val="none" w:sz="0" w:space="0" w:color="auto"/>
            <w:bottom w:val="none" w:sz="0" w:space="0" w:color="auto"/>
            <w:right w:val="none" w:sz="0" w:space="0" w:color="auto"/>
          </w:divBdr>
        </w:div>
        <w:div w:id="546837123">
          <w:marLeft w:val="1627"/>
          <w:marRight w:val="0"/>
          <w:marTop w:val="50"/>
          <w:marBottom w:val="0"/>
          <w:divBdr>
            <w:top w:val="none" w:sz="0" w:space="0" w:color="auto"/>
            <w:left w:val="none" w:sz="0" w:space="0" w:color="auto"/>
            <w:bottom w:val="none" w:sz="0" w:space="0" w:color="auto"/>
            <w:right w:val="none" w:sz="0" w:space="0" w:color="auto"/>
          </w:divBdr>
        </w:div>
        <w:div w:id="746072836">
          <w:marLeft w:val="1627"/>
          <w:marRight w:val="0"/>
          <w:marTop w:val="50"/>
          <w:marBottom w:val="0"/>
          <w:divBdr>
            <w:top w:val="none" w:sz="0" w:space="0" w:color="auto"/>
            <w:left w:val="none" w:sz="0" w:space="0" w:color="auto"/>
            <w:bottom w:val="none" w:sz="0" w:space="0" w:color="auto"/>
            <w:right w:val="none" w:sz="0" w:space="0" w:color="auto"/>
          </w:divBdr>
        </w:div>
        <w:div w:id="882862646">
          <w:marLeft w:val="1627"/>
          <w:marRight w:val="0"/>
          <w:marTop w:val="50"/>
          <w:marBottom w:val="0"/>
          <w:divBdr>
            <w:top w:val="none" w:sz="0" w:space="0" w:color="auto"/>
            <w:left w:val="none" w:sz="0" w:space="0" w:color="auto"/>
            <w:bottom w:val="none" w:sz="0" w:space="0" w:color="auto"/>
            <w:right w:val="none" w:sz="0" w:space="0" w:color="auto"/>
          </w:divBdr>
        </w:div>
        <w:div w:id="1001548162">
          <w:marLeft w:val="1627"/>
          <w:marRight w:val="0"/>
          <w:marTop w:val="50"/>
          <w:marBottom w:val="0"/>
          <w:divBdr>
            <w:top w:val="none" w:sz="0" w:space="0" w:color="auto"/>
            <w:left w:val="none" w:sz="0" w:space="0" w:color="auto"/>
            <w:bottom w:val="none" w:sz="0" w:space="0" w:color="auto"/>
            <w:right w:val="none" w:sz="0" w:space="0" w:color="auto"/>
          </w:divBdr>
        </w:div>
        <w:div w:id="1254558228">
          <w:marLeft w:val="1627"/>
          <w:marRight w:val="0"/>
          <w:marTop w:val="50"/>
          <w:marBottom w:val="0"/>
          <w:divBdr>
            <w:top w:val="none" w:sz="0" w:space="0" w:color="auto"/>
            <w:left w:val="none" w:sz="0" w:space="0" w:color="auto"/>
            <w:bottom w:val="none" w:sz="0" w:space="0" w:color="auto"/>
            <w:right w:val="none" w:sz="0" w:space="0" w:color="auto"/>
          </w:divBdr>
        </w:div>
        <w:div w:id="1328484790">
          <w:marLeft w:val="1627"/>
          <w:marRight w:val="0"/>
          <w:marTop w:val="50"/>
          <w:marBottom w:val="0"/>
          <w:divBdr>
            <w:top w:val="none" w:sz="0" w:space="0" w:color="auto"/>
            <w:left w:val="none" w:sz="0" w:space="0" w:color="auto"/>
            <w:bottom w:val="none" w:sz="0" w:space="0" w:color="auto"/>
            <w:right w:val="none" w:sz="0" w:space="0" w:color="auto"/>
          </w:divBdr>
        </w:div>
        <w:div w:id="1944260172">
          <w:marLeft w:val="1627"/>
          <w:marRight w:val="0"/>
          <w:marTop w:val="50"/>
          <w:marBottom w:val="0"/>
          <w:divBdr>
            <w:top w:val="none" w:sz="0" w:space="0" w:color="auto"/>
            <w:left w:val="none" w:sz="0" w:space="0" w:color="auto"/>
            <w:bottom w:val="none" w:sz="0" w:space="0" w:color="auto"/>
            <w:right w:val="none" w:sz="0" w:space="0" w:color="auto"/>
          </w:divBdr>
        </w:div>
        <w:div w:id="1995719621">
          <w:marLeft w:val="1627"/>
          <w:marRight w:val="0"/>
          <w:marTop w:val="50"/>
          <w:marBottom w:val="0"/>
          <w:divBdr>
            <w:top w:val="none" w:sz="0" w:space="0" w:color="auto"/>
            <w:left w:val="none" w:sz="0" w:space="0" w:color="auto"/>
            <w:bottom w:val="none" w:sz="0" w:space="0" w:color="auto"/>
            <w:right w:val="none" w:sz="0" w:space="0" w:color="auto"/>
          </w:divBdr>
        </w:div>
      </w:divsChild>
    </w:div>
    <w:div w:id="79642968">
      <w:bodyDiv w:val="1"/>
      <w:marLeft w:val="0"/>
      <w:marRight w:val="0"/>
      <w:marTop w:val="0"/>
      <w:marBottom w:val="0"/>
      <w:divBdr>
        <w:top w:val="none" w:sz="0" w:space="0" w:color="auto"/>
        <w:left w:val="none" w:sz="0" w:space="0" w:color="auto"/>
        <w:bottom w:val="none" w:sz="0" w:space="0" w:color="auto"/>
        <w:right w:val="none" w:sz="0" w:space="0" w:color="auto"/>
      </w:divBdr>
      <w:divsChild>
        <w:div w:id="382337788">
          <w:marLeft w:val="0"/>
          <w:marRight w:val="0"/>
          <w:marTop w:val="0"/>
          <w:marBottom w:val="0"/>
          <w:divBdr>
            <w:top w:val="none" w:sz="0" w:space="0" w:color="auto"/>
            <w:left w:val="none" w:sz="0" w:space="0" w:color="auto"/>
            <w:bottom w:val="none" w:sz="0" w:space="0" w:color="auto"/>
            <w:right w:val="none" w:sz="0" w:space="0" w:color="auto"/>
          </w:divBdr>
        </w:div>
        <w:div w:id="1869636709">
          <w:marLeft w:val="0"/>
          <w:marRight w:val="0"/>
          <w:marTop w:val="0"/>
          <w:marBottom w:val="0"/>
          <w:divBdr>
            <w:top w:val="none" w:sz="0" w:space="0" w:color="auto"/>
            <w:left w:val="none" w:sz="0" w:space="0" w:color="auto"/>
            <w:bottom w:val="none" w:sz="0" w:space="0" w:color="auto"/>
            <w:right w:val="none" w:sz="0" w:space="0" w:color="auto"/>
          </w:divBdr>
        </w:div>
      </w:divsChild>
    </w:div>
    <w:div w:id="82260373">
      <w:bodyDiv w:val="1"/>
      <w:marLeft w:val="0"/>
      <w:marRight w:val="0"/>
      <w:marTop w:val="0"/>
      <w:marBottom w:val="0"/>
      <w:divBdr>
        <w:top w:val="none" w:sz="0" w:space="0" w:color="auto"/>
        <w:left w:val="none" w:sz="0" w:space="0" w:color="auto"/>
        <w:bottom w:val="none" w:sz="0" w:space="0" w:color="auto"/>
        <w:right w:val="none" w:sz="0" w:space="0" w:color="auto"/>
      </w:divBdr>
    </w:div>
    <w:div w:id="88157004">
      <w:bodyDiv w:val="1"/>
      <w:marLeft w:val="0"/>
      <w:marRight w:val="0"/>
      <w:marTop w:val="0"/>
      <w:marBottom w:val="0"/>
      <w:divBdr>
        <w:top w:val="none" w:sz="0" w:space="0" w:color="auto"/>
        <w:left w:val="none" w:sz="0" w:space="0" w:color="auto"/>
        <w:bottom w:val="none" w:sz="0" w:space="0" w:color="auto"/>
        <w:right w:val="none" w:sz="0" w:space="0" w:color="auto"/>
      </w:divBdr>
    </w:div>
    <w:div w:id="90592078">
      <w:bodyDiv w:val="1"/>
      <w:marLeft w:val="0"/>
      <w:marRight w:val="0"/>
      <w:marTop w:val="0"/>
      <w:marBottom w:val="0"/>
      <w:divBdr>
        <w:top w:val="none" w:sz="0" w:space="0" w:color="auto"/>
        <w:left w:val="none" w:sz="0" w:space="0" w:color="auto"/>
        <w:bottom w:val="none" w:sz="0" w:space="0" w:color="auto"/>
        <w:right w:val="none" w:sz="0" w:space="0" w:color="auto"/>
      </w:divBdr>
    </w:div>
    <w:div w:id="96415428">
      <w:bodyDiv w:val="1"/>
      <w:marLeft w:val="0"/>
      <w:marRight w:val="0"/>
      <w:marTop w:val="0"/>
      <w:marBottom w:val="0"/>
      <w:divBdr>
        <w:top w:val="none" w:sz="0" w:space="0" w:color="auto"/>
        <w:left w:val="none" w:sz="0" w:space="0" w:color="auto"/>
        <w:bottom w:val="none" w:sz="0" w:space="0" w:color="auto"/>
        <w:right w:val="none" w:sz="0" w:space="0" w:color="auto"/>
      </w:divBdr>
    </w:div>
    <w:div w:id="97722308">
      <w:bodyDiv w:val="1"/>
      <w:marLeft w:val="0"/>
      <w:marRight w:val="0"/>
      <w:marTop w:val="0"/>
      <w:marBottom w:val="0"/>
      <w:divBdr>
        <w:top w:val="none" w:sz="0" w:space="0" w:color="auto"/>
        <w:left w:val="none" w:sz="0" w:space="0" w:color="auto"/>
        <w:bottom w:val="none" w:sz="0" w:space="0" w:color="auto"/>
        <w:right w:val="none" w:sz="0" w:space="0" w:color="auto"/>
      </w:divBdr>
    </w:div>
    <w:div w:id="100683828">
      <w:bodyDiv w:val="1"/>
      <w:marLeft w:val="0"/>
      <w:marRight w:val="0"/>
      <w:marTop w:val="0"/>
      <w:marBottom w:val="0"/>
      <w:divBdr>
        <w:top w:val="none" w:sz="0" w:space="0" w:color="auto"/>
        <w:left w:val="none" w:sz="0" w:space="0" w:color="auto"/>
        <w:bottom w:val="none" w:sz="0" w:space="0" w:color="auto"/>
        <w:right w:val="none" w:sz="0" w:space="0" w:color="auto"/>
      </w:divBdr>
    </w:div>
    <w:div w:id="115103379">
      <w:bodyDiv w:val="1"/>
      <w:marLeft w:val="0"/>
      <w:marRight w:val="0"/>
      <w:marTop w:val="0"/>
      <w:marBottom w:val="0"/>
      <w:divBdr>
        <w:top w:val="none" w:sz="0" w:space="0" w:color="auto"/>
        <w:left w:val="none" w:sz="0" w:space="0" w:color="auto"/>
        <w:bottom w:val="none" w:sz="0" w:space="0" w:color="auto"/>
        <w:right w:val="none" w:sz="0" w:space="0" w:color="auto"/>
      </w:divBdr>
    </w:div>
    <w:div w:id="137655673">
      <w:bodyDiv w:val="1"/>
      <w:marLeft w:val="0"/>
      <w:marRight w:val="0"/>
      <w:marTop w:val="0"/>
      <w:marBottom w:val="0"/>
      <w:divBdr>
        <w:top w:val="none" w:sz="0" w:space="0" w:color="auto"/>
        <w:left w:val="none" w:sz="0" w:space="0" w:color="auto"/>
        <w:bottom w:val="none" w:sz="0" w:space="0" w:color="auto"/>
        <w:right w:val="none" w:sz="0" w:space="0" w:color="auto"/>
      </w:divBdr>
      <w:divsChild>
        <w:div w:id="612054393">
          <w:marLeft w:val="547"/>
          <w:marRight w:val="0"/>
          <w:marTop w:val="0"/>
          <w:marBottom w:val="0"/>
          <w:divBdr>
            <w:top w:val="none" w:sz="0" w:space="0" w:color="auto"/>
            <w:left w:val="none" w:sz="0" w:space="0" w:color="auto"/>
            <w:bottom w:val="none" w:sz="0" w:space="0" w:color="auto"/>
            <w:right w:val="none" w:sz="0" w:space="0" w:color="auto"/>
          </w:divBdr>
        </w:div>
      </w:divsChild>
    </w:div>
    <w:div w:id="138502029">
      <w:bodyDiv w:val="1"/>
      <w:marLeft w:val="0"/>
      <w:marRight w:val="0"/>
      <w:marTop w:val="0"/>
      <w:marBottom w:val="0"/>
      <w:divBdr>
        <w:top w:val="none" w:sz="0" w:space="0" w:color="auto"/>
        <w:left w:val="none" w:sz="0" w:space="0" w:color="auto"/>
        <w:bottom w:val="none" w:sz="0" w:space="0" w:color="auto"/>
        <w:right w:val="none" w:sz="0" w:space="0" w:color="auto"/>
      </w:divBdr>
      <w:divsChild>
        <w:div w:id="498272564">
          <w:marLeft w:val="0"/>
          <w:marRight w:val="0"/>
          <w:marTop w:val="0"/>
          <w:marBottom w:val="0"/>
          <w:divBdr>
            <w:top w:val="none" w:sz="0" w:space="0" w:color="auto"/>
            <w:left w:val="none" w:sz="0" w:space="0" w:color="auto"/>
            <w:bottom w:val="none" w:sz="0" w:space="0" w:color="auto"/>
            <w:right w:val="none" w:sz="0" w:space="0" w:color="auto"/>
          </w:divBdr>
        </w:div>
        <w:div w:id="1058553963">
          <w:marLeft w:val="0"/>
          <w:marRight w:val="0"/>
          <w:marTop w:val="0"/>
          <w:marBottom w:val="0"/>
          <w:divBdr>
            <w:top w:val="none" w:sz="0" w:space="0" w:color="auto"/>
            <w:left w:val="none" w:sz="0" w:space="0" w:color="auto"/>
            <w:bottom w:val="none" w:sz="0" w:space="0" w:color="auto"/>
            <w:right w:val="none" w:sz="0" w:space="0" w:color="auto"/>
          </w:divBdr>
        </w:div>
        <w:div w:id="1999729468">
          <w:marLeft w:val="0"/>
          <w:marRight w:val="0"/>
          <w:marTop w:val="0"/>
          <w:marBottom w:val="0"/>
          <w:divBdr>
            <w:top w:val="none" w:sz="0" w:space="0" w:color="auto"/>
            <w:left w:val="none" w:sz="0" w:space="0" w:color="auto"/>
            <w:bottom w:val="none" w:sz="0" w:space="0" w:color="auto"/>
            <w:right w:val="none" w:sz="0" w:space="0" w:color="auto"/>
          </w:divBdr>
        </w:div>
      </w:divsChild>
    </w:div>
    <w:div w:id="158086603">
      <w:bodyDiv w:val="1"/>
      <w:marLeft w:val="0"/>
      <w:marRight w:val="0"/>
      <w:marTop w:val="0"/>
      <w:marBottom w:val="0"/>
      <w:divBdr>
        <w:top w:val="none" w:sz="0" w:space="0" w:color="auto"/>
        <w:left w:val="none" w:sz="0" w:space="0" w:color="auto"/>
        <w:bottom w:val="none" w:sz="0" w:space="0" w:color="auto"/>
        <w:right w:val="none" w:sz="0" w:space="0" w:color="auto"/>
      </w:divBdr>
    </w:div>
    <w:div w:id="163664041">
      <w:bodyDiv w:val="1"/>
      <w:marLeft w:val="0"/>
      <w:marRight w:val="0"/>
      <w:marTop w:val="0"/>
      <w:marBottom w:val="0"/>
      <w:divBdr>
        <w:top w:val="none" w:sz="0" w:space="0" w:color="auto"/>
        <w:left w:val="none" w:sz="0" w:space="0" w:color="auto"/>
        <w:bottom w:val="none" w:sz="0" w:space="0" w:color="auto"/>
        <w:right w:val="none" w:sz="0" w:space="0" w:color="auto"/>
      </w:divBdr>
    </w:div>
    <w:div w:id="166751928">
      <w:bodyDiv w:val="1"/>
      <w:marLeft w:val="0"/>
      <w:marRight w:val="0"/>
      <w:marTop w:val="0"/>
      <w:marBottom w:val="0"/>
      <w:divBdr>
        <w:top w:val="none" w:sz="0" w:space="0" w:color="auto"/>
        <w:left w:val="none" w:sz="0" w:space="0" w:color="auto"/>
        <w:bottom w:val="none" w:sz="0" w:space="0" w:color="auto"/>
        <w:right w:val="none" w:sz="0" w:space="0" w:color="auto"/>
      </w:divBdr>
    </w:div>
    <w:div w:id="176965682">
      <w:bodyDiv w:val="1"/>
      <w:marLeft w:val="0"/>
      <w:marRight w:val="0"/>
      <w:marTop w:val="0"/>
      <w:marBottom w:val="0"/>
      <w:divBdr>
        <w:top w:val="none" w:sz="0" w:space="0" w:color="auto"/>
        <w:left w:val="none" w:sz="0" w:space="0" w:color="auto"/>
        <w:bottom w:val="none" w:sz="0" w:space="0" w:color="auto"/>
        <w:right w:val="none" w:sz="0" w:space="0" w:color="auto"/>
      </w:divBdr>
    </w:div>
    <w:div w:id="178589216">
      <w:bodyDiv w:val="1"/>
      <w:marLeft w:val="0"/>
      <w:marRight w:val="0"/>
      <w:marTop w:val="0"/>
      <w:marBottom w:val="0"/>
      <w:divBdr>
        <w:top w:val="none" w:sz="0" w:space="0" w:color="auto"/>
        <w:left w:val="none" w:sz="0" w:space="0" w:color="auto"/>
        <w:bottom w:val="none" w:sz="0" w:space="0" w:color="auto"/>
        <w:right w:val="none" w:sz="0" w:space="0" w:color="auto"/>
      </w:divBdr>
      <w:divsChild>
        <w:div w:id="593981051">
          <w:marLeft w:val="0"/>
          <w:marRight w:val="0"/>
          <w:marTop w:val="0"/>
          <w:marBottom w:val="0"/>
          <w:divBdr>
            <w:top w:val="none" w:sz="0" w:space="0" w:color="auto"/>
            <w:left w:val="none" w:sz="0" w:space="0" w:color="auto"/>
            <w:bottom w:val="none" w:sz="0" w:space="0" w:color="auto"/>
            <w:right w:val="none" w:sz="0" w:space="0" w:color="auto"/>
          </w:divBdr>
        </w:div>
      </w:divsChild>
    </w:div>
    <w:div w:id="238446236">
      <w:bodyDiv w:val="1"/>
      <w:marLeft w:val="0"/>
      <w:marRight w:val="0"/>
      <w:marTop w:val="0"/>
      <w:marBottom w:val="0"/>
      <w:divBdr>
        <w:top w:val="none" w:sz="0" w:space="0" w:color="auto"/>
        <w:left w:val="none" w:sz="0" w:space="0" w:color="auto"/>
        <w:bottom w:val="none" w:sz="0" w:space="0" w:color="auto"/>
        <w:right w:val="none" w:sz="0" w:space="0" w:color="auto"/>
      </w:divBdr>
    </w:div>
    <w:div w:id="283387236">
      <w:bodyDiv w:val="1"/>
      <w:marLeft w:val="0"/>
      <w:marRight w:val="0"/>
      <w:marTop w:val="0"/>
      <w:marBottom w:val="0"/>
      <w:divBdr>
        <w:top w:val="none" w:sz="0" w:space="0" w:color="auto"/>
        <w:left w:val="none" w:sz="0" w:space="0" w:color="auto"/>
        <w:bottom w:val="none" w:sz="0" w:space="0" w:color="auto"/>
        <w:right w:val="none" w:sz="0" w:space="0" w:color="auto"/>
      </w:divBdr>
    </w:div>
    <w:div w:id="286351868">
      <w:bodyDiv w:val="1"/>
      <w:marLeft w:val="0"/>
      <w:marRight w:val="0"/>
      <w:marTop w:val="0"/>
      <w:marBottom w:val="0"/>
      <w:divBdr>
        <w:top w:val="none" w:sz="0" w:space="0" w:color="auto"/>
        <w:left w:val="none" w:sz="0" w:space="0" w:color="auto"/>
        <w:bottom w:val="none" w:sz="0" w:space="0" w:color="auto"/>
        <w:right w:val="none" w:sz="0" w:space="0" w:color="auto"/>
      </w:divBdr>
    </w:div>
    <w:div w:id="311250469">
      <w:bodyDiv w:val="1"/>
      <w:marLeft w:val="0"/>
      <w:marRight w:val="0"/>
      <w:marTop w:val="0"/>
      <w:marBottom w:val="0"/>
      <w:divBdr>
        <w:top w:val="none" w:sz="0" w:space="0" w:color="auto"/>
        <w:left w:val="none" w:sz="0" w:space="0" w:color="auto"/>
        <w:bottom w:val="none" w:sz="0" w:space="0" w:color="auto"/>
        <w:right w:val="none" w:sz="0" w:space="0" w:color="auto"/>
      </w:divBdr>
      <w:divsChild>
        <w:div w:id="119304073">
          <w:marLeft w:val="0"/>
          <w:marRight w:val="0"/>
          <w:marTop w:val="0"/>
          <w:marBottom w:val="0"/>
          <w:divBdr>
            <w:top w:val="none" w:sz="0" w:space="0" w:color="auto"/>
            <w:left w:val="none" w:sz="0" w:space="0" w:color="auto"/>
            <w:bottom w:val="none" w:sz="0" w:space="0" w:color="auto"/>
            <w:right w:val="none" w:sz="0" w:space="0" w:color="auto"/>
          </w:divBdr>
          <w:divsChild>
            <w:div w:id="281232169">
              <w:marLeft w:val="0"/>
              <w:marRight w:val="0"/>
              <w:marTop w:val="0"/>
              <w:marBottom w:val="0"/>
              <w:divBdr>
                <w:top w:val="none" w:sz="0" w:space="0" w:color="auto"/>
                <w:left w:val="none" w:sz="0" w:space="0" w:color="auto"/>
                <w:bottom w:val="none" w:sz="0" w:space="0" w:color="auto"/>
                <w:right w:val="none" w:sz="0" w:space="0" w:color="auto"/>
              </w:divBdr>
              <w:divsChild>
                <w:div w:id="1634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3321">
      <w:bodyDiv w:val="1"/>
      <w:marLeft w:val="0"/>
      <w:marRight w:val="0"/>
      <w:marTop w:val="0"/>
      <w:marBottom w:val="0"/>
      <w:divBdr>
        <w:top w:val="none" w:sz="0" w:space="0" w:color="auto"/>
        <w:left w:val="none" w:sz="0" w:space="0" w:color="auto"/>
        <w:bottom w:val="none" w:sz="0" w:space="0" w:color="auto"/>
        <w:right w:val="none" w:sz="0" w:space="0" w:color="auto"/>
      </w:divBdr>
    </w:div>
    <w:div w:id="327948575">
      <w:bodyDiv w:val="1"/>
      <w:marLeft w:val="0"/>
      <w:marRight w:val="0"/>
      <w:marTop w:val="0"/>
      <w:marBottom w:val="0"/>
      <w:divBdr>
        <w:top w:val="none" w:sz="0" w:space="0" w:color="auto"/>
        <w:left w:val="none" w:sz="0" w:space="0" w:color="auto"/>
        <w:bottom w:val="none" w:sz="0" w:space="0" w:color="auto"/>
        <w:right w:val="none" w:sz="0" w:space="0" w:color="auto"/>
      </w:divBdr>
    </w:div>
    <w:div w:id="342828889">
      <w:bodyDiv w:val="1"/>
      <w:marLeft w:val="0"/>
      <w:marRight w:val="0"/>
      <w:marTop w:val="0"/>
      <w:marBottom w:val="0"/>
      <w:divBdr>
        <w:top w:val="none" w:sz="0" w:space="0" w:color="auto"/>
        <w:left w:val="none" w:sz="0" w:space="0" w:color="auto"/>
        <w:bottom w:val="none" w:sz="0" w:space="0" w:color="auto"/>
        <w:right w:val="none" w:sz="0" w:space="0" w:color="auto"/>
      </w:divBdr>
    </w:div>
    <w:div w:id="388192685">
      <w:bodyDiv w:val="1"/>
      <w:marLeft w:val="0"/>
      <w:marRight w:val="0"/>
      <w:marTop w:val="0"/>
      <w:marBottom w:val="0"/>
      <w:divBdr>
        <w:top w:val="none" w:sz="0" w:space="0" w:color="auto"/>
        <w:left w:val="none" w:sz="0" w:space="0" w:color="auto"/>
        <w:bottom w:val="none" w:sz="0" w:space="0" w:color="auto"/>
        <w:right w:val="none" w:sz="0" w:space="0" w:color="auto"/>
      </w:divBdr>
    </w:div>
    <w:div w:id="402526988">
      <w:bodyDiv w:val="1"/>
      <w:marLeft w:val="0"/>
      <w:marRight w:val="0"/>
      <w:marTop w:val="0"/>
      <w:marBottom w:val="0"/>
      <w:divBdr>
        <w:top w:val="none" w:sz="0" w:space="0" w:color="auto"/>
        <w:left w:val="none" w:sz="0" w:space="0" w:color="auto"/>
        <w:bottom w:val="none" w:sz="0" w:space="0" w:color="auto"/>
        <w:right w:val="none" w:sz="0" w:space="0" w:color="auto"/>
      </w:divBdr>
    </w:div>
    <w:div w:id="406611705">
      <w:bodyDiv w:val="1"/>
      <w:marLeft w:val="0"/>
      <w:marRight w:val="0"/>
      <w:marTop w:val="0"/>
      <w:marBottom w:val="0"/>
      <w:divBdr>
        <w:top w:val="none" w:sz="0" w:space="0" w:color="auto"/>
        <w:left w:val="none" w:sz="0" w:space="0" w:color="auto"/>
        <w:bottom w:val="none" w:sz="0" w:space="0" w:color="auto"/>
        <w:right w:val="none" w:sz="0" w:space="0" w:color="auto"/>
      </w:divBdr>
    </w:div>
    <w:div w:id="436370668">
      <w:bodyDiv w:val="1"/>
      <w:marLeft w:val="0"/>
      <w:marRight w:val="0"/>
      <w:marTop w:val="0"/>
      <w:marBottom w:val="0"/>
      <w:divBdr>
        <w:top w:val="none" w:sz="0" w:space="0" w:color="auto"/>
        <w:left w:val="none" w:sz="0" w:space="0" w:color="auto"/>
        <w:bottom w:val="none" w:sz="0" w:space="0" w:color="auto"/>
        <w:right w:val="none" w:sz="0" w:space="0" w:color="auto"/>
      </w:divBdr>
    </w:div>
    <w:div w:id="439880542">
      <w:bodyDiv w:val="1"/>
      <w:marLeft w:val="0"/>
      <w:marRight w:val="0"/>
      <w:marTop w:val="0"/>
      <w:marBottom w:val="0"/>
      <w:divBdr>
        <w:top w:val="none" w:sz="0" w:space="0" w:color="auto"/>
        <w:left w:val="none" w:sz="0" w:space="0" w:color="auto"/>
        <w:bottom w:val="none" w:sz="0" w:space="0" w:color="auto"/>
        <w:right w:val="none" w:sz="0" w:space="0" w:color="auto"/>
      </w:divBdr>
    </w:div>
    <w:div w:id="441926729">
      <w:bodyDiv w:val="1"/>
      <w:marLeft w:val="0"/>
      <w:marRight w:val="0"/>
      <w:marTop w:val="0"/>
      <w:marBottom w:val="0"/>
      <w:divBdr>
        <w:top w:val="none" w:sz="0" w:space="0" w:color="auto"/>
        <w:left w:val="none" w:sz="0" w:space="0" w:color="auto"/>
        <w:bottom w:val="none" w:sz="0" w:space="0" w:color="auto"/>
        <w:right w:val="none" w:sz="0" w:space="0" w:color="auto"/>
      </w:divBdr>
    </w:div>
    <w:div w:id="470563617">
      <w:bodyDiv w:val="1"/>
      <w:marLeft w:val="0"/>
      <w:marRight w:val="0"/>
      <w:marTop w:val="0"/>
      <w:marBottom w:val="0"/>
      <w:divBdr>
        <w:top w:val="none" w:sz="0" w:space="0" w:color="auto"/>
        <w:left w:val="none" w:sz="0" w:space="0" w:color="auto"/>
        <w:bottom w:val="none" w:sz="0" w:space="0" w:color="auto"/>
        <w:right w:val="none" w:sz="0" w:space="0" w:color="auto"/>
      </w:divBdr>
    </w:div>
    <w:div w:id="472017803">
      <w:bodyDiv w:val="1"/>
      <w:marLeft w:val="0"/>
      <w:marRight w:val="0"/>
      <w:marTop w:val="0"/>
      <w:marBottom w:val="0"/>
      <w:divBdr>
        <w:top w:val="none" w:sz="0" w:space="0" w:color="auto"/>
        <w:left w:val="none" w:sz="0" w:space="0" w:color="auto"/>
        <w:bottom w:val="none" w:sz="0" w:space="0" w:color="auto"/>
        <w:right w:val="none" w:sz="0" w:space="0" w:color="auto"/>
      </w:divBdr>
      <w:divsChild>
        <w:div w:id="722675227">
          <w:marLeft w:val="0"/>
          <w:marRight w:val="0"/>
          <w:marTop w:val="0"/>
          <w:marBottom w:val="0"/>
          <w:divBdr>
            <w:top w:val="none" w:sz="0" w:space="0" w:color="auto"/>
            <w:left w:val="none" w:sz="0" w:space="0" w:color="auto"/>
            <w:bottom w:val="none" w:sz="0" w:space="0" w:color="auto"/>
            <w:right w:val="none" w:sz="0" w:space="0" w:color="auto"/>
          </w:divBdr>
        </w:div>
        <w:div w:id="943923468">
          <w:marLeft w:val="0"/>
          <w:marRight w:val="0"/>
          <w:marTop w:val="0"/>
          <w:marBottom w:val="0"/>
          <w:divBdr>
            <w:top w:val="none" w:sz="0" w:space="0" w:color="auto"/>
            <w:left w:val="none" w:sz="0" w:space="0" w:color="auto"/>
            <w:bottom w:val="none" w:sz="0" w:space="0" w:color="auto"/>
            <w:right w:val="none" w:sz="0" w:space="0" w:color="auto"/>
          </w:divBdr>
        </w:div>
        <w:div w:id="1686587712">
          <w:marLeft w:val="0"/>
          <w:marRight w:val="0"/>
          <w:marTop w:val="0"/>
          <w:marBottom w:val="0"/>
          <w:divBdr>
            <w:top w:val="none" w:sz="0" w:space="0" w:color="auto"/>
            <w:left w:val="none" w:sz="0" w:space="0" w:color="auto"/>
            <w:bottom w:val="none" w:sz="0" w:space="0" w:color="auto"/>
            <w:right w:val="none" w:sz="0" w:space="0" w:color="auto"/>
          </w:divBdr>
        </w:div>
        <w:div w:id="1777485363">
          <w:marLeft w:val="0"/>
          <w:marRight w:val="0"/>
          <w:marTop w:val="0"/>
          <w:marBottom w:val="0"/>
          <w:divBdr>
            <w:top w:val="none" w:sz="0" w:space="0" w:color="auto"/>
            <w:left w:val="none" w:sz="0" w:space="0" w:color="auto"/>
            <w:bottom w:val="none" w:sz="0" w:space="0" w:color="auto"/>
            <w:right w:val="none" w:sz="0" w:space="0" w:color="auto"/>
          </w:divBdr>
        </w:div>
        <w:div w:id="2035497228">
          <w:marLeft w:val="0"/>
          <w:marRight w:val="0"/>
          <w:marTop w:val="0"/>
          <w:marBottom w:val="0"/>
          <w:divBdr>
            <w:top w:val="none" w:sz="0" w:space="0" w:color="auto"/>
            <w:left w:val="none" w:sz="0" w:space="0" w:color="auto"/>
            <w:bottom w:val="none" w:sz="0" w:space="0" w:color="auto"/>
            <w:right w:val="none" w:sz="0" w:space="0" w:color="auto"/>
          </w:divBdr>
        </w:div>
      </w:divsChild>
    </w:div>
    <w:div w:id="533691388">
      <w:bodyDiv w:val="1"/>
      <w:marLeft w:val="0"/>
      <w:marRight w:val="0"/>
      <w:marTop w:val="0"/>
      <w:marBottom w:val="0"/>
      <w:divBdr>
        <w:top w:val="none" w:sz="0" w:space="0" w:color="auto"/>
        <w:left w:val="none" w:sz="0" w:space="0" w:color="auto"/>
        <w:bottom w:val="none" w:sz="0" w:space="0" w:color="auto"/>
        <w:right w:val="none" w:sz="0" w:space="0" w:color="auto"/>
      </w:divBdr>
    </w:div>
    <w:div w:id="542717063">
      <w:bodyDiv w:val="1"/>
      <w:marLeft w:val="0"/>
      <w:marRight w:val="0"/>
      <w:marTop w:val="0"/>
      <w:marBottom w:val="0"/>
      <w:divBdr>
        <w:top w:val="none" w:sz="0" w:space="0" w:color="auto"/>
        <w:left w:val="none" w:sz="0" w:space="0" w:color="auto"/>
        <w:bottom w:val="none" w:sz="0" w:space="0" w:color="auto"/>
        <w:right w:val="none" w:sz="0" w:space="0" w:color="auto"/>
      </w:divBdr>
    </w:div>
    <w:div w:id="567423275">
      <w:bodyDiv w:val="1"/>
      <w:marLeft w:val="0"/>
      <w:marRight w:val="0"/>
      <w:marTop w:val="0"/>
      <w:marBottom w:val="0"/>
      <w:divBdr>
        <w:top w:val="none" w:sz="0" w:space="0" w:color="auto"/>
        <w:left w:val="none" w:sz="0" w:space="0" w:color="auto"/>
        <w:bottom w:val="none" w:sz="0" w:space="0" w:color="auto"/>
        <w:right w:val="none" w:sz="0" w:space="0" w:color="auto"/>
      </w:divBdr>
    </w:div>
    <w:div w:id="568417565">
      <w:bodyDiv w:val="1"/>
      <w:marLeft w:val="0"/>
      <w:marRight w:val="0"/>
      <w:marTop w:val="0"/>
      <w:marBottom w:val="0"/>
      <w:divBdr>
        <w:top w:val="none" w:sz="0" w:space="0" w:color="auto"/>
        <w:left w:val="none" w:sz="0" w:space="0" w:color="auto"/>
        <w:bottom w:val="none" w:sz="0" w:space="0" w:color="auto"/>
        <w:right w:val="none" w:sz="0" w:space="0" w:color="auto"/>
      </w:divBdr>
    </w:div>
    <w:div w:id="606885160">
      <w:bodyDiv w:val="1"/>
      <w:marLeft w:val="0"/>
      <w:marRight w:val="0"/>
      <w:marTop w:val="0"/>
      <w:marBottom w:val="0"/>
      <w:divBdr>
        <w:top w:val="none" w:sz="0" w:space="0" w:color="auto"/>
        <w:left w:val="none" w:sz="0" w:space="0" w:color="auto"/>
        <w:bottom w:val="none" w:sz="0" w:space="0" w:color="auto"/>
        <w:right w:val="none" w:sz="0" w:space="0" w:color="auto"/>
      </w:divBdr>
    </w:div>
    <w:div w:id="610016225">
      <w:bodyDiv w:val="1"/>
      <w:marLeft w:val="0"/>
      <w:marRight w:val="0"/>
      <w:marTop w:val="0"/>
      <w:marBottom w:val="0"/>
      <w:divBdr>
        <w:top w:val="none" w:sz="0" w:space="0" w:color="auto"/>
        <w:left w:val="none" w:sz="0" w:space="0" w:color="auto"/>
        <w:bottom w:val="none" w:sz="0" w:space="0" w:color="auto"/>
        <w:right w:val="none" w:sz="0" w:space="0" w:color="auto"/>
      </w:divBdr>
      <w:divsChild>
        <w:div w:id="1960062233">
          <w:marLeft w:val="547"/>
          <w:marRight w:val="0"/>
          <w:marTop w:val="0"/>
          <w:marBottom w:val="0"/>
          <w:divBdr>
            <w:top w:val="none" w:sz="0" w:space="0" w:color="auto"/>
            <w:left w:val="none" w:sz="0" w:space="0" w:color="auto"/>
            <w:bottom w:val="none" w:sz="0" w:space="0" w:color="auto"/>
            <w:right w:val="none" w:sz="0" w:space="0" w:color="auto"/>
          </w:divBdr>
        </w:div>
      </w:divsChild>
    </w:div>
    <w:div w:id="647126862">
      <w:bodyDiv w:val="1"/>
      <w:marLeft w:val="0"/>
      <w:marRight w:val="0"/>
      <w:marTop w:val="0"/>
      <w:marBottom w:val="0"/>
      <w:divBdr>
        <w:top w:val="none" w:sz="0" w:space="0" w:color="auto"/>
        <w:left w:val="none" w:sz="0" w:space="0" w:color="auto"/>
        <w:bottom w:val="none" w:sz="0" w:space="0" w:color="auto"/>
        <w:right w:val="none" w:sz="0" w:space="0" w:color="auto"/>
      </w:divBdr>
    </w:div>
    <w:div w:id="677736871">
      <w:bodyDiv w:val="1"/>
      <w:marLeft w:val="0"/>
      <w:marRight w:val="0"/>
      <w:marTop w:val="0"/>
      <w:marBottom w:val="0"/>
      <w:divBdr>
        <w:top w:val="none" w:sz="0" w:space="0" w:color="auto"/>
        <w:left w:val="none" w:sz="0" w:space="0" w:color="auto"/>
        <w:bottom w:val="none" w:sz="0" w:space="0" w:color="auto"/>
        <w:right w:val="none" w:sz="0" w:space="0" w:color="auto"/>
      </w:divBdr>
    </w:div>
    <w:div w:id="685257431">
      <w:bodyDiv w:val="1"/>
      <w:marLeft w:val="0"/>
      <w:marRight w:val="0"/>
      <w:marTop w:val="0"/>
      <w:marBottom w:val="0"/>
      <w:divBdr>
        <w:top w:val="none" w:sz="0" w:space="0" w:color="auto"/>
        <w:left w:val="none" w:sz="0" w:space="0" w:color="auto"/>
        <w:bottom w:val="none" w:sz="0" w:space="0" w:color="auto"/>
        <w:right w:val="none" w:sz="0" w:space="0" w:color="auto"/>
      </w:divBdr>
    </w:div>
    <w:div w:id="710694917">
      <w:bodyDiv w:val="1"/>
      <w:marLeft w:val="0"/>
      <w:marRight w:val="0"/>
      <w:marTop w:val="0"/>
      <w:marBottom w:val="0"/>
      <w:divBdr>
        <w:top w:val="none" w:sz="0" w:space="0" w:color="auto"/>
        <w:left w:val="none" w:sz="0" w:space="0" w:color="auto"/>
        <w:bottom w:val="none" w:sz="0" w:space="0" w:color="auto"/>
        <w:right w:val="none" w:sz="0" w:space="0" w:color="auto"/>
      </w:divBdr>
    </w:div>
    <w:div w:id="734669426">
      <w:bodyDiv w:val="1"/>
      <w:marLeft w:val="0"/>
      <w:marRight w:val="0"/>
      <w:marTop w:val="0"/>
      <w:marBottom w:val="0"/>
      <w:divBdr>
        <w:top w:val="none" w:sz="0" w:space="0" w:color="auto"/>
        <w:left w:val="none" w:sz="0" w:space="0" w:color="auto"/>
        <w:bottom w:val="none" w:sz="0" w:space="0" w:color="auto"/>
        <w:right w:val="none" w:sz="0" w:space="0" w:color="auto"/>
      </w:divBdr>
    </w:div>
    <w:div w:id="741484751">
      <w:bodyDiv w:val="1"/>
      <w:marLeft w:val="0"/>
      <w:marRight w:val="0"/>
      <w:marTop w:val="0"/>
      <w:marBottom w:val="0"/>
      <w:divBdr>
        <w:top w:val="none" w:sz="0" w:space="0" w:color="auto"/>
        <w:left w:val="none" w:sz="0" w:space="0" w:color="auto"/>
        <w:bottom w:val="none" w:sz="0" w:space="0" w:color="auto"/>
        <w:right w:val="none" w:sz="0" w:space="0" w:color="auto"/>
      </w:divBdr>
    </w:div>
    <w:div w:id="750810543">
      <w:bodyDiv w:val="1"/>
      <w:marLeft w:val="0"/>
      <w:marRight w:val="0"/>
      <w:marTop w:val="0"/>
      <w:marBottom w:val="0"/>
      <w:divBdr>
        <w:top w:val="none" w:sz="0" w:space="0" w:color="auto"/>
        <w:left w:val="none" w:sz="0" w:space="0" w:color="auto"/>
        <w:bottom w:val="none" w:sz="0" w:space="0" w:color="auto"/>
        <w:right w:val="none" w:sz="0" w:space="0" w:color="auto"/>
      </w:divBdr>
    </w:div>
    <w:div w:id="755630460">
      <w:bodyDiv w:val="1"/>
      <w:marLeft w:val="0"/>
      <w:marRight w:val="0"/>
      <w:marTop w:val="0"/>
      <w:marBottom w:val="0"/>
      <w:divBdr>
        <w:top w:val="none" w:sz="0" w:space="0" w:color="auto"/>
        <w:left w:val="none" w:sz="0" w:space="0" w:color="auto"/>
        <w:bottom w:val="none" w:sz="0" w:space="0" w:color="auto"/>
        <w:right w:val="none" w:sz="0" w:space="0" w:color="auto"/>
      </w:divBdr>
    </w:div>
    <w:div w:id="770586178">
      <w:bodyDiv w:val="1"/>
      <w:marLeft w:val="0"/>
      <w:marRight w:val="0"/>
      <w:marTop w:val="0"/>
      <w:marBottom w:val="0"/>
      <w:divBdr>
        <w:top w:val="none" w:sz="0" w:space="0" w:color="auto"/>
        <w:left w:val="none" w:sz="0" w:space="0" w:color="auto"/>
        <w:bottom w:val="none" w:sz="0" w:space="0" w:color="auto"/>
        <w:right w:val="none" w:sz="0" w:space="0" w:color="auto"/>
      </w:divBdr>
    </w:div>
    <w:div w:id="780075166">
      <w:bodyDiv w:val="1"/>
      <w:marLeft w:val="0"/>
      <w:marRight w:val="0"/>
      <w:marTop w:val="0"/>
      <w:marBottom w:val="0"/>
      <w:divBdr>
        <w:top w:val="none" w:sz="0" w:space="0" w:color="auto"/>
        <w:left w:val="none" w:sz="0" w:space="0" w:color="auto"/>
        <w:bottom w:val="none" w:sz="0" w:space="0" w:color="auto"/>
        <w:right w:val="none" w:sz="0" w:space="0" w:color="auto"/>
      </w:divBdr>
    </w:div>
    <w:div w:id="794568034">
      <w:bodyDiv w:val="1"/>
      <w:marLeft w:val="0"/>
      <w:marRight w:val="0"/>
      <w:marTop w:val="0"/>
      <w:marBottom w:val="0"/>
      <w:divBdr>
        <w:top w:val="none" w:sz="0" w:space="0" w:color="auto"/>
        <w:left w:val="none" w:sz="0" w:space="0" w:color="auto"/>
        <w:bottom w:val="none" w:sz="0" w:space="0" w:color="auto"/>
        <w:right w:val="none" w:sz="0" w:space="0" w:color="auto"/>
      </w:divBdr>
      <w:divsChild>
        <w:div w:id="1838888154">
          <w:marLeft w:val="0"/>
          <w:marRight w:val="0"/>
          <w:marTop w:val="0"/>
          <w:marBottom w:val="0"/>
          <w:divBdr>
            <w:top w:val="none" w:sz="0" w:space="0" w:color="auto"/>
            <w:left w:val="none" w:sz="0" w:space="0" w:color="auto"/>
            <w:bottom w:val="none" w:sz="0" w:space="0" w:color="auto"/>
            <w:right w:val="none" w:sz="0" w:space="0" w:color="auto"/>
          </w:divBdr>
        </w:div>
      </w:divsChild>
    </w:div>
    <w:div w:id="806702498">
      <w:bodyDiv w:val="1"/>
      <w:marLeft w:val="0"/>
      <w:marRight w:val="0"/>
      <w:marTop w:val="0"/>
      <w:marBottom w:val="0"/>
      <w:divBdr>
        <w:top w:val="none" w:sz="0" w:space="0" w:color="auto"/>
        <w:left w:val="none" w:sz="0" w:space="0" w:color="auto"/>
        <w:bottom w:val="none" w:sz="0" w:space="0" w:color="auto"/>
        <w:right w:val="none" w:sz="0" w:space="0" w:color="auto"/>
      </w:divBdr>
    </w:div>
    <w:div w:id="815027606">
      <w:bodyDiv w:val="1"/>
      <w:marLeft w:val="0"/>
      <w:marRight w:val="0"/>
      <w:marTop w:val="0"/>
      <w:marBottom w:val="0"/>
      <w:divBdr>
        <w:top w:val="none" w:sz="0" w:space="0" w:color="auto"/>
        <w:left w:val="none" w:sz="0" w:space="0" w:color="auto"/>
        <w:bottom w:val="none" w:sz="0" w:space="0" w:color="auto"/>
        <w:right w:val="none" w:sz="0" w:space="0" w:color="auto"/>
      </w:divBdr>
    </w:div>
    <w:div w:id="822769638">
      <w:bodyDiv w:val="1"/>
      <w:marLeft w:val="0"/>
      <w:marRight w:val="0"/>
      <w:marTop w:val="0"/>
      <w:marBottom w:val="0"/>
      <w:divBdr>
        <w:top w:val="none" w:sz="0" w:space="0" w:color="auto"/>
        <w:left w:val="none" w:sz="0" w:space="0" w:color="auto"/>
        <w:bottom w:val="none" w:sz="0" w:space="0" w:color="auto"/>
        <w:right w:val="none" w:sz="0" w:space="0" w:color="auto"/>
      </w:divBdr>
      <w:divsChild>
        <w:div w:id="1528904713">
          <w:marLeft w:val="0"/>
          <w:marRight w:val="0"/>
          <w:marTop w:val="0"/>
          <w:marBottom w:val="0"/>
          <w:divBdr>
            <w:top w:val="none" w:sz="0" w:space="0" w:color="auto"/>
            <w:left w:val="none" w:sz="0" w:space="0" w:color="auto"/>
            <w:bottom w:val="none" w:sz="0" w:space="0" w:color="auto"/>
            <w:right w:val="none" w:sz="0" w:space="0" w:color="auto"/>
          </w:divBdr>
          <w:divsChild>
            <w:div w:id="835071288">
              <w:marLeft w:val="0"/>
              <w:marRight w:val="0"/>
              <w:marTop w:val="0"/>
              <w:marBottom w:val="0"/>
              <w:divBdr>
                <w:top w:val="none" w:sz="0" w:space="0" w:color="auto"/>
                <w:left w:val="none" w:sz="0" w:space="0" w:color="auto"/>
                <w:bottom w:val="none" w:sz="0" w:space="0" w:color="auto"/>
                <w:right w:val="none" w:sz="0" w:space="0" w:color="auto"/>
              </w:divBdr>
              <w:divsChild>
                <w:div w:id="16234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7563">
      <w:bodyDiv w:val="1"/>
      <w:marLeft w:val="0"/>
      <w:marRight w:val="0"/>
      <w:marTop w:val="0"/>
      <w:marBottom w:val="0"/>
      <w:divBdr>
        <w:top w:val="none" w:sz="0" w:space="0" w:color="auto"/>
        <w:left w:val="none" w:sz="0" w:space="0" w:color="auto"/>
        <w:bottom w:val="none" w:sz="0" w:space="0" w:color="auto"/>
        <w:right w:val="none" w:sz="0" w:space="0" w:color="auto"/>
      </w:divBdr>
    </w:div>
    <w:div w:id="834691746">
      <w:bodyDiv w:val="1"/>
      <w:marLeft w:val="0"/>
      <w:marRight w:val="0"/>
      <w:marTop w:val="0"/>
      <w:marBottom w:val="0"/>
      <w:divBdr>
        <w:top w:val="none" w:sz="0" w:space="0" w:color="auto"/>
        <w:left w:val="none" w:sz="0" w:space="0" w:color="auto"/>
        <w:bottom w:val="none" w:sz="0" w:space="0" w:color="auto"/>
        <w:right w:val="none" w:sz="0" w:space="0" w:color="auto"/>
      </w:divBdr>
      <w:divsChild>
        <w:div w:id="1010445103">
          <w:marLeft w:val="0"/>
          <w:marRight w:val="0"/>
          <w:marTop w:val="0"/>
          <w:marBottom w:val="0"/>
          <w:divBdr>
            <w:top w:val="none" w:sz="0" w:space="0" w:color="auto"/>
            <w:left w:val="none" w:sz="0" w:space="0" w:color="auto"/>
            <w:bottom w:val="none" w:sz="0" w:space="0" w:color="auto"/>
            <w:right w:val="none" w:sz="0" w:space="0" w:color="auto"/>
          </w:divBdr>
        </w:div>
      </w:divsChild>
    </w:div>
    <w:div w:id="855776797">
      <w:bodyDiv w:val="1"/>
      <w:marLeft w:val="0"/>
      <w:marRight w:val="0"/>
      <w:marTop w:val="0"/>
      <w:marBottom w:val="0"/>
      <w:divBdr>
        <w:top w:val="none" w:sz="0" w:space="0" w:color="auto"/>
        <w:left w:val="none" w:sz="0" w:space="0" w:color="auto"/>
        <w:bottom w:val="none" w:sz="0" w:space="0" w:color="auto"/>
        <w:right w:val="none" w:sz="0" w:space="0" w:color="auto"/>
      </w:divBdr>
    </w:div>
    <w:div w:id="858545028">
      <w:bodyDiv w:val="1"/>
      <w:marLeft w:val="0"/>
      <w:marRight w:val="0"/>
      <w:marTop w:val="0"/>
      <w:marBottom w:val="0"/>
      <w:divBdr>
        <w:top w:val="none" w:sz="0" w:space="0" w:color="auto"/>
        <w:left w:val="none" w:sz="0" w:space="0" w:color="auto"/>
        <w:bottom w:val="none" w:sz="0" w:space="0" w:color="auto"/>
        <w:right w:val="none" w:sz="0" w:space="0" w:color="auto"/>
      </w:divBdr>
    </w:div>
    <w:div w:id="861015938">
      <w:bodyDiv w:val="1"/>
      <w:marLeft w:val="0"/>
      <w:marRight w:val="0"/>
      <w:marTop w:val="0"/>
      <w:marBottom w:val="0"/>
      <w:divBdr>
        <w:top w:val="none" w:sz="0" w:space="0" w:color="auto"/>
        <w:left w:val="none" w:sz="0" w:space="0" w:color="auto"/>
        <w:bottom w:val="none" w:sz="0" w:space="0" w:color="auto"/>
        <w:right w:val="none" w:sz="0" w:space="0" w:color="auto"/>
      </w:divBdr>
    </w:div>
    <w:div w:id="869807002">
      <w:bodyDiv w:val="1"/>
      <w:marLeft w:val="0"/>
      <w:marRight w:val="0"/>
      <w:marTop w:val="0"/>
      <w:marBottom w:val="0"/>
      <w:divBdr>
        <w:top w:val="none" w:sz="0" w:space="0" w:color="auto"/>
        <w:left w:val="none" w:sz="0" w:space="0" w:color="auto"/>
        <w:bottom w:val="none" w:sz="0" w:space="0" w:color="auto"/>
        <w:right w:val="none" w:sz="0" w:space="0" w:color="auto"/>
      </w:divBdr>
    </w:div>
    <w:div w:id="896207546">
      <w:bodyDiv w:val="1"/>
      <w:marLeft w:val="0"/>
      <w:marRight w:val="0"/>
      <w:marTop w:val="0"/>
      <w:marBottom w:val="0"/>
      <w:divBdr>
        <w:top w:val="none" w:sz="0" w:space="0" w:color="auto"/>
        <w:left w:val="none" w:sz="0" w:space="0" w:color="auto"/>
        <w:bottom w:val="none" w:sz="0" w:space="0" w:color="auto"/>
        <w:right w:val="none" w:sz="0" w:space="0" w:color="auto"/>
      </w:divBdr>
    </w:div>
    <w:div w:id="914973218">
      <w:bodyDiv w:val="1"/>
      <w:marLeft w:val="0"/>
      <w:marRight w:val="0"/>
      <w:marTop w:val="0"/>
      <w:marBottom w:val="0"/>
      <w:divBdr>
        <w:top w:val="none" w:sz="0" w:space="0" w:color="auto"/>
        <w:left w:val="none" w:sz="0" w:space="0" w:color="auto"/>
        <w:bottom w:val="none" w:sz="0" w:space="0" w:color="auto"/>
        <w:right w:val="none" w:sz="0" w:space="0" w:color="auto"/>
      </w:divBdr>
    </w:div>
    <w:div w:id="922295654">
      <w:bodyDiv w:val="1"/>
      <w:marLeft w:val="0"/>
      <w:marRight w:val="0"/>
      <w:marTop w:val="0"/>
      <w:marBottom w:val="0"/>
      <w:divBdr>
        <w:top w:val="none" w:sz="0" w:space="0" w:color="auto"/>
        <w:left w:val="none" w:sz="0" w:space="0" w:color="auto"/>
        <w:bottom w:val="none" w:sz="0" w:space="0" w:color="auto"/>
        <w:right w:val="none" w:sz="0" w:space="0" w:color="auto"/>
      </w:divBdr>
    </w:div>
    <w:div w:id="947468972">
      <w:bodyDiv w:val="1"/>
      <w:marLeft w:val="0"/>
      <w:marRight w:val="0"/>
      <w:marTop w:val="0"/>
      <w:marBottom w:val="0"/>
      <w:divBdr>
        <w:top w:val="none" w:sz="0" w:space="0" w:color="auto"/>
        <w:left w:val="none" w:sz="0" w:space="0" w:color="auto"/>
        <w:bottom w:val="none" w:sz="0" w:space="0" w:color="auto"/>
        <w:right w:val="none" w:sz="0" w:space="0" w:color="auto"/>
      </w:divBdr>
    </w:div>
    <w:div w:id="955984966">
      <w:bodyDiv w:val="1"/>
      <w:marLeft w:val="0"/>
      <w:marRight w:val="0"/>
      <w:marTop w:val="0"/>
      <w:marBottom w:val="0"/>
      <w:divBdr>
        <w:top w:val="none" w:sz="0" w:space="0" w:color="auto"/>
        <w:left w:val="none" w:sz="0" w:space="0" w:color="auto"/>
        <w:bottom w:val="none" w:sz="0" w:space="0" w:color="auto"/>
        <w:right w:val="none" w:sz="0" w:space="0" w:color="auto"/>
      </w:divBdr>
    </w:div>
    <w:div w:id="976305230">
      <w:bodyDiv w:val="1"/>
      <w:marLeft w:val="0"/>
      <w:marRight w:val="0"/>
      <w:marTop w:val="0"/>
      <w:marBottom w:val="0"/>
      <w:divBdr>
        <w:top w:val="none" w:sz="0" w:space="0" w:color="auto"/>
        <w:left w:val="none" w:sz="0" w:space="0" w:color="auto"/>
        <w:bottom w:val="none" w:sz="0" w:space="0" w:color="auto"/>
        <w:right w:val="none" w:sz="0" w:space="0" w:color="auto"/>
      </w:divBdr>
    </w:div>
    <w:div w:id="980571577">
      <w:bodyDiv w:val="1"/>
      <w:marLeft w:val="0"/>
      <w:marRight w:val="0"/>
      <w:marTop w:val="0"/>
      <w:marBottom w:val="0"/>
      <w:divBdr>
        <w:top w:val="none" w:sz="0" w:space="0" w:color="auto"/>
        <w:left w:val="none" w:sz="0" w:space="0" w:color="auto"/>
        <w:bottom w:val="none" w:sz="0" w:space="0" w:color="auto"/>
        <w:right w:val="none" w:sz="0" w:space="0" w:color="auto"/>
      </w:divBdr>
    </w:div>
    <w:div w:id="981040720">
      <w:bodyDiv w:val="1"/>
      <w:marLeft w:val="0"/>
      <w:marRight w:val="0"/>
      <w:marTop w:val="0"/>
      <w:marBottom w:val="0"/>
      <w:divBdr>
        <w:top w:val="none" w:sz="0" w:space="0" w:color="auto"/>
        <w:left w:val="none" w:sz="0" w:space="0" w:color="auto"/>
        <w:bottom w:val="none" w:sz="0" w:space="0" w:color="auto"/>
        <w:right w:val="none" w:sz="0" w:space="0" w:color="auto"/>
      </w:divBdr>
    </w:div>
    <w:div w:id="981498591">
      <w:bodyDiv w:val="1"/>
      <w:marLeft w:val="0"/>
      <w:marRight w:val="0"/>
      <w:marTop w:val="0"/>
      <w:marBottom w:val="0"/>
      <w:divBdr>
        <w:top w:val="none" w:sz="0" w:space="0" w:color="auto"/>
        <w:left w:val="none" w:sz="0" w:space="0" w:color="auto"/>
        <w:bottom w:val="none" w:sz="0" w:space="0" w:color="auto"/>
        <w:right w:val="none" w:sz="0" w:space="0" w:color="auto"/>
      </w:divBdr>
    </w:div>
    <w:div w:id="1008172998">
      <w:bodyDiv w:val="1"/>
      <w:marLeft w:val="0"/>
      <w:marRight w:val="0"/>
      <w:marTop w:val="0"/>
      <w:marBottom w:val="0"/>
      <w:divBdr>
        <w:top w:val="none" w:sz="0" w:space="0" w:color="auto"/>
        <w:left w:val="none" w:sz="0" w:space="0" w:color="auto"/>
        <w:bottom w:val="none" w:sz="0" w:space="0" w:color="auto"/>
        <w:right w:val="none" w:sz="0" w:space="0" w:color="auto"/>
      </w:divBdr>
    </w:div>
    <w:div w:id="1008219601">
      <w:bodyDiv w:val="1"/>
      <w:marLeft w:val="0"/>
      <w:marRight w:val="0"/>
      <w:marTop w:val="0"/>
      <w:marBottom w:val="0"/>
      <w:divBdr>
        <w:top w:val="none" w:sz="0" w:space="0" w:color="auto"/>
        <w:left w:val="none" w:sz="0" w:space="0" w:color="auto"/>
        <w:bottom w:val="none" w:sz="0" w:space="0" w:color="auto"/>
        <w:right w:val="none" w:sz="0" w:space="0" w:color="auto"/>
      </w:divBdr>
    </w:div>
    <w:div w:id="1015575641">
      <w:bodyDiv w:val="1"/>
      <w:marLeft w:val="0"/>
      <w:marRight w:val="0"/>
      <w:marTop w:val="0"/>
      <w:marBottom w:val="0"/>
      <w:divBdr>
        <w:top w:val="none" w:sz="0" w:space="0" w:color="auto"/>
        <w:left w:val="none" w:sz="0" w:space="0" w:color="auto"/>
        <w:bottom w:val="none" w:sz="0" w:space="0" w:color="auto"/>
        <w:right w:val="none" w:sz="0" w:space="0" w:color="auto"/>
      </w:divBdr>
    </w:div>
    <w:div w:id="1023827171">
      <w:bodyDiv w:val="1"/>
      <w:marLeft w:val="0"/>
      <w:marRight w:val="0"/>
      <w:marTop w:val="0"/>
      <w:marBottom w:val="0"/>
      <w:divBdr>
        <w:top w:val="none" w:sz="0" w:space="0" w:color="auto"/>
        <w:left w:val="none" w:sz="0" w:space="0" w:color="auto"/>
        <w:bottom w:val="none" w:sz="0" w:space="0" w:color="auto"/>
        <w:right w:val="none" w:sz="0" w:space="0" w:color="auto"/>
      </w:divBdr>
    </w:div>
    <w:div w:id="1028532578">
      <w:bodyDiv w:val="1"/>
      <w:marLeft w:val="0"/>
      <w:marRight w:val="0"/>
      <w:marTop w:val="0"/>
      <w:marBottom w:val="0"/>
      <w:divBdr>
        <w:top w:val="none" w:sz="0" w:space="0" w:color="auto"/>
        <w:left w:val="none" w:sz="0" w:space="0" w:color="auto"/>
        <w:bottom w:val="none" w:sz="0" w:space="0" w:color="auto"/>
        <w:right w:val="none" w:sz="0" w:space="0" w:color="auto"/>
      </w:divBdr>
      <w:divsChild>
        <w:div w:id="1275511">
          <w:marLeft w:val="1080"/>
          <w:marRight w:val="0"/>
          <w:marTop w:val="72"/>
          <w:marBottom w:val="0"/>
          <w:divBdr>
            <w:top w:val="none" w:sz="0" w:space="0" w:color="auto"/>
            <w:left w:val="none" w:sz="0" w:space="0" w:color="auto"/>
            <w:bottom w:val="none" w:sz="0" w:space="0" w:color="auto"/>
            <w:right w:val="none" w:sz="0" w:space="0" w:color="auto"/>
          </w:divBdr>
        </w:div>
        <w:div w:id="68697659">
          <w:marLeft w:val="547"/>
          <w:marRight w:val="0"/>
          <w:marTop w:val="91"/>
          <w:marBottom w:val="0"/>
          <w:divBdr>
            <w:top w:val="none" w:sz="0" w:space="0" w:color="auto"/>
            <w:left w:val="none" w:sz="0" w:space="0" w:color="auto"/>
            <w:bottom w:val="none" w:sz="0" w:space="0" w:color="auto"/>
            <w:right w:val="none" w:sz="0" w:space="0" w:color="auto"/>
          </w:divBdr>
        </w:div>
        <w:div w:id="107360721">
          <w:marLeft w:val="547"/>
          <w:marRight w:val="0"/>
          <w:marTop w:val="91"/>
          <w:marBottom w:val="0"/>
          <w:divBdr>
            <w:top w:val="none" w:sz="0" w:space="0" w:color="auto"/>
            <w:left w:val="none" w:sz="0" w:space="0" w:color="auto"/>
            <w:bottom w:val="none" w:sz="0" w:space="0" w:color="auto"/>
            <w:right w:val="none" w:sz="0" w:space="0" w:color="auto"/>
          </w:divBdr>
        </w:div>
        <w:div w:id="128086764">
          <w:marLeft w:val="1354"/>
          <w:marRight w:val="0"/>
          <w:marTop w:val="72"/>
          <w:marBottom w:val="0"/>
          <w:divBdr>
            <w:top w:val="none" w:sz="0" w:space="0" w:color="auto"/>
            <w:left w:val="none" w:sz="0" w:space="0" w:color="auto"/>
            <w:bottom w:val="none" w:sz="0" w:space="0" w:color="auto"/>
            <w:right w:val="none" w:sz="0" w:space="0" w:color="auto"/>
          </w:divBdr>
        </w:div>
        <w:div w:id="141389246">
          <w:marLeft w:val="1080"/>
          <w:marRight w:val="0"/>
          <w:marTop w:val="72"/>
          <w:marBottom w:val="0"/>
          <w:divBdr>
            <w:top w:val="none" w:sz="0" w:space="0" w:color="auto"/>
            <w:left w:val="none" w:sz="0" w:space="0" w:color="auto"/>
            <w:bottom w:val="none" w:sz="0" w:space="0" w:color="auto"/>
            <w:right w:val="none" w:sz="0" w:space="0" w:color="auto"/>
          </w:divBdr>
        </w:div>
        <w:div w:id="191573539">
          <w:marLeft w:val="547"/>
          <w:marRight w:val="0"/>
          <w:marTop w:val="91"/>
          <w:marBottom w:val="0"/>
          <w:divBdr>
            <w:top w:val="none" w:sz="0" w:space="0" w:color="auto"/>
            <w:left w:val="none" w:sz="0" w:space="0" w:color="auto"/>
            <w:bottom w:val="none" w:sz="0" w:space="0" w:color="auto"/>
            <w:right w:val="none" w:sz="0" w:space="0" w:color="auto"/>
          </w:divBdr>
        </w:div>
        <w:div w:id="481392890">
          <w:marLeft w:val="547"/>
          <w:marRight w:val="0"/>
          <w:marTop w:val="106"/>
          <w:marBottom w:val="0"/>
          <w:divBdr>
            <w:top w:val="none" w:sz="0" w:space="0" w:color="auto"/>
            <w:left w:val="none" w:sz="0" w:space="0" w:color="auto"/>
            <w:bottom w:val="none" w:sz="0" w:space="0" w:color="auto"/>
            <w:right w:val="none" w:sz="0" w:space="0" w:color="auto"/>
          </w:divBdr>
        </w:div>
        <w:div w:id="692458900">
          <w:marLeft w:val="1080"/>
          <w:marRight w:val="0"/>
          <w:marTop w:val="72"/>
          <w:marBottom w:val="0"/>
          <w:divBdr>
            <w:top w:val="none" w:sz="0" w:space="0" w:color="auto"/>
            <w:left w:val="none" w:sz="0" w:space="0" w:color="auto"/>
            <w:bottom w:val="none" w:sz="0" w:space="0" w:color="auto"/>
            <w:right w:val="none" w:sz="0" w:space="0" w:color="auto"/>
          </w:divBdr>
        </w:div>
        <w:div w:id="713234079">
          <w:marLeft w:val="547"/>
          <w:marRight w:val="0"/>
          <w:marTop w:val="106"/>
          <w:marBottom w:val="0"/>
          <w:divBdr>
            <w:top w:val="none" w:sz="0" w:space="0" w:color="auto"/>
            <w:left w:val="none" w:sz="0" w:space="0" w:color="auto"/>
            <w:bottom w:val="none" w:sz="0" w:space="0" w:color="auto"/>
            <w:right w:val="none" w:sz="0" w:space="0" w:color="auto"/>
          </w:divBdr>
        </w:div>
        <w:div w:id="838469983">
          <w:marLeft w:val="1080"/>
          <w:marRight w:val="0"/>
          <w:marTop w:val="72"/>
          <w:marBottom w:val="0"/>
          <w:divBdr>
            <w:top w:val="none" w:sz="0" w:space="0" w:color="auto"/>
            <w:left w:val="none" w:sz="0" w:space="0" w:color="auto"/>
            <w:bottom w:val="none" w:sz="0" w:space="0" w:color="auto"/>
            <w:right w:val="none" w:sz="0" w:space="0" w:color="auto"/>
          </w:divBdr>
        </w:div>
        <w:div w:id="870074095">
          <w:marLeft w:val="547"/>
          <w:marRight w:val="0"/>
          <w:marTop w:val="91"/>
          <w:marBottom w:val="0"/>
          <w:divBdr>
            <w:top w:val="none" w:sz="0" w:space="0" w:color="auto"/>
            <w:left w:val="none" w:sz="0" w:space="0" w:color="auto"/>
            <w:bottom w:val="none" w:sz="0" w:space="0" w:color="auto"/>
            <w:right w:val="none" w:sz="0" w:space="0" w:color="auto"/>
          </w:divBdr>
        </w:div>
        <w:div w:id="888028433">
          <w:marLeft w:val="1080"/>
          <w:marRight w:val="0"/>
          <w:marTop w:val="72"/>
          <w:marBottom w:val="0"/>
          <w:divBdr>
            <w:top w:val="none" w:sz="0" w:space="0" w:color="auto"/>
            <w:left w:val="none" w:sz="0" w:space="0" w:color="auto"/>
            <w:bottom w:val="none" w:sz="0" w:space="0" w:color="auto"/>
            <w:right w:val="none" w:sz="0" w:space="0" w:color="auto"/>
          </w:divBdr>
        </w:div>
        <w:div w:id="892623449">
          <w:marLeft w:val="1080"/>
          <w:marRight w:val="0"/>
          <w:marTop w:val="72"/>
          <w:marBottom w:val="0"/>
          <w:divBdr>
            <w:top w:val="none" w:sz="0" w:space="0" w:color="auto"/>
            <w:left w:val="none" w:sz="0" w:space="0" w:color="auto"/>
            <w:bottom w:val="none" w:sz="0" w:space="0" w:color="auto"/>
            <w:right w:val="none" w:sz="0" w:space="0" w:color="auto"/>
          </w:divBdr>
        </w:div>
        <w:div w:id="1040476808">
          <w:marLeft w:val="547"/>
          <w:marRight w:val="0"/>
          <w:marTop w:val="106"/>
          <w:marBottom w:val="0"/>
          <w:divBdr>
            <w:top w:val="none" w:sz="0" w:space="0" w:color="auto"/>
            <w:left w:val="none" w:sz="0" w:space="0" w:color="auto"/>
            <w:bottom w:val="none" w:sz="0" w:space="0" w:color="auto"/>
            <w:right w:val="none" w:sz="0" w:space="0" w:color="auto"/>
          </w:divBdr>
        </w:div>
        <w:div w:id="1192575162">
          <w:marLeft w:val="547"/>
          <w:marRight w:val="0"/>
          <w:marTop w:val="91"/>
          <w:marBottom w:val="0"/>
          <w:divBdr>
            <w:top w:val="none" w:sz="0" w:space="0" w:color="auto"/>
            <w:left w:val="none" w:sz="0" w:space="0" w:color="auto"/>
            <w:bottom w:val="none" w:sz="0" w:space="0" w:color="auto"/>
            <w:right w:val="none" w:sz="0" w:space="0" w:color="auto"/>
          </w:divBdr>
        </w:div>
        <w:div w:id="1212618094">
          <w:marLeft w:val="547"/>
          <w:marRight w:val="0"/>
          <w:marTop w:val="91"/>
          <w:marBottom w:val="0"/>
          <w:divBdr>
            <w:top w:val="none" w:sz="0" w:space="0" w:color="auto"/>
            <w:left w:val="none" w:sz="0" w:space="0" w:color="auto"/>
            <w:bottom w:val="none" w:sz="0" w:space="0" w:color="auto"/>
            <w:right w:val="none" w:sz="0" w:space="0" w:color="auto"/>
          </w:divBdr>
        </w:div>
        <w:div w:id="1224101348">
          <w:marLeft w:val="547"/>
          <w:marRight w:val="0"/>
          <w:marTop w:val="91"/>
          <w:marBottom w:val="0"/>
          <w:divBdr>
            <w:top w:val="none" w:sz="0" w:space="0" w:color="auto"/>
            <w:left w:val="none" w:sz="0" w:space="0" w:color="auto"/>
            <w:bottom w:val="none" w:sz="0" w:space="0" w:color="auto"/>
            <w:right w:val="none" w:sz="0" w:space="0" w:color="auto"/>
          </w:divBdr>
        </w:div>
        <w:div w:id="1294947743">
          <w:marLeft w:val="547"/>
          <w:marRight w:val="0"/>
          <w:marTop w:val="91"/>
          <w:marBottom w:val="0"/>
          <w:divBdr>
            <w:top w:val="none" w:sz="0" w:space="0" w:color="auto"/>
            <w:left w:val="none" w:sz="0" w:space="0" w:color="auto"/>
            <w:bottom w:val="none" w:sz="0" w:space="0" w:color="auto"/>
            <w:right w:val="none" w:sz="0" w:space="0" w:color="auto"/>
          </w:divBdr>
        </w:div>
        <w:div w:id="1306855016">
          <w:marLeft w:val="547"/>
          <w:marRight w:val="0"/>
          <w:marTop w:val="91"/>
          <w:marBottom w:val="0"/>
          <w:divBdr>
            <w:top w:val="none" w:sz="0" w:space="0" w:color="auto"/>
            <w:left w:val="none" w:sz="0" w:space="0" w:color="auto"/>
            <w:bottom w:val="none" w:sz="0" w:space="0" w:color="auto"/>
            <w:right w:val="none" w:sz="0" w:space="0" w:color="auto"/>
          </w:divBdr>
        </w:div>
        <w:div w:id="1390346437">
          <w:marLeft w:val="547"/>
          <w:marRight w:val="0"/>
          <w:marTop w:val="91"/>
          <w:marBottom w:val="0"/>
          <w:divBdr>
            <w:top w:val="none" w:sz="0" w:space="0" w:color="auto"/>
            <w:left w:val="none" w:sz="0" w:space="0" w:color="auto"/>
            <w:bottom w:val="none" w:sz="0" w:space="0" w:color="auto"/>
            <w:right w:val="none" w:sz="0" w:space="0" w:color="auto"/>
          </w:divBdr>
        </w:div>
        <w:div w:id="1393850523">
          <w:marLeft w:val="1080"/>
          <w:marRight w:val="0"/>
          <w:marTop w:val="77"/>
          <w:marBottom w:val="0"/>
          <w:divBdr>
            <w:top w:val="none" w:sz="0" w:space="0" w:color="auto"/>
            <w:left w:val="none" w:sz="0" w:space="0" w:color="auto"/>
            <w:bottom w:val="none" w:sz="0" w:space="0" w:color="auto"/>
            <w:right w:val="none" w:sz="0" w:space="0" w:color="auto"/>
          </w:divBdr>
        </w:div>
        <w:div w:id="1586841552">
          <w:marLeft w:val="547"/>
          <w:marRight w:val="0"/>
          <w:marTop w:val="91"/>
          <w:marBottom w:val="0"/>
          <w:divBdr>
            <w:top w:val="none" w:sz="0" w:space="0" w:color="auto"/>
            <w:left w:val="none" w:sz="0" w:space="0" w:color="auto"/>
            <w:bottom w:val="none" w:sz="0" w:space="0" w:color="auto"/>
            <w:right w:val="none" w:sz="0" w:space="0" w:color="auto"/>
          </w:divBdr>
        </w:div>
        <w:div w:id="1610627223">
          <w:marLeft w:val="1354"/>
          <w:marRight w:val="0"/>
          <w:marTop w:val="72"/>
          <w:marBottom w:val="0"/>
          <w:divBdr>
            <w:top w:val="none" w:sz="0" w:space="0" w:color="auto"/>
            <w:left w:val="none" w:sz="0" w:space="0" w:color="auto"/>
            <w:bottom w:val="none" w:sz="0" w:space="0" w:color="auto"/>
            <w:right w:val="none" w:sz="0" w:space="0" w:color="auto"/>
          </w:divBdr>
        </w:div>
        <w:div w:id="1630236305">
          <w:marLeft w:val="1080"/>
          <w:marRight w:val="0"/>
          <w:marTop w:val="72"/>
          <w:marBottom w:val="0"/>
          <w:divBdr>
            <w:top w:val="none" w:sz="0" w:space="0" w:color="auto"/>
            <w:left w:val="none" w:sz="0" w:space="0" w:color="auto"/>
            <w:bottom w:val="none" w:sz="0" w:space="0" w:color="auto"/>
            <w:right w:val="none" w:sz="0" w:space="0" w:color="auto"/>
          </w:divBdr>
        </w:div>
        <w:div w:id="1833714654">
          <w:marLeft w:val="1080"/>
          <w:marRight w:val="0"/>
          <w:marTop w:val="72"/>
          <w:marBottom w:val="0"/>
          <w:divBdr>
            <w:top w:val="none" w:sz="0" w:space="0" w:color="auto"/>
            <w:left w:val="none" w:sz="0" w:space="0" w:color="auto"/>
            <w:bottom w:val="none" w:sz="0" w:space="0" w:color="auto"/>
            <w:right w:val="none" w:sz="0" w:space="0" w:color="auto"/>
          </w:divBdr>
        </w:div>
        <w:div w:id="2008628150">
          <w:marLeft w:val="547"/>
          <w:marRight w:val="0"/>
          <w:marTop w:val="106"/>
          <w:marBottom w:val="0"/>
          <w:divBdr>
            <w:top w:val="none" w:sz="0" w:space="0" w:color="auto"/>
            <w:left w:val="none" w:sz="0" w:space="0" w:color="auto"/>
            <w:bottom w:val="none" w:sz="0" w:space="0" w:color="auto"/>
            <w:right w:val="none" w:sz="0" w:space="0" w:color="auto"/>
          </w:divBdr>
        </w:div>
        <w:div w:id="2066417164">
          <w:marLeft w:val="1354"/>
          <w:marRight w:val="0"/>
          <w:marTop w:val="72"/>
          <w:marBottom w:val="0"/>
          <w:divBdr>
            <w:top w:val="none" w:sz="0" w:space="0" w:color="auto"/>
            <w:left w:val="none" w:sz="0" w:space="0" w:color="auto"/>
            <w:bottom w:val="none" w:sz="0" w:space="0" w:color="auto"/>
            <w:right w:val="none" w:sz="0" w:space="0" w:color="auto"/>
          </w:divBdr>
        </w:div>
      </w:divsChild>
    </w:div>
    <w:div w:id="1050417601">
      <w:bodyDiv w:val="1"/>
      <w:marLeft w:val="0"/>
      <w:marRight w:val="0"/>
      <w:marTop w:val="0"/>
      <w:marBottom w:val="0"/>
      <w:divBdr>
        <w:top w:val="none" w:sz="0" w:space="0" w:color="auto"/>
        <w:left w:val="none" w:sz="0" w:space="0" w:color="auto"/>
        <w:bottom w:val="none" w:sz="0" w:space="0" w:color="auto"/>
        <w:right w:val="none" w:sz="0" w:space="0" w:color="auto"/>
      </w:divBdr>
      <w:divsChild>
        <w:div w:id="1371806390">
          <w:marLeft w:val="0"/>
          <w:marRight w:val="0"/>
          <w:marTop w:val="0"/>
          <w:marBottom w:val="0"/>
          <w:divBdr>
            <w:top w:val="none" w:sz="0" w:space="0" w:color="auto"/>
            <w:left w:val="none" w:sz="0" w:space="0" w:color="auto"/>
            <w:bottom w:val="none" w:sz="0" w:space="0" w:color="auto"/>
            <w:right w:val="none" w:sz="0" w:space="0" w:color="auto"/>
          </w:divBdr>
          <w:divsChild>
            <w:div w:id="905068894">
              <w:marLeft w:val="0"/>
              <w:marRight w:val="0"/>
              <w:marTop w:val="0"/>
              <w:marBottom w:val="0"/>
              <w:divBdr>
                <w:top w:val="none" w:sz="0" w:space="0" w:color="auto"/>
                <w:left w:val="none" w:sz="0" w:space="0" w:color="auto"/>
                <w:bottom w:val="none" w:sz="0" w:space="0" w:color="auto"/>
                <w:right w:val="none" w:sz="0" w:space="0" w:color="auto"/>
              </w:divBdr>
              <w:divsChild>
                <w:div w:id="939917397">
                  <w:marLeft w:val="0"/>
                  <w:marRight w:val="0"/>
                  <w:marTop w:val="0"/>
                  <w:marBottom w:val="0"/>
                  <w:divBdr>
                    <w:top w:val="none" w:sz="0" w:space="0" w:color="auto"/>
                    <w:left w:val="none" w:sz="0" w:space="0" w:color="auto"/>
                    <w:bottom w:val="none" w:sz="0" w:space="0" w:color="auto"/>
                    <w:right w:val="none" w:sz="0" w:space="0" w:color="auto"/>
                  </w:divBdr>
                </w:div>
                <w:div w:id="1096172348">
                  <w:marLeft w:val="0"/>
                  <w:marRight w:val="0"/>
                  <w:marTop w:val="0"/>
                  <w:marBottom w:val="0"/>
                  <w:divBdr>
                    <w:top w:val="none" w:sz="0" w:space="0" w:color="auto"/>
                    <w:left w:val="none" w:sz="0" w:space="0" w:color="auto"/>
                    <w:bottom w:val="none" w:sz="0" w:space="0" w:color="auto"/>
                    <w:right w:val="none" w:sz="0" w:space="0" w:color="auto"/>
                  </w:divBdr>
                </w:div>
                <w:div w:id="16980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075">
      <w:bodyDiv w:val="1"/>
      <w:marLeft w:val="0"/>
      <w:marRight w:val="0"/>
      <w:marTop w:val="0"/>
      <w:marBottom w:val="0"/>
      <w:divBdr>
        <w:top w:val="none" w:sz="0" w:space="0" w:color="auto"/>
        <w:left w:val="none" w:sz="0" w:space="0" w:color="auto"/>
        <w:bottom w:val="none" w:sz="0" w:space="0" w:color="auto"/>
        <w:right w:val="none" w:sz="0" w:space="0" w:color="auto"/>
      </w:divBdr>
    </w:div>
    <w:div w:id="1090396302">
      <w:bodyDiv w:val="1"/>
      <w:marLeft w:val="0"/>
      <w:marRight w:val="0"/>
      <w:marTop w:val="0"/>
      <w:marBottom w:val="0"/>
      <w:divBdr>
        <w:top w:val="none" w:sz="0" w:space="0" w:color="auto"/>
        <w:left w:val="none" w:sz="0" w:space="0" w:color="auto"/>
        <w:bottom w:val="none" w:sz="0" w:space="0" w:color="auto"/>
        <w:right w:val="none" w:sz="0" w:space="0" w:color="auto"/>
      </w:divBdr>
    </w:div>
    <w:div w:id="1112556819">
      <w:bodyDiv w:val="1"/>
      <w:marLeft w:val="0"/>
      <w:marRight w:val="0"/>
      <w:marTop w:val="0"/>
      <w:marBottom w:val="0"/>
      <w:divBdr>
        <w:top w:val="none" w:sz="0" w:space="0" w:color="auto"/>
        <w:left w:val="none" w:sz="0" w:space="0" w:color="auto"/>
        <w:bottom w:val="none" w:sz="0" w:space="0" w:color="auto"/>
        <w:right w:val="none" w:sz="0" w:space="0" w:color="auto"/>
      </w:divBdr>
    </w:div>
    <w:div w:id="1138760499">
      <w:bodyDiv w:val="1"/>
      <w:marLeft w:val="0"/>
      <w:marRight w:val="0"/>
      <w:marTop w:val="0"/>
      <w:marBottom w:val="0"/>
      <w:divBdr>
        <w:top w:val="none" w:sz="0" w:space="0" w:color="auto"/>
        <w:left w:val="none" w:sz="0" w:space="0" w:color="auto"/>
        <w:bottom w:val="none" w:sz="0" w:space="0" w:color="auto"/>
        <w:right w:val="none" w:sz="0" w:space="0" w:color="auto"/>
      </w:divBdr>
      <w:divsChild>
        <w:div w:id="700977348">
          <w:marLeft w:val="0"/>
          <w:marRight w:val="0"/>
          <w:marTop w:val="0"/>
          <w:marBottom w:val="0"/>
          <w:divBdr>
            <w:top w:val="none" w:sz="0" w:space="0" w:color="auto"/>
            <w:left w:val="none" w:sz="0" w:space="0" w:color="auto"/>
            <w:bottom w:val="none" w:sz="0" w:space="0" w:color="auto"/>
            <w:right w:val="none" w:sz="0" w:space="0" w:color="auto"/>
          </w:divBdr>
          <w:divsChild>
            <w:div w:id="1846819295">
              <w:marLeft w:val="0"/>
              <w:marRight w:val="0"/>
              <w:marTop w:val="0"/>
              <w:marBottom w:val="0"/>
              <w:divBdr>
                <w:top w:val="none" w:sz="0" w:space="0" w:color="auto"/>
                <w:left w:val="none" w:sz="0" w:space="0" w:color="auto"/>
                <w:bottom w:val="none" w:sz="0" w:space="0" w:color="auto"/>
                <w:right w:val="none" w:sz="0" w:space="0" w:color="auto"/>
              </w:divBdr>
              <w:divsChild>
                <w:div w:id="1947426855">
                  <w:marLeft w:val="-6562"/>
                  <w:marRight w:val="-6562"/>
                  <w:marTop w:val="0"/>
                  <w:marBottom w:val="0"/>
                  <w:divBdr>
                    <w:top w:val="none" w:sz="0" w:space="0" w:color="auto"/>
                    <w:left w:val="none" w:sz="0" w:space="0" w:color="auto"/>
                    <w:bottom w:val="none" w:sz="0" w:space="0" w:color="auto"/>
                    <w:right w:val="none" w:sz="0" w:space="0" w:color="auto"/>
                  </w:divBdr>
                  <w:divsChild>
                    <w:div w:id="1355618862">
                      <w:marLeft w:val="0"/>
                      <w:marRight w:val="0"/>
                      <w:marTop w:val="0"/>
                      <w:marBottom w:val="0"/>
                      <w:divBdr>
                        <w:top w:val="none" w:sz="0" w:space="0" w:color="auto"/>
                        <w:left w:val="none" w:sz="0" w:space="0" w:color="auto"/>
                        <w:bottom w:val="none" w:sz="0" w:space="0" w:color="auto"/>
                        <w:right w:val="none" w:sz="0" w:space="0" w:color="auto"/>
                      </w:divBdr>
                      <w:divsChild>
                        <w:div w:id="406193778">
                          <w:marLeft w:val="0"/>
                          <w:marRight w:val="0"/>
                          <w:marTop w:val="0"/>
                          <w:marBottom w:val="0"/>
                          <w:divBdr>
                            <w:top w:val="none" w:sz="0" w:space="0" w:color="auto"/>
                            <w:left w:val="none" w:sz="0" w:space="0" w:color="auto"/>
                            <w:bottom w:val="none" w:sz="0" w:space="0" w:color="auto"/>
                            <w:right w:val="none" w:sz="0" w:space="0" w:color="auto"/>
                          </w:divBdr>
                          <w:divsChild>
                            <w:div w:id="864174182">
                              <w:marLeft w:val="0"/>
                              <w:marRight w:val="0"/>
                              <w:marTop w:val="0"/>
                              <w:marBottom w:val="0"/>
                              <w:divBdr>
                                <w:top w:val="none" w:sz="0" w:space="0" w:color="auto"/>
                                <w:left w:val="none" w:sz="0" w:space="0" w:color="auto"/>
                                <w:bottom w:val="none" w:sz="0" w:space="0" w:color="auto"/>
                                <w:right w:val="none" w:sz="0" w:space="0" w:color="auto"/>
                              </w:divBdr>
                              <w:divsChild>
                                <w:div w:id="663900904">
                                  <w:marLeft w:val="0"/>
                                  <w:marRight w:val="0"/>
                                  <w:marTop w:val="0"/>
                                  <w:marBottom w:val="0"/>
                                  <w:divBdr>
                                    <w:top w:val="none" w:sz="0" w:space="0" w:color="auto"/>
                                    <w:left w:val="none" w:sz="0" w:space="0" w:color="auto"/>
                                    <w:bottom w:val="none" w:sz="0" w:space="0" w:color="auto"/>
                                    <w:right w:val="none" w:sz="0" w:space="0" w:color="auto"/>
                                  </w:divBdr>
                                  <w:divsChild>
                                    <w:div w:id="1011953391">
                                      <w:marLeft w:val="0"/>
                                      <w:marRight w:val="0"/>
                                      <w:marTop w:val="0"/>
                                      <w:marBottom w:val="0"/>
                                      <w:divBdr>
                                        <w:top w:val="none" w:sz="0" w:space="0" w:color="auto"/>
                                        <w:left w:val="none" w:sz="0" w:space="0" w:color="auto"/>
                                        <w:bottom w:val="none" w:sz="0" w:space="0" w:color="auto"/>
                                        <w:right w:val="none" w:sz="0" w:space="0" w:color="auto"/>
                                      </w:divBdr>
                                      <w:divsChild>
                                        <w:div w:id="552809310">
                                          <w:marLeft w:val="0"/>
                                          <w:marRight w:val="0"/>
                                          <w:marTop w:val="0"/>
                                          <w:marBottom w:val="0"/>
                                          <w:divBdr>
                                            <w:top w:val="none" w:sz="0" w:space="0" w:color="auto"/>
                                            <w:left w:val="none" w:sz="0" w:space="0" w:color="auto"/>
                                            <w:bottom w:val="none" w:sz="0" w:space="0" w:color="auto"/>
                                            <w:right w:val="none" w:sz="0" w:space="0" w:color="auto"/>
                                          </w:divBdr>
                                          <w:divsChild>
                                            <w:div w:id="63647508">
                                              <w:marLeft w:val="0"/>
                                              <w:marRight w:val="0"/>
                                              <w:marTop w:val="0"/>
                                              <w:marBottom w:val="0"/>
                                              <w:divBdr>
                                                <w:top w:val="none" w:sz="0" w:space="0" w:color="auto"/>
                                                <w:left w:val="none" w:sz="0" w:space="0" w:color="auto"/>
                                                <w:bottom w:val="none" w:sz="0" w:space="0" w:color="auto"/>
                                                <w:right w:val="none" w:sz="0" w:space="0" w:color="auto"/>
                                              </w:divBdr>
                                              <w:divsChild>
                                                <w:div w:id="552742">
                                                  <w:marLeft w:val="0"/>
                                                  <w:marRight w:val="0"/>
                                                  <w:marTop w:val="0"/>
                                                  <w:marBottom w:val="0"/>
                                                  <w:divBdr>
                                                    <w:top w:val="none" w:sz="0" w:space="0" w:color="auto"/>
                                                    <w:left w:val="none" w:sz="0" w:space="0" w:color="auto"/>
                                                    <w:bottom w:val="none" w:sz="0" w:space="0" w:color="auto"/>
                                                    <w:right w:val="none" w:sz="0" w:space="0" w:color="auto"/>
                                                  </w:divBdr>
                                                </w:div>
                                                <w:div w:id="16553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273683">
      <w:bodyDiv w:val="1"/>
      <w:marLeft w:val="0"/>
      <w:marRight w:val="0"/>
      <w:marTop w:val="0"/>
      <w:marBottom w:val="0"/>
      <w:divBdr>
        <w:top w:val="none" w:sz="0" w:space="0" w:color="auto"/>
        <w:left w:val="none" w:sz="0" w:space="0" w:color="auto"/>
        <w:bottom w:val="none" w:sz="0" w:space="0" w:color="auto"/>
        <w:right w:val="none" w:sz="0" w:space="0" w:color="auto"/>
      </w:divBdr>
    </w:div>
    <w:div w:id="1148014361">
      <w:bodyDiv w:val="1"/>
      <w:marLeft w:val="0"/>
      <w:marRight w:val="0"/>
      <w:marTop w:val="0"/>
      <w:marBottom w:val="0"/>
      <w:divBdr>
        <w:top w:val="none" w:sz="0" w:space="0" w:color="auto"/>
        <w:left w:val="none" w:sz="0" w:space="0" w:color="auto"/>
        <w:bottom w:val="none" w:sz="0" w:space="0" w:color="auto"/>
        <w:right w:val="none" w:sz="0" w:space="0" w:color="auto"/>
      </w:divBdr>
    </w:div>
    <w:div w:id="1151799409">
      <w:bodyDiv w:val="1"/>
      <w:marLeft w:val="0"/>
      <w:marRight w:val="0"/>
      <w:marTop w:val="0"/>
      <w:marBottom w:val="0"/>
      <w:divBdr>
        <w:top w:val="none" w:sz="0" w:space="0" w:color="auto"/>
        <w:left w:val="none" w:sz="0" w:space="0" w:color="auto"/>
        <w:bottom w:val="none" w:sz="0" w:space="0" w:color="auto"/>
        <w:right w:val="none" w:sz="0" w:space="0" w:color="auto"/>
      </w:divBdr>
    </w:div>
    <w:div w:id="1159274722">
      <w:bodyDiv w:val="1"/>
      <w:marLeft w:val="0"/>
      <w:marRight w:val="0"/>
      <w:marTop w:val="0"/>
      <w:marBottom w:val="0"/>
      <w:divBdr>
        <w:top w:val="none" w:sz="0" w:space="0" w:color="auto"/>
        <w:left w:val="none" w:sz="0" w:space="0" w:color="auto"/>
        <w:bottom w:val="none" w:sz="0" w:space="0" w:color="auto"/>
        <w:right w:val="none" w:sz="0" w:space="0" w:color="auto"/>
      </w:divBdr>
      <w:divsChild>
        <w:div w:id="755249564">
          <w:marLeft w:val="0"/>
          <w:marRight w:val="0"/>
          <w:marTop w:val="0"/>
          <w:marBottom w:val="0"/>
          <w:divBdr>
            <w:top w:val="none" w:sz="0" w:space="0" w:color="auto"/>
            <w:left w:val="none" w:sz="0" w:space="0" w:color="auto"/>
            <w:bottom w:val="none" w:sz="0" w:space="0" w:color="auto"/>
            <w:right w:val="none" w:sz="0" w:space="0" w:color="auto"/>
          </w:divBdr>
          <w:divsChild>
            <w:div w:id="24604908">
              <w:marLeft w:val="0"/>
              <w:marRight w:val="0"/>
              <w:marTop w:val="0"/>
              <w:marBottom w:val="0"/>
              <w:divBdr>
                <w:top w:val="none" w:sz="0" w:space="0" w:color="auto"/>
                <w:left w:val="none" w:sz="0" w:space="0" w:color="auto"/>
                <w:bottom w:val="none" w:sz="0" w:space="0" w:color="auto"/>
                <w:right w:val="none" w:sz="0" w:space="0" w:color="auto"/>
              </w:divBdr>
              <w:divsChild>
                <w:div w:id="392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6882">
      <w:bodyDiv w:val="1"/>
      <w:marLeft w:val="0"/>
      <w:marRight w:val="0"/>
      <w:marTop w:val="0"/>
      <w:marBottom w:val="0"/>
      <w:divBdr>
        <w:top w:val="none" w:sz="0" w:space="0" w:color="auto"/>
        <w:left w:val="none" w:sz="0" w:space="0" w:color="auto"/>
        <w:bottom w:val="none" w:sz="0" w:space="0" w:color="auto"/>
        <w:right w:val="none" w:sz="0" w:space="0" w:color="auto"/>
      </w:divBdr>
    </w:div>
    <w:div w:id="1175074720">
      <w:bodyDiv w:val="1"/>
      <w:marLeft w:val="0"/>
      <w:marRight w:val="0"/>
      <w:marTop w:val="0"/>
      <w:marBottom w:val="0"/>
      <w:divBdr>
        <w:top w:val="none" w:sz="0" w:space="0" w:color="auto"/>
        <w:left w:val="none" w:sz="0" w:space="0" w:color="auto"/>
        <w:bottom w:val="none" w:sz="0" w:space="0" w:color="auto"/>
        <w:right w:val="none" w:sz="0" w:space="0" w:color="auto"/>
      </w:divBdr>
    </w:div>
    <w:div w:id="1221862421">
      <w:bodyDiv w:val="1"/>
      <w:marLeft w:val="0"/>
      <w:marRight w:val="0"/>
      <w:marTop w:val="0"/>
      <w:marBottom w:val="0"/>
      <w:divBdr>
        <w:top w:val="none" w:sz="0" w:space="0" w:color="auto"/>
        <w:left w:val="none" w:sz="0" w:space="0" w:color="auto"/>
        <w:bottom w:val="none" w:sz="0" w:space="0" w:color="auto"/>
        <w:right w:val="none" w:sz="0" w:space="0" w:color="auto"/>
      </w:divBdr>
    </w:div>
    <w:div w:id="1242251226">
      <w:bodyDiv w:val="1"/>
      <w:marLeft w:val="0"/>
      <w:marRight w:val="0"/>
      <w:marTop w:val="0"/>
      <w:marBottom w:val="0"/>
      <w:divBdr>
        <w:top w:val="none" w:sz="0" w:space="0" w:color="auto"/>
        <w:left w:val="none" w:sz="0" w:space="0" w:color="auto"/>
        <w:bottom w:val="none" w:sz="0" w:space="0" w:color="auto"/>
        <w:right w:val="none" w:sz="0" w:space="0" w:color="auto"/>
      </w:divBdr>
      <w:divsChild>
        <w:div w:id="927081266">
          <w:marLeft w:val="547"/>
          <w:marRight w:val="0"/>
          <w:marTop w:val="0"/>
          <w:marBottom w:val="0"/>
          <w:divBdr>
            <w:top w:val="none" w:sz="0" w:space="0" w:color="auto"/>
            <w:left w:val="none" w:sz="0" w:space="0" w:color="auto"/>
            <w:bottom w:val="none" w:sz="0" w:space="0" w:color="auto"/>
            <w:right w:val="none" w:sz="0" w:space="0" w:color="auto"/>
          </w:divBdr>
        </w:div>
      </w:divsChild>
    </w:div>
    <w:div w:id="1244799487">
      <w:bodyDiv w:val="1"/>
      <w:marLeft w:val="0"/>
      <w:marRight w:val="0"/>
      <w:marTop w:val="0"/>
      <w:marBottom w:val="0"/>
      <w:divBdr>
        <w:top w:val="none" w:sz="0" w:space="0" w:color="auto"/>
        <w:left w:val="none" w:sz="0" w:space="0" w:color="auto"/>
        <w:bottom w:val="none" w:sz="0" w:space="0" w:color="auto"/>
        <w:right w:val="none" w:sz="0" w:space="0" w:color="auto"/>
      </w:divBdr>
    </w:div>
    <w:div w:id="1252080994">
      <w:bodyDiv w:val="1"/>
      <w:marLeft w:val="0"/>
      <w:marRight w:val="0"/>
      <w:marTop w:val="0"/>
      <w:marBottom w:val="0"/>
      <w:divBdr>
        <w:top w:val="none" w:sz="0" w:space="0" w:color="auto"/>
        <w:left w:val="none" w:sz="0" w:space="0" w:color="auto"/>
        <w:bottom w:val="none" w:sz="0" w:space="0" w:color="auto"/>
        <w:right w:val="none" w:sz="0" w:space="0" w:color="auto"/>
      </w:divBdr>
    </w:div>
    <w:div w:id="1257178724">
      <w:bodyDiv w:val="1"/>
      <w:marLeft w:val="0"/>
      <w:marRight w:val="0"/>
      <w:marTop w:val="0"/>
      <w:marBottom w:val="0"/>
      <w:divBdr>
        <w:top w:val="none" w:sz="0" w:space="0" w:color="auto"/>
        <w:left w:val="none" w:sz="0" w:space="0" w:color="auto"/>
        <w:bottom w:val="none" w:sz="0" w:space="0" w:color="auto"/>
        <w:right w:val="none" w:sz="0" w:space="0" w:color="auto"/>
      </w:divBdr>
    </w:div>
    <w:div w:id="1257639835">
      <w:bodyDiv w:val="1"/>
      <w:marLeft w:val="0"/>
      <w:marRight w:val="0"/>
      <w:marTop w:val="0"/>
      <w:marBottom w:val="0"/>
      <w:divBdr>
        <w:top w:val="none" w:sz="0" w:space="0" w:color="auto"/>
        <w:left w:val="none" w:sz="0" w:space="0" w:color="auto"/>
        <w:bottom w:val="none" w:sz="0" w:space="0" w:color="auto"/>
        <w:right w:val="none" w:sz="0" w:space="0" w:color="auto"/>
      </w:divBdr>
    </w:div>
    <w:div w:id="1289583777">
      <w:bodyDiv w:val="1"/>
      <w:marLeft w:val="0"/>
      <w:marRight w:val="0"/>
      <w:marTop w:val="0"/>
      <w:marBottom w:val="0"/>
      <w:divBdr>
        <w:top w:val="none" w:sz="0" w:space="0" w:color="auto"/>
        <w:left w:val="none" w:sz="0" w:space="0" w:color="auto"/>
        <w:bottom w:val="none" w:sz="0" w:space="0" w:color="auto"/>
        <w:right w:val="none" w:sz="0" w:space="0" w:color="auto"/>
      </w:divBdr>
    </w:div>
    <w:div w:id="1291012013">
      <w:bodyDiv w:val="1"/>
      <w:marLeft w:val="0"/>
      <w:marRight w:val="0"/>
      <w:marTop w:val="0"/>
      <w:marBottom w:val="0"/>
      <w:divBdr>
        <w:top w:val="none" w:sz="0" w:space="0" w:color="auto"/>
        <w:left w:val="none" w:sz="0" w:space="0" w:color="auto"/>
        <w:bottom w:val="none" w:sz="0" w:space="0" w:color="auto"/>
        <w:right w:val="none" w:sz="0" w:space="0" w:color="auto"/>
      </w:divBdr>
    </w:div>
    <w:div w:id="1318611367">
      <w:bodyDiv w:val="1"/>
      <w:marLeft w:val="0"/>
      <w:marRight w:val="0"/>
      <w:marTop w:val="0"/>
      <w:marBottom w:val="0"/>
      <w:divBdr>
        <w:top w:val="none" w:sz="0" w:space="0" w:color="auto"/>
        <w:left w:val="none" w:sz="0" w:space="0" w:color="auto"/>
        <w:bottom w:val="none" w:sz="0" w:space="0" w:color="auto"/>
        <w:right w:val="none" w:sz="0" w:space="0" w:color="auto"/>
      </w:divBdr>
    </w:div>
    <w:div w:id="1360082119">
      <w:bodyDiv w:val="1"/>
      <w:marLeft w:val="0"/>
      <w:marRight w:val="0"/>
      <w:marTop w:val="0"/>
      <w:marBottom w:val="0"/>
      <w:divBdr>
        <w:top w:val="none" w:sz="0" w:space="0" w:color="auto"/>
        <w:left w:val="none" w:sz="0" w:space="0" w:color="auto"/>
        <w:bottom w:val="none" w:sz="0" w:space="0" w:color="auto"/>
        <w:right w:val="none" w:sz="0" w:space="0" w:color="auto"/>
      </w:divBdr>
    </w:div>
    <w:div w:id="1398241103">
      <w:bodyDiv w:val="1"/>
      <w:marLeft w:val="0"/>
      <w:marRight w:val="0"/>
      <w:marTop w:val="0"/>
      <w:marBottom w:val="0"/>
      <w:divBdr>
        <w:top w:val="none" w:sz="0" w:space="0" w:color="auto"/>
        <w:left w:val="none" w:sz="0" w:space="0" w:color="auto"/>
        <w:bottom w:val="none" w:sz="0" w:space="0" w:color="auto"/>
        <w:right w:val="none" w:sz="0" w:space="0" w:color="auto"/>
      </w:divBdr>
      <w:divsChild>
        <w:div w:id="115175838">
          <w:marLeft w:val="0"/>
          <w:marRight w:val="0"/>
          <w:marTop w:val="0"/>
          <w:marBottom w:val="0"/>
          <w:divBdr>
            <w:top w:val="none" w:sz="0" w:space="0" w:color="auto"/>
            <w:left w:val="none" w:sz="0" w:space="0" w:color="auto"/>
            <w:bottom w:val="none" w:sz="0" w:space="0" w:color="auto"/>
            <w:right w:val="none" w:sz="0" w:space="0" w:color="auto"/>
          </w:divBdr>
          <w:divsChild>
            <w:div w:id="700521260">
              <w:marLeft w:val="0"/>
              <w:marRight w:val="0"/>
              <w:marTop w:val="0"/>
              <w:marBottom w:val="0"/>
              <w:divBdr>
                <w:top w:val="none" w:sz="0" w:space="0" w:color="auto"/>
                <w:left w:val="none" w:sz="0" w:space="0" w:color="auto"/>
                <w:bottom w:val="none" w:sz="0" w:space="0" w:color="auto"/>
                <w:right w:val="none" w:sz="0" w:space="0" w:color="auto"/>
              </w:divBdr>
              <w:divsChild>
                <w:div w:id="6829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1139">
      <w:bodyDiv w:val="1"/>
      <w:marLeft w:val="0"/>
      <w:marRight w:val="0"/>
      <w:marTop w:val="0"/>
      <w:marBottom w:val="0"/>
      <w:divBdr>
        <w:top w:val="none" w:sz="0" w:space="0" w:color="auto"/>
        <w:left w:val="none" w:sz="0" w:space="0" w:color="auto"/>
        <w:bottom w:val="none" w:sz="0" w:space="0" w:color="auto"/>
        <w:right w:val="none" w:sz="0" w:space="0" w:color="auto"/>
      </w:divBdr>
    </w:div>
    <w:div w:id="1415937004">
      <w:bodyDiv w:val="1"/>
      <w:marLeft w:val="0"/>
      <w:marRight w:val="0"/>
      <w:marTop w:val="0"/>
      <w:marBottom w:val="0"/>
      <w:divBdr>
        <w:top w:val="none" w:sz="0" w:space="0" w:color="auto"/>
        <w:left w:val="none" w:sz="0" w:space="0" w:color="auto"/>
        <w:bottom w:val="none" w:sz="0" w:space="0" w:color="auto"/>
        <w:right w:val="none" w:sz="0" w:space="0" w:color="auto"/>
      </w:divBdr>
    </w:div>
    <w:div w:id="1421415047">
      <w:bodyDiv w:val="1"/>
      <w:marLeft w:val="0"/>
      <w:marRight w:val="0"/>
      <w:marTop w:val="0"/>
      <w:marBottom w:val="0"/>
      <w:divBdr>
        <w:top w:val="none" w:sz="0" w:space="0" w:color="auto"/>
        <w:left w:val="none" w:sz="0" w:space="0" w:color="auto"/>
        <w:bottom w:val="none" w:sz="0" w:space="0" w:color="auto"/>
        <w:right w:val="none" w:sz="0" w:space="0" w:color="auto"/>
      </w:divBdr>
      <w:divsChild>
        <w:div w:id="1985887649">
          <w:marLeft w:val="0"/>
          <w:marRight w:val="0"/>
          <w:marTop w:val="0"/>
          <w:marBottom w:val="0"/>
          <w:divBdr>
            <w:top w:val="none" w:sz="0" w:space="0" w:color="auto"/>
            <w:left w:val="none" w:sz="0" w:space="0" w:color="auto"/>
            <w:bottom w:val="none" w:sz="0" w:space="0" w:color="auto"/>
            <w:right w:val="none" w:sz="0" w:space="0" w:color="auto"/>
          </w:divBdr>
          <w:divsChild>
            <w:div w:id="161701647">
              <w:marLeft w:val="0"/>
              <w:marRight w:val="0"/>
              <w:marTop w:val="0"/>
              <w:marBottom w:val="0"/>
              <w:divBdr>
                <w:top w:val="none" w:sz="0" w:space="0" w:color="auto"/>
                <w:left w:val="none" w:sz="0" w:space="0" w:color="auto"/>
                <w:bottom w:val="none" w:sz="0" w:space="0" w:color="auto"/>
                <w:right w:val="none" w:sz="0" w:space="0" w:color="auto"/>
              </w:divBdr>
              <w:divsChild>
                <w:div w:id="990400908">
                  <w:marLeft w:val="0"/>
                  <w:marRight w:val="0"/>
                  <w:marTop w:val="0"/>
                  <w:marBottom w:val="0"/>
                  <w:divBdr>
                    <w:top w:val="none" w:sz="0" w:space="0" w:color="auto"/>
                    <w:left w:val="none" w:sz="0" w:space="0" w:color="auto"/>
                    <w:bottom w:val="none" w:sz="0" w:space="0" w:color="auto"/>
                    <w:right w:val="none" w:sz="0" w:space="0" w:color="auto"/>
                  </w:divBdr>
                </w:div>
                <w:div w:id="18998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6954">
      <w:bodyDiv w:val="1"/>
      <w:marLeft w:val="0"/>
      <w:marRight w:val="0"/>
      <w:marTop w:val="0"/>
      <w:marBottom w:val="0"/>
      <w:divBdr>
        <w:top w:val="none" w:sz="0" w:space="0" w:color="auto"/>
        <w:left w:val="none" w:sz="0" w:space="0" w:color="auto"/>
        <w:bottom w:val="none" w:sz="0" w:space="0" w:color="auto"/>
        <w:right w:val="none" w:sz="0" w:space="0" w:color="auto"/>
      </w:divBdr>
      <w:divsChild>
        <w:div w:id="240867765">
          <w:marLeft w:val="0"/>
          <w:marRight w:val="0"/>
          <w:marTop w:val="0"/>
          <w:marBottom w:val="0"/>
          <w:divBdr>
            <w:top w:val="none" w:sz="0" w:space="0" w:color="auto"/>
            <w:left w:val="none" w:sz="0" w:space="0" w:color="auto"/>
            <w:bottom w:val="none" w:sz="0" w:space="5" w:color="auto"/>
            <w:right w:val="none" w:sz="0" w:space="0" w:color="auto"/>
          </w:divBdr>
        </w:div>
        <w:div w:id="322052012">
          <w:marLeft w:val="0"/>
          <w:marRight w:val="0"/>
          <w:marTop w:val="0"/>
          <w:marBottom w:val="0"/>
          <w:divBdr>
            <w:top w:val="none" w:sz="0" w:space="0" w:color="auto"/>
            <w:left w:val="none" w:sz="0" w:space="0" w:color="auto"/>
            <w:bottom w:val="none" w:sz="0" w:space="5" w:color="auto"/>
            <w:right w:val="none" w:sz="0" w:space="0" w:color="auto"/>
          </w:divBdr>
        </w:div>
        <w:div w:id="322662293">
          <w:marLeft w:val="0"/>
          <w:marRight w:val="0"/>
          <w:marTop w:val="0"/>
          <w:marBottom w:val="0"/>
          <w:divBdr>
            <w:top w:val="none" w:sz="0" w:space="0" w:color="auto"/>
            <w:left w:val="none" w:sz="0" w:space="0" w:color="auto"/>
            <w:bottom w:val="none" w:sz="0" w:space="5" w:color="auto"/>
            <w:right w:val="none" w:sz="0" w:space="0" w:color="auto"/>
          </w:divBdr>
        </w:div>
        <w:div w:id="421603816">
          <w:marLeft w:val="0"/>
          <w:marRight w:val="0"/>
          <w:marTop w:val="0"/>
          <w:marBottom w:val="0"/>
          <w:divBdr>
            <w:top w:val="none" w:sz="0" w:space="0" w:color="auto"/>
            <w:left w:val="none" w:sz="0" w:space="0" w:color="auto"/>
            <w:bottom w:val="none" w:sz="0" w:space="5" w:color="auto"/>
            <w:right w:val="none" w:sz="0" w:space="0" w:color="auto"/>
          </w:divBdr>
        </w:div>
        <w:div w:id="933978726">
          <w:marLeft w:val="0"/>
          <w:marRight w:val="0"/>
          <w:marTop w:val="0"/>
          <w:marBottom w:val="0"/>
          <w:divBdr>
            <w:top w:val="none" w:sz="0" w:space="0" w:color="auto"/>
            <w:left w:val="none" w:sz="0" w:space="0" w:color="auto"/>
            <w:bottom w:val="none" w:sz="0" w:space="5" w:color="auto"/>
            <w:right w:val="none" w:sz="0" w:space="0" w:color="auto"/>
          </w:divBdr>
        </w:div>
        <w:div w:id="1005018476">
          <w:marLeft w:val="0"/>
          <w:marRight w:val="0"/>
          <w:marTop w:val="0"/>
          <w:marBottom w:val="0"/>
          <w:divBdr>
            <w:top w:val="none" w:sz="0" w:space="0" w:color="auto"/>
            <w:left w:val="none" w:sz="0" w:space="0" w:color="auto"/>
            <w:bottom w:val="none" w:sz="0" w:space="5" w:color="auto"/>
            <w:right w:val="none" w:sz="0" w:space="0" w:color="auto"/>
          </w:divBdr>
        </w:div>
        <w:div w:id="1023097751">
          <w:marLeft w:val="0"/>
          <w:marRight w:val="0"/>
          <w:marTop w:val="0"/>
          <w:marBottom w:val="0"/>
          <w:divBdr>
            <w:top w:val="none" w:sz="0" w:space="10" w:color="auto"/>
            <w:left w:val="none" w:sz="0" w:space="0" w:color="auto"/>
            <w:bottom w:val="none" w:sz="0" w:space="0" w:color="auto"/>
            <w:right w:val="none" w:sz="0" w:space="0" w:color="auto"/>
          </w:divBdr>
          <w:divsChild>
            <w:div w:id="145558280">
              <w:marLeft w:val="0"/>
              <w:marRight w:val="0"/>
              <w:marTop w:val="0"/>
              <w:marBottom w:val="0"/>
              <w:divBdr>
                <w:top w:val="none" w:sz="0" w:space="5" w:color="auto"/>
                <w:left w:val="none" w:sz="0" w:space="0" w:color="auto"/>
                <w:bottom w:val="none" w:sz="0" w:space="7" w:color="auto"/>
                <w:right w:val="none" w:sz="0" w:space="0" w:color="auto"/>
              </w:divBdr>
            </w:div>
          </w:divsChild>
        </w:div>
        <w:div w:id="1925912988">
          <w:marLeft w:val="0"/>
          <w:marRight w:val="0"/>
          <w:marTop w:val="41"/>
          <w:marBottom w:val="0"/>
          <w:divBdr>
            <w:top w:val="none" w:sz="0" w:space="0" w:color="auto"/>
            <w:left w:val="none" w:sz="0" w:space="0" w:color="auto"/>
            <w:bottom w:val="none" w:sz="0" w:space="5" w:color="auto"/>
            <w:right w:val="none" w:sz="0" w:space="0" w:color="auto"/>
          </w:divBdr>
        </w:div>
      </w:divsChild>
    </w:div>
    <w:div w:id="1455716310">
      <w:bodyDiv w:val="1"/>
      <w:marLeft w:val="0"/>
      <w:marRight w:val="0"/>
      <w:marTop w:val="0"/>
      <w:marBottom w:val="0"/>
      <w:divBdr>
        <w:top w:val="none" w:sz="0" w:space="0" w:color="auto"/>
        <w:left w:val="none" w:sz="0" w:space="0" w:color="auto"/>
        <w:bottom w:val="none" w:sz="0" w:space="0" w:color="auto"/>
        <w:right w:val="none" w:sz="0" w:space="0" w:color="auto"/>
      </w:divBdr>
    </w:div>
    <w:div w:id="1488786268">
      <w:bodyDiv w:val="1"/>
      <w:marLeft w:val="0"/>
      <w:marRight w:val="0"/>
      <w:marTop w:val="0"/>
      <w:marBottom w:val="0"/>
      <w:divBdr>
        <w:top w:val="none" w:sz="0" w:space="0" w:color="auto"/>
        <w:left w:val="none" w:sz="0" w:space="0" w:color="auto"/>
        <w:bottom w:val="none" w:sz="0" w:space="0" w:color="auto"/>
        <w:right w:val="none" w:sz="0" w:space="0" w:color="auto"/>
      </w:divBdr>
    </w:div>
    <w:div w:id="1515143684">
      <w:bodyDiv w:val="1"/>
      <w:marLeft w:val="0"/>
      <w:marRight w:val="0"/>
      <w:marTop w:val="0"/>
      <w:marBottom w:val="0"/>
      <w:divBdr>
        <w:top w:val="none" w:sz="0" w:space="0" w:color="auto"/>
        <w:left w:val="none" w:sz="0" w:space="0" w:color="auto"/>
        <w:bottom w:val="none" w:sz="0" w:space="0" w:color="auto"/>
        <w:right w:val="none" w:sz="0" w:space="0" w:color="auto"/>
      </w:divBdr>
    </w:div>
    <w:div w:id="1531607793">
      <w:bodyDiv w:val="1"/>
      <w:marLeft w:val="0"/>
      <w:marRight w:val="0"/>
      <w:marTop w:val="0"/>
      <w:marBottom w:val="0"/>
      <w:divBdr>
        <w:top w:val="none" w:sz="0" w:space="0" w:color="auto"/>
        <w:left w:val="none" w:sz="0" w:space="0" w:color="auto"/>
        <w:bottom w:val="none" w:sz="0" w:space="0" w:color="auto"/>
        <w:right w:val="none" w:sz="0" w:space="0" w:color="auto"/>
      </w:divBdr>
    </w:div>
    <w:div w:id="1532186166">
      <w:bodyDiv w:val="1"/>
      <w:marLeft w:val="0"/>
      <w:marRight w:val="0"/>
      <w:marTop w:val="0"/>
      <w:marBottom w:val="0"/>
      <w:divBdr>
        <w:top w:val="none" w:sz="0" w:space="0" w:color="auto"/>
        <w:left w:val="none" w:sz="0" w:space="0" w:color="auto"/>
        <w:bottom w:val="none" w:sz="0" w:space="0" w:color="auto"/>
        <w:right w:val="none" w:sz="0" w:space="0" w:color="auto"/>
      </w:divBdr>
    </w:div>
    <w:div w:id="1547835282">
      <w:bodyDiv w:val="1"/>
      <w:marLeft w:val="0"/>
      <w:marRight w:val="0"/>
      <w:marTop w:val="0"/>
      <w:marBottom w:val="0"/>
      <w:divBdr>
        <w:top w:val="none" w:sz="0" w:space="0" w:color="auto"/>
        <w:left w:val="none" w:sz="0" w:space="0" w:color="auto"/>
        <w:bottom w:val="none" w:sz="0" w:space="0" w:color="auto"/>
        <w:right w:val="none" w:sz="0" w:space="0" w:color="auto"/>
      </w:divBdr>
    </w:div>
    <w:div w:id="1594245323">
      <w:bodyDiv w:val="1"/>
      <w:marLeft w:val="0"/>
      <w:marRight w:val="0"/>
      <w:marTop w:val="0"/>
      <w:marBottom w:val="0"/>
      <w:divBdr>
        <w:top w:val="none" w:sz="0" w:space="0" w:color="auto"/>
        <w:left w:val="none" w:sz="0" w:space="0" w:color="auto"/>
        <w:bottom w:val="none" w:sz="0" w:space="0" w:color="auto"/>
        <w:right w:val="none" w:sz="0" w:space="0" w:color="auto"/>
      </w:divBdr>
    </w:div>
    <w:div w:id="1595088354">
      <w:bodyDiv w:val="1"/>
      <w:marLeft w:val="0"/>
      <w:marRight w:val="0"/>
      <w:marTop w:val="0"/>
      <w:marBottom w:val="0"/>
      <w:divBdr>
        <w:top w:val="none" w:sz="0" w:space="0" w:color="auto"/>
        <w:left w:val="none" w:sz="0" w:space="0" w:color="auto"/>
        <w:bottom w:val="none" w:sz="0" w:space="0" w:color="auto"/>
        <w:right w:val="none" w:sz="0" w:space="0" w:color="auto"/>
      </w:divBdr>
    </w:div>
    <w:div w:id="1595170684">
      <w:bodyDiv w:val="1"/>
      <w:marLeft w:val="0"/>
      <w:marRight w:val="0"/>
      <w:marTop w:val="0"/>
      <w:marBottom w:val="0"/>
      <w:divBdr>
        <w:top w:val="none" w:sz="0" w:space="0" w:color="auto"/>
        <w:left w:val="none" w:sz="0" w:space="0" w:color="auto"/>
        <w:bottom w:val="none" w:sz="0" w:space="0" w:color="auto"/>
        <w:right w:val="none" w:sz="0" w:space="0" w:color="auto"/>
      </w:divBdr>
      <w:divsChild>
        <w:div w:id="949779317">
          <w:marLeft w:val="0"/>
          <w:marRight w:val="0"/>
          <w:marTop w:val="0"/>
          <w:marBottom w:val="0"/>
          <w:divBdr>
            <w:top w:val="none" w:sz="0" w:space="0" w:color="auto"/>
            <w:left w:val="none" w:sz="0" w:space="0" w:color="auto"/>
            <w:bottom w:val="none" w:sz="0" w:space="0" w:color="auto"/>
            <w:right w:val="none" w:sz="0" w:space="0" w:color="auto"/>
          </w:divBdr>
          <w:divsChild>
            <w:div w:id="1484195969">
              <w:marLeft w:val="0"/>
              <w:marRight w:val="0"/>
              <w:marTop w:val="0"/>
              <w:marBottom w:val="0"/>
              <w:divBdr>
                <w:top w:val="none" w:sz="0" w:space="0" w:color="auto"/>
                <w:left w:val="none" w:sz="0" w:space="0" w:color="auto"/>
                <w:bottom w:val="none" w:sz="0" w:space="0" w:color="auto"/>
                <w:right w:val="none" w:sz="0" w:space="0" w:color="auto"/>
              </w:divBdr>
              <w:divsChild>
                <w:div w:id="1716078155">
                  <w:marLeft w:val="-6562"/>
                  <w:marRight w:val="-6562"/>
                  <w:marTop w:val="0"/>
                  <w:marBottom w:val="0"/>
                  <w:divBdr>
                    <w:top w:val="none" w:sz="0" w:space="0" w:color="auto"/>
                    <w:left w:val="none" w:sz="0" w:space="0" w:color="auto"/>
                    <w:bottom w:val="none" w:sz="0" w:space="0" w:color="auto"/>
                    <w:right w:val="none" w:sz="0" w:space="0" w:color="auto"/>
                  </w:divBdr>
                  <w:divsChild>
                    <w:div w:id="95027916">
                      <w:marLeft w:val="0"/>
                      <w:marRight w:val="0"/>
                      <w:marTop w:val="0"/>
                      <w:marBottom w:val="0"/>
                      <w:divBdr>
                        <w:top w:val="none" w:sz="0" w:space="0" w:color="auto"/>
                        <w:left w:val="none" w:sz="0" w:space="0" w:color="auto"/>
                        <w:bottom w:val="none" w:sz="0" w:space="0" w:color="auto"/>
                        <w:right w:val="none" w:sz="0" w:space="0" w:color="auto"/>
                      </w:divBdr>
                      <w:divsChild>
                        <w:div w:id="941033643">
                          <w:marLeft w:val="0"/>
                          <w:marRight w:val="0"/>
                          <w:marTop w:val="0"/>
                          <w:marBottom w:val="0"/>
                          <w:divBdr>
                            <w:top w:val="none" w:sz="0" w:space="0" w:color="auto"/>
                            <w:left w:val="none" w:sz="0" w:space="0" w:color="auto"/>
                            <w:bottom w:val="none" w:sz="0" w:space="0" w:color="auto"/>
                            <w:right w:val="none" w:sz="0" w:space="0" w:color="auto"/>
                          </w:divBdr>
                          <w:divsChild>
                            <w:div w:id="452602761">
                              <w:marLeft w:val="0"/>
                              <w:marRight w:val="0"/>
                              <w:marTop w:val="0"/>
                              <w:marBottom w:val="0"/>
                              <w:divBdr>
                                <w:top w:val="none" w:sz="0" w:space="0" w:color="auto"/>
                                <w:left w:val="none" w:sz="0" w:space="0" w:color="auto"/>
                                <w:bottom w:val="none" w:sz="0" w:space="0" w:color="auto"/>
                                <w:right w:val="none" w:sz="0" w:space="0" w:color="auto"/>
                              </w:divBdr>
                              <w:divsChild>
                                <w:div w:id="1916741428">
                                  <w:marLeft w:val="0"/>
                                  <w:marRight w:val="0"/>
                                  <w:marTop w:val="0"/>
                                  <w:marBottom w:val="0"/>
                                  <w:divBdr>
                                    <w:top w:val="none" w:sz="0" w:space="0" w:color="auto"/>
                                    <w:left w:val="none" w:sz="0" w:space="0" w:color="auto"/>
                                    <w:bottom w:val="none" w:sz="0" w:space="0" w:color="auto"/>
                                    <w:right w:val="none" w:sz="0" w:space="0" w:color="auto"/>
                                  </w:divBdr>
                                  <w:divsChild>
                                    <w:div w:id="564073586">
                                      <w:marLeft w:val="0"/>
                                      <w:marRight w:val="0"/>
                                      <w:marTop w:val="0"/>
                                      <w:marBottom w:val="0"/>
                                      <w:divBdr>
                                        <w:top w:val="none" w:sz="0" w:space="0" w:color="auto"/>
                                        <w:left w:val="none" w:sz="0" w:space="0" w:color="auto"/>
                                        <w:bottom w:val="none" w:sz="0" w:space="0" w:color="auto"/>
                                        <w:right w:val="none" w:sz="0" w:space="0" w:color="auto"/>
                                      </w:divBdr>
                                      <w:divsChild>
                                        <w:div w:id="6642281">
                                          <w:marLeft w:val="0"/>
                                          <w:marRight w:val="0"/>
                                          <w:marTop w:val="0"/>
                                          <w:marBottom w:val="0"/>
                                          <w:divBdr>
                                            <w:top w:val="none" w:sz="0" w:space="0" w:color="auto"/>
                                            <w:left w:val="none" w:sz="0" w:space="0" w:color="auto"/>
                                            <w:bottom w:val="none" w:sz="0" w:space="0" w:color="auto"/>
                                            <w:right w:val="none" w:sz="0" w:space="0" w:color="auto"/>
                                          </w:divBdr>
                                          <w:divsChild>
                                            <w:div w:id="375281213">
                                              <w:marLeft w:val="0"/>
                                              <w:marRight w:val="0"/>
                                              <w:marTop w:val="0"/>
                                              <w:marBottom w:val="0"/>
                                              <w:divBdr>
                                                <w:top w:val="none" w:sz="0" w:space="0" w:color="auto"/>
                                                <w:left w:val="none" w:sz="0" w:space="0" w:color="auto"/>
                                                <w:bottom w:val="none" w:sz="0" w:space="0" w:color="auto"/>
                                                <w:right w:val="none" w:sz="0" w:space="0" w:color="auto"/>
                                              </w:divBdr>
                                              <w:divsChild>
                                                <w:div w:id="1326081600">
                                                  <w:marLeft w:val="0"/>
                                                  <w:marRight w:val="0"/>
                                                  <w:marTop w:val="0"/>
                                                  <w:marBottom w:val="0"/>
                                                  <w:divBdr>
                                                    <w:top w:val="none" w:sz="0" w:space="0" w:color="auto"/>
                                                    <w:left w:val="none" w:sz="0" w:space="0" w:color="auto"/>
                                                    <w:bottom w:val="none" w:sz="0" w:space="0" w:color="auto"/>
                                                    <w:right w:val="none" w:sz="0" w:space="0" w:color="auto"/>
                                                  </w:divBdr>
                                                </w:div>
                                                <w:div w:id="1676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970673">
      <w:bodyDiv w:val="1"/>
      <w:marLeft w:val="0"/>
      <w:marRight w:val="0"/>
      <w:marTop w:val="0"/>
      <w:marBottom w:val="0"/>
      <w:divBdr>
        <w:top w:val="none" w:sz="0" w:space="0" w:color="auto"/>
        <w:left w:val="none" w:sz="0" w:space="0" w:color="auto"/>
        <w:bottom w:val="none" w:sz="0" w:space="0" w:color="auto"/>
        <w:right w:val="none" w:sz="0" w:space="0" w:color="auto"/>
      </w:divBdr>
    </w:div>
    <w:div w:id="1631474263">
      <w:bodyDiv w:val="1"/>
      <w:marLeft w:val="0"/>
      <w:marRight w:val="0"/>
      <w:marTop w:val="0"/>
      <w:marBottom w:val="0"/>
      <w:divBdr>
        <w:top w:val="none" w:sz="0" w:space="0" w:color="auto"/>
        <w:left w:val="none" w:sz="0" w:space="0" w:color="auto"/>
        <w:bottom w:val="none" w:sz="0" w:space="0" w:color="auto"/>
        <w:right w:val="none" w:sz="0" w:space="0" w:color="auto"/>
      </w:divBdr>
      <w:divsChild>
        <w:div w:id="55013544">
          <w:marLeft w:val="1080"/>
          <w:marRight w:val="0"/>
          <w:marTop w:val="100"/>
          <w:marBottom w:val="0"/>
          <w:divBdr>
            <w:top w:val="none" w:sz="0" w:space="0" w:color="auto"/>
            <w:left w:val="none" w:sz="0" w:space="0" w:color="auto"/>
            <w:bottom w:val="none" w:sz="0" w:space="0" w:color="auto"/>
            <w:right w:val="none" w:sz="0" w:space="0" w:color="auto"/>
          </w:divBdr>
        </w:div>
        <w:div w:id="78063115">
          <w:marLeft w:val="547"/>
          <w:marRight w:val="0"/>
          <w:marTop w:val="200"/>
          <w:marBottom w:val="0"/>
          <w:divBdr>
            <w:top w:val="none" w:sz="0" w:space="0" w:color="auto"/>
            <w:left w:val="none" w:sz="0" w:space="0" w:color="auto"/>
            <w:bottom w:val="none" w:sz="0" w:space="0" w:color="auto"/>
            <w:right w:val="none" w:sz="0" w:space="0" w:color="auto"/>
          </w:divBdr>
        </w:div>
        <w:div w:id="584535958">
          <w:marLeft w:val="1080"/>
          <w:marRight w:val="0"/>
          <w:marTop w:val="100"/>
          <w:marBottom w:val="0"/>
          <w:divBdr>
            <w:top w:val="none" w:sz="0" w:space="0" w:color="auto"/>
            <w:left w:val="none" w:sz="0" w:space="0" w:color="auto"/>
            <w:bottom w:val="none" w:sz="0" w:space="0" w:color="auto"/>
            <w:right w:val="none" w:sz="0" w:space="0" w:color="auto"/>
          </w:divBdr>
        </w:div>
        <w:div w:id="625279966">
          <w:marLeft w:val="1080"/>
          <w:marRight w:val="0"/>
          <w:marTop w:val="100"/>
          <w:marBottom w:val="0"/>
          <w:divBdr>
            <w:top w:val="none" w:sz="0" w:space="0" w:color="auto"/>
            <w:left w:val="none" w:sz="0" w:space="0" w:color="auto"/>
            <w:bottom w:val="none" w:sz="0" w:space="0" w:color="auto"/>
            <w:right w:val="none" w:sz="0" w:space="0" w:color="auto"/>
          </w:divBdr>
        </w:div>
        <w:div w:id="835271504">
          <w:marLeft w:val="547"/>
          <w:marRight w:val="0"/>
          <w:marTop w:val="200"/>
          <w:marBottom w:val="0"/>
          <w:divBdr>
            <w:top w:val="none" w:sz="0" w:space="0" w:color="auto"/>
            <w:left w:val="none" w:sz="0" w:space="0" w:color="auto"/>
            <w:bottom w:val="none" w:sz="0" w:space="0" w:color="auto"/>
            <w:right w:val="none" w:sz="0" w:space="0" w:color="auto"/>
          </w:divBdr>
        </w:div>
        <w:div w:id="875654750">
          <w:marLeft w:val="547"/>
          <w:marRight w:val="0"/>
          <w:marTop w:val="200"/>
          <w:marBottom w:val="0"/>
          <w:divBdr>
            <w:top w:val="none" w:sz="0" w:space="0" w:color="auto"/>
            <w:left w:val="none" w:sz="0" w:space="0" w:color="auto"/>
            <w:bottom w:val="none" w:sz="0" w:space="0" w:color="auto"/>
            <w:right w:val="none" w:sz="0" w:space="0" w:color="auto"/>
          </w:divBdr>
        </w:div>
        <w:div w:id="997997313">
          <w:marLeft w:val="547"/>
          <w:marRight w:val="0"/>
          <w:marTop w:val="200"/>
          <w:marBottom w:val="0"/>
          <w:divBdr>
            <w:top w:val="none" w:sz="0" w:space="0" w:color="auto"/>
            <w:left w:val="none" w:sz="0" w:space="0" w:color="auto"/>
            <w:bottom w:val="none" w:sz="0" w:space="0" w:color="auto"/>
            <w:right w:val="none" w:sz="0" w:space="0" w:color="auto"/>
          </w:divBdr>
        </w:div>
        <w:div w:id="1025980499">
          <w:marLeft w:val="1080"/>
          <w:marRight w:val="0"/>
          <w:marTop w:val="100"/>
          <w:marBottom w:val="0"/>
          <w:divBdr>
            <w:top w:val="none" w:sz="0" w:space="0" w:color="auto"/>
            <w:left w:val="none" w:sz="0" w:space="0" w:color="auto"/>
            <w:bottom w:val="none" w:sz="0" w:space="0" w:color="auto"/>
            <w:right w:val="none" w:sz="0" w:space="0" w:color="auto"/>
          </w:divBdr>
        </w:div>
        <w:div w:id="1082333371">
          <w:marLeft w:val="1080"/>
          <w:marRight w:val="0"/>
          <w:marTop w:val="100"/>
          <w:marBottom w:val="0"/>
          <w:divBdr>
            <w:top w:val="none" w:sz="0" w:space="0" w:color="auto"/>
            <w:left w:val="none" w:sz="0" w:space="0" w:color="auto"/>
            <w:bottom w:val="none" w:sz="0" w:space="0" w:color="auto"/>
            <w:right w:val="none" w:sz="0" w:space="0" w:color="auto"/>
          </w:divBdr>
        </w:div>
        <w:div w:id="1142037015">
          <w:marLeft w:val="1080"/>
          <w:marRight w:val="0"/>
          <w:marTop w:val="100"/>
          <w:marBottom w:val="0"/>
          <w:divBdr>
            <w:top w:val="none" w:sz="0" w:space="0" w:color="auto"/>
            <w:left w:val="none" w:sz="0" w:space="0" w:color="auto"/>
            <w:bottom w:val="none" w:sz="0" w:space="0" w:color="auto"/>
            <w:right w:val="none" w:sz="0" w:space="0" w:color="auto"/>
          </w:divBdr>
        </w:div>
        <w:div w:id="1152061525">
          <w:marLeft w:val="1080"/>
          <w:marRight w:val="0"/>
          <w:marTop w:val="100"/>
          <w:marBottom w:val="0"/>
          <w:divBdr>
            <w:top w:val="none" w:sz="0" w:space="0" w:color="auto"/>
            <w:left w:val="none" w:sz="0" w:space="0" w:color="auto"/>
            <w:bottom w:val="none" w:sz="0" w:space="0" w:color="auto"/>
            <w:right w:val="none" w:sz="0" w:space="0" w:color="auto"/>
          </w:divBdr>
        </w:div>
        <w:div w:id="1164975102">
          <w:marLeft w:val="1080"/>
          <w:marRight w:val="0"/>
          <w:marTop w:val="100"/>
          <w:marBottom w:val="0"/>
          <w:divBdr>
            <w:top w:val="none" w:sz="0" w:space="0" w:color="auto"/>
            <w:left w:val="none" w:sz="0" w:space="0" w:color="auto"/>
            <w:bottom w:val="none" w:sz="0" w:space="0" w:color="auto"/>
            <w:right w:val="none" w:sz="0" w:space="0" w:color="auto"/>
          </w:divBdr>
        </w:div>
        <w:div w:id="1407725766">
          <w:marLeft w:val="547"/>
          <w:marRight w:val="0"/>
          <w:marTop w:val="200"/>
          <w:marBottom w:val="0"/>
          <w:divBdr>
            <w:top w:val="none" w:sz="0" w:space="0" w:color="auto"/>
            <w:left w:val="none" w:sz="0" w:space="0" w:color="auto"/>
            <w:bottom w:val="none" w:sz="0" w:space="0" w:color="auto"/>
            <w:right w:val="none" w:sz="0" w:space="0" w:color="auto"/>
          </w:divBdr>
        </w:div>
        <w:div w:id="1468549486">
          <w:marLeft w:val="547"/>
          <w:marRight w:val="0"/>
          <w:marTop w:val="200"/>
          <w:marBottom w:val="0"/>
          <w:divBdr>
            <w:top w:val="none" w:sz="0" w:space="0" w:color="auto"/>
            <w:left w:val="none" w:sz="0" w:space="0" w:color="auto"/>
            <w:bottom w:val="none" w:sz="0" w:space="0" w:color="auto"/>
            <w:right w:val="none" w:sz="0" w:space="0" w:color="auto"/>
          </w:divBdr>
        </w:div>
        <w:div w:id="1472483074">
          <w:marLeft w:val="1627"/>
          <w:marRight w:val="0"/>
          <w:marTop w:val="50"/>
          <w:marBottom w:val="0"/>
          <w:divBdr>
            <w:top w:val="none" w:sz="0" w:space="0" w:color="auto"/>
            <w:left w:val="none" w:sz="0" w:space="0" w:color="auto"/>
            <w:bottom w:val="none" w:sz="0" w:space="0" w:color="auto"/>
            <w:right w:val="none" w:sz="0" w:space="0" w:color="auto"/>
          </w:divBdr>
        </w:div>
        <w:div w:id="1527478967">
          <w:marLeft w:val="1080"/>
          <w:marRight w:val="0"/>
          <w:marTop w:val="100"/>
          <w:marBottom w:val="0"/>
          <w:divBdr>
            <w:top w:val="none" w:sz="0" w:space="0" w:color="auto"/>
            <w:left w:val="none" w:sz="0" w:space="0" w:color="auto"/>
            <w:bottom w:val="none" w:sz="0" w:space="0" w:color="auto"/>
            <w:right w:val="none" w:sz="0" w:space="0" w:color="auto"/>
          </w:divBdr>
        </w:div>
        <w:div w:id="1736901063">
          <w:marLeft w:val="547"/>
          <w:marRight w:val="0"/>
          <w:marTop w:val="200"/>
          <w:marBottom w:val="0"/>
          <w:divBdr>
            <w:top w:val="none" w:sz="0" w:space="0" w:color="auto"/>
            <w:left w:val="none" w:sz="0" w:space="0" w:color="auto"/>
            <w:bottom w:val="none" w:sz="0" w:space="0" w:color="auto"/>
            <w:right w:val="none" w:sz="0" w:space="0" w:color="auto"/>
          </w:divBdr>
        </w:div>
        <w:div w:id="1771049307">
          <w:marLeft w:val="1080"/>
          <w:marRight w:val="0"/>
          <w:marTop w:val="100"/>
          <w:marBottom w:val="0"/>
          <w:divBdr>
            <w:top w:val="none" w:sz="0" w:space="0" w:color="auto"/>
            <w:left w:val="none" w:sz="0" w:space="0" w:color="auto"/>
            <w:bottom w:val="none" w:sz="0" w:space="0" w:color="auto"/>
            <w:right w:val="none" w:sz="0" w:space="0" w:color="auto"/>
          </w:divBdr>
        </w:div>
        <w:div w:id="1786609349">
          <w:marLeft w:val="1080"/>
          <w:marRight w:val="0"/>
          <w:marTop w:val="100"/>
          <w:marBottom w:val="0"/>
          <w:divBdr>
            <w:top w:val="none" w:sz="0" w:space="0" w:color="auto"/>
            <w:left w:val="none" w:sz="0" w:space="0" w:color="auto"/>
            <w:bottom w:val="none" w:sz="0" w:space="0" w:color="auto"/>
            <w:right w:val="none" w:sz="0" w:space="0" w:color="auto"/>
          </w:divBdr>
        </w:div>
        <w:div w:id="1869830382">
          <w:marLeft w:val="1627"/>
          <w:marRight w:val="0"/>
          <w:marTop w:val="50"/>
          <w:marBottom w:val="0"/>
          <w:divBdr>
            <w:top w:val="none" w:sz="0" w:space="0" w:color="auto"/>
            <w:left w:val="none" w:sz="0" w:space="0" w:color="auto"/>
            <w:bottom w:val="none" w:sz="0" w:space="0" w:color="auto"/>
            <w:right w:val="none" w:sz="0" w:space="0" w:color="auto"/>
          </w:divBdr>
        </w:div>
        <w:div w:id="1966155601">
          <w:marLeft w:val="1080"/>
          <w:marRight w:val="0"/>
          <w:marTop w:val="100"/>
          <w:marBottom w:val="0"/>
          <w:divBdr>
            <w:top w:val="none" w:sz="0" w:space="0" w:color="auto"/>
            <w:left w:val="none" w:sz="0" w:space="0" w:color="auto"/>
            <w:bottom w:val="none" w:sz="0" w:space="0" w:color="auto"/>
            <w:right w:val="none" w:sz="0" w:space="0" w:color="auto"/>
          </w:divBdr>
        </w:div>
      </w:divsChild>
    </w:div>
    <w:div w:id="1635331100">
      <w:bodyDiv w:val="1"/>
      <w:marLeft w:val="0"/>
      <w:marRight w:val="0"/>
      <w:marTop w:val="0"/>
      <w:marBottom w:val="0"/>
      <w:divBdr>
        <w:top w:val="none" w:sz="0" w:space="0" w:color="auto"/>
        <w:left w:val="none" w:sz="0" w:space="0" w:color="auto"/>
        <w:bottom w:val="none" w:sz="0" w:space="0" w:color="auto"/>
        <w:right w:val="none" w:sz="0" w:space="0" w:color="auto"/>
      </w:divBdr>
    </w:div>
    <w:div w:id="1643150315">
      <w:bodyDiv w:val="1"/>
      <w:marLeft w:val="0"/>
      <w:marRight w:val="0"/>
      <w:marTop w:val="0"/>
      <w:marBottom w:val="0"/>
      <w:divBdr>
        <w:top w:val="none" w:sz="0" w:space="0" w:color="auto"/>
        <w:left w:val="none" w:sz="0" w:space="0" w:color="auto"/>
        <w:bottom w:val="none" w:sz="0" w:space="0" w:color="auto"/>
        <w:right w:val="none" w:sz="0" w:space="0" w:color="auto"/>
      </w:divBdr>
    </w:div>
    <w:div w:id="1647120659">
      <w:bodyDiv w:val="1"/>
      <w:marLeft w:val="0"/>
      <w:marRight w:val="0"/>
      <w:marTop w:val="0"/>
      <w:marBottom w:val="0"/>
      <w:divBdr>
        <w:top w:val="none" w:sz="0" w:space="0" w:color="auto"/>
        <w:left w:val="none" w:sz="0" w:space="0" w:color="auto"/>
        <w:bottom w:val="none" w:sz="0" w:space="0" w:color="auto"/>
        <w:right w:val="none" w:sz="0" w:space="0" w:color="auto"/>
      </w:divBdr>
      <w:divsChild>
        <w:div w:id="436295463">
          <w:marLeft w:val="0"/>
          <w:marRight w:val="0"/>
          <w:marTop w:val="0"/>
          <w:marBottom w:val="0"/>
          <w:divBdr>
            <w:top w:val="none" w:sz="0" w:space="0" w:color="auto"/>
            <w:left w:val="none" w:sz="0" w:space="0" w:color="auto"/>
            <w:bottom w:val="none" w:sz="0" w:space="0" w:color="auto"/>
            <w:right w:val="none" w:sz="0" w:space="0" w:color="auto"/>
          </w:divBdr>
        </w:div>
        <w:div w:id="490298280">
          <w:marLeft w:val="0"/>
          <w:marRight w:val="0"/>
          <w:marTop w:val="0"/>
          <w:marBottom w:val="0"/>
          <w:divBdr>
            <w:top w:val="none" w:sz="0" w:space="0" w:color="auto"/>
            <w:left w:val="none" w:sz="0" w:space="0" w:color="auto"/>
            <w:bottom w:val="none" w:sz="0" w:space="0" w:color="auto"/>
            <w:right w:val="none" w:sz="0" w:space="0" w:color="auto"/>
          </w:divBdr>
        </w:div>
        <w:div w:id="860700337">
          <w:marLeft w:val="0"/>
          <w:marRight w:val="0"/>
          <w:marTop w:val="0"/>
          <w:marBottom w:val="0"/>
          <w:divBdr>
            <w:top w:val="none" w:sz="0" w:space="0" w:color="auto"/>
            <w:left w:val="none" w:sz="0" w:space="0" w:color="auto"/>
            <w:bottom w:val="none" w:sz="0" w:space="0" w:color="auto"/>
            <w:right w:val="none" w:sz="0" w:space="0" w:color="auto"/>
          </w:divBdr>
        </w:div>
      </w:divsChild>
    </w:div>
    <w:div w:id="1683165401">
      <w:bodyDiv w:val="1"/>
      <w:marLeft w:val="0"/>
      <w:marRight w:val="0"/>
      <w:marTop w:val="0"/>
      <w:marBottom w:val="0"/>
      <w:divBdr>
        <w:top w:val="none" w:sz="0" w:space="0" w:color="auto"/>
        <w:left w:val="none" w:sz="0" w:space="0" w:color="auto"/>
        <w:bottom w:val="none" w:sz="0" w:space="0" w:color="auto"/>
        <w:right w:val="none" w:sz="0" w:space="0" w:color="auto"/>
      </w:divBdr>
    </w:div>
    <w:div w:id="1704092549">
      <w:bodyDiv w:val="1"/>
      <w:marLeft w:val="0"/>
      <w:marRight w:val="0"/>
      <w:marTop w:val="0"/>
      <w:marBottom w:val="0"/>
      <w:divBdr>
        <w:top w:val="none" w:sz="0" w:space="0" w:color="auto"/>
        <w:left w:val="none" w:sz="0" w:space="0" w:color="auto"/>
        <w:bottom w:val="none" w:sz="0" w:space="0" w:color="auto"/>
        <w:right w:val="none" w:sz="0" w:space="0" w:color="auto"/>
      </w:divBdr>
    </w:div>
    <w:div w:id="1709792085">
      <w:bodyDiv w:val="1"/>
      <w:marLeft w:val="0"/>
      <w:marRight w:val="0"/>
      <w:marTop w:val="0"/>
      <w:marBottom w:val="0"/>
      <w:divBdr>
        <w:top w:val="none" w:sz="0" w:space="0" w:color="auto"/>
        <w:left w:val="none" w:sz="0" w:space="0" w:color="auto"/>
        <w:bottom w:val="none" w:sz="0" w:space="0" w:color="auto"/>
        <w:right w:val="none" w:sz="0" w:space="0" w:color="auto"/>
      </w:divBdr>
    </w:div>
    <w:div w:id="1710714856">
      <w:bodyDiv w:val="1"/>
      <w:marLeft w:val="0"/>
      <w:marRight w:val="0"/>
      <w:marTop w:val="0"/>
      <w:marBottom w:val="0"/>
      <w:divBdr>
        <w:top w:val="none" w:sz="0" w:space="0" w:color="auto"/>
        <w:left w:val="none" w:sz="0" w:space="0" w:color="auto"/>
        <w:bottom w:val="none" w:sz="0" w:space="0" w:color="auto"/>
        <w:right w:val="none" w:sz="0" w:space="0" w:color="auto"/>
      </w:divBdr>
    </w:div>
    <w:div w:id="1722635738">
      <w:bodyDiv w:val="1"/>
      <w:marLeft w:val="0"/>
      <w:marRight w:val="0"/>
      <w:marTop w:val="0"/>
      <w:marBottom w:val="0"/>
      <w:divBdr>
        <w:top w:val="none" w:sz="0" w:space="0" w:color="auto"/>
        <w:left w:val="none" w:sz="0" w:space="0" w:color="auto"/>
        <w:bottom w:val="none" w:sz="0" w:space="0" w:color="auto"/>
        <w:right w:val="none" w:sz="0" w:space="0" w:color="auto"/>
      </w:divBdr>
    </w:div>
    <w:div w:id="1732003500">
      <w:bodyDiv w:val="1"/>
      <w:marLeft w:val="0"/>
      <w:marRight w:val="0"/>
      <w:marTop w:val="0"/>
      <w:marBottom w:val="0"/>
      <w:divBdr>
        <w:top w:val="none" w:sz="0" w:space="0" w:color="auto"/>
        <w:left w:val="none" w:sz="0" w:space="0" w:color="auto"/>
        <w:bottom w:val="none" w:sz="0" w:space="0" w:color="auto"/>
        <w:right w:val="none" w:sz="0" w:space="0" w:color="auto"/>
      </w:divBdr>
      <w:divsChild>
        <w:div w:id="1388184565">
          <w:marLeft w:val="0"/>
          <w:marRight w:val="0"/>
          <w:marTop w:val="0"/>
          <w:marBottom w:val="0"/>
          <w:divBdr>
            <w:top w:val="none" w:sz="0" w:space="0" w:color="auto"/>
            <w:left w:val="none" w:sz="0" w:space="0" w:color="auto"/>
            <w:bottom w:val="none" w:sz="0" w:space="0" w:color="auto"/>
            <w:right w:val="none" w:sz="0" w:space="0" w:color="auto"/>
          </w:divBdr>
          <w:divsChild>
            <w:div w:id="456870913">
              <w:marLeft w:val="0"/>
              <w:marRight w:val="0"/>
              <w:marTop w:val="0"/>
              <w:marBottom w:val="0"/>
              <w:divBdr>
                <w:top w:val="none" w:sz="0" w:space="0" w:color="auto"/>
                <w:left w:val="none" w:sz="0" w:space="0" w:color="auto"/>
                <w:bottom w:val="none" w:sz="0" w:space="0" w:color="auto"/>
                <w:right w:val="none" w:sz="0" w:space="0" w:color="auto"/>
              </w:divBdr>
              <w:divsChild>
                <w:div w:id="277760249">
                  <w:marLeft w:val="0"/>
                  <w:marRight w:val="0"/>
                  <w:marTop w:val="0"/>
                  <w:marBottom w:val="0"/>
                  <w:divBdr>
                    <w:top w:val="none" w:sz="0" w:space="0" w:color="auto"/>
                    <w:left w:val="none" w:sz="0" w:space="0" w:color="auto"/>
                    <w:bottom w:val="none" w:sz="0" w:space="0" w:color="auto"/>
                    <w:right w:val="none" w:sz="0" w:space="0" w:color="auto"/>
                  </w:divBdr>
                </w:div>
                <w:div w:id="772670260">
                  <w:marLeft w:val="0"/>
                  <w:marRight w:val="0"/>
                  <w:marTop w:val="0"/>
                  <w:marBottom w:val="0"/>
                  <w:divBdr>
                    <w:top w:val="none" w:sz="0" w:space="0" w:color="auto"/>
                    <w:left w:val="none" w:sz="0" w:space="0" w:color="auto"/>
                    <w:bottom w:val="none" w:sz="0" w:space="0" w:color="auto"/>
                    <w:right w:val="none" w:sz="0" w:space="0" w:color="auto"/>
                  </w:divBdr>
                </w:div>
                <w:div w:id="1350911004">
                  <w:marLeft w:val="0"/>
                  <w:marRight w:val="0"/>
                  <w:marTop w:val="0"/>
                  <w:marBottom w:val="0"/>
                  <w:divBdr>
                    <w:top w:val="none" w:sz="0" w:space="0" w:color="auto"/>
                    <w:left w:val="none" w:sz="0" w:space="0" w:color="auto"/>
                    <w:bottom w:val="none" w:sz="0" w:space="0" w:color="auto"/>
                    <w:right w:val="none" w:sz="0" w:space="0" w:color="auto"/>
                  </w:divBdr>
                </w:div>
                <w:div w:id="1580023888">
                  <w:marLeft w:val="0"/>
                  <w:marRight w:val="0"/>
                  <w:marTop w:val="0"/>
                  <w:marBottom w:val="0"/>
                  <w:divBdr>
                    <w:top w:val="none" w:sz="0" w:space="0" w:color="auto"/>
                    <w:left w:val="none" w:sz="0" w:space="0" w:color="auto"/>
                    <w:bottom w:val="none" w:sz="0" w:space="0" w:color="auto"/>
                    <w:right w:val="none" w:sz="0" w:space="0" w:color="auto"/>
                  </w:divBdr>
                </w:div>
                <w:div w:id="16811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1432">
      <w:bodyDiv w:val="1"/>
      <w:marLeft w:val="0"/>
      <w:marRight w:val="0"/>
      <w:marTop w:val="0"/>
      <w:marBottom w:val="0"/>
      <w:divBdr>
        <w:top w:val="none" w:sz="0" w:space="0" w:color="auto"/>
        <w:left w:val="none" w:sz="0" w:space="0" w:color="auto"/>
        <w:bottom w:val="none" w:sz="0" w:space="0" w:color="auto"/>
        <w:right w:val="none" w:sz="0" w:space="0" w:color="auto"/>
      </w:divBdr>
    </w:div>
    <w:div w:id="1743982573">
      <w:bodyDiv w:val="1"/>
      <w:marLeft w:val="0"/>
      <w:marRight w:val="0"/>
      <w:marTop w:val="0"/>
      <w:marBottom w:val="0"/>
      <w:divBdr>
        <w:top w:val="none" w:sz="0" w:space="0" w:color="auto"/>
        <w:left w:val="none" w:sz="0" w:space="0" w:color="auto"/>
        <w:bottom w:val="none" w:sz="0" w:space="0" w:color="auto"/>
        <w:right w:val="none" w:sz="0" w:space="0" w:color="auto"/>
      </w:divBdr>
      <w:divsChild>
        <w:div w:id="294989705">
          <w:marLeft w:val="0"/>
          <w:marRight w:val="0"/>
          <w:marTop w:val="0"/>
          <w:marBottom w:val="0"/>
          <w:divBdr>
            <w:top w:val="none" w:sz="0" w:space="0" w:color="auto"/>
            <w:left w:val="none" w:sz="0" w:space="0" w:color="auto"/>
            <w:bottom w:val="none" w:sz="0" w:space="0" w:color="auto"/>
            <w:right w:val="none" w:sz="0" w:space="0" w:color="auto"/>
          </w:divBdr>
        </w:div>
        <w:div w:id="823395541">
          <w:marLeft w:val="0"/>
          <w:marRight w:val="0"/>
          <w:marTop w:val="0"/>
          <w:marBottom w:val="0"/>
          <w:divBdr>
            <w:top w:val="none" w:sz="0" w:space="0" w:color="auto"/>
            <w:left w:val="none" w:sz="0" w:space="0" w:color="auto"/>
            <w:bottom w:val="none" w:sz="0" w:space="0" w:color="auto"/>
            <w:right w:val="none" w:sz="0" w:space="0" w:color="auto"/>
          </w:divBdr>
        </w:div>
        <w:div w:id="1513229136">
          <w:marLeft w:val="0"/>
          <w:marRight w:val="0"/>
          <w:marTop w:val="0"/>
          <w:marBottom w:val="0"/>
          <w:divBdr>
            <w:top w:val="none" w:sz="0" w:space="0" w:color="auto"/>
            <w:left w:val="none" w:sz="0" w:space="0" w:color="auto"/>
            <w:bottom w:val="none" w:sz="0" w:space="0" w:color="auto"/>
            <w:right w:val="none" w:sz="0" w:space="0" w:color="auto"/>
          </w:divBdr>
        </w:div>
      </w:divsChild>
    </w:div>
    <w:div w:id="1768231743">
      <w:bodyDiv w:val="1"/>
      <w:marLeft w:val="0"/>
      <w:marRight w:val="0"/>
      <w:marTop w:val="0"/>
      <w:marBottom w:val="0"/>
      <w:divBdr>
        <w:top w:val="none" w:sz="0" w:space="0" w:color="auto"/>
        <w:left w:val="none" w:sz="0" w:space="0" w:color="auto"/>
        <w:bottom w:val="none" w:sz="0" w:space="0" w:color="auto"/>
        <w:right w:val="none" w:sz="0" w:space="0" w:color="auto"/>
      </w:divBdr>
    </w:div>
    <w:div w:id="1778985019">
      <w:bodyDiv w:val="1"/>
      <w:marLeft w:val="0"/>
      <w:marRight w:val="0"/>
      <w:marTop w:val="0"/>
      <w:marBottom w:val="0"/>
      <w:divBdr>
        <w:top w:val="none" w:sz="0" w:space="0" w:color="auto"/>
        <w:left w:val="none" w:sz="0" w:space="0" w:color="auto"/>
        <w:bottom w:val="none" w:sz="0" w:space="0" w:color="auto"/>
        <w:right w:val="none" w:sz="0" w:space="0" w:color="auto"/>
      </w:divBdr>
    </w:div>
    <w:div w:id="1801074264">
      <w:bodyDiv w:val="1"/>
      <w:marLeft w:val="0"/>
      <w:marRight w:val="0"/>
      <w:marTop w:val="0"/>
      <w:marBottom w:val="0"/>
      <w:divBdr>
        <w:top w:val="none" w:sz="0" w:space="0" w:color="auto"/>
        <w:left w:val="none" w:sz="0" w:space="0" w:color="auto"/>
        <w:bottom w:val="none" w:sz="0" w:space="0" w:color="auto"/>
        <w:right w:val="none" w:sz="0" w:space="0" w:color="auto"/>
      </w:divBdr>
    </w:div>
    <w:div w:id="1808931828">
      <w:bodyDiv w:val="1"/>
      <w:marLeft w:val="0"/>
      <w:marRight w:val="0"/>
      <w:marTop w:val="0"/>
      <w:marBottom w:val="0"/>
      <w:divBdr>
        <w:top w:val="none" w:sz="0" w:space="0" w:color="auto"/>
        <w:left w:val="none" w:sz="0" w:space="0" w:color="auto"/>
        <w:bottom w:val="none" w:sz="0" w:space="0" w:color="auto"/>
        <w:right w:val="none" w:sz="0" w:space="0" w:color="auto"/>
      </w:divBdr>
      <w:divsChild>
        <w:div w:id="6642070">
          <w:marLeft w:val="821"/>
          <w:marRight w:val="0"/>
          <w:marTop w:val="0"/>
          <w:marBottom w:val="0"/>
          <w:divBdr>
            <w:top w:val="none" w:sz="0" w:space="0" w:color="auto"/>
            <w:left w:val="none" w:sz="0" w:space="0" w:color="auto"/>
            <w:bottom w:val="none" w:sz="0" w:space="0" w:color="auto"/>
            <w:right w:val="none" w:sz="0" w:space="0" w:color="auto"/>
          </w:divBdr>
        </w:div>
        <w:div w:id="185950308">
          <w:marLeft w:val="547"/>
          <w:marRight w:val="0"/>
          <w:marTop w:val="202"/>
          <w:marBottom w:val="0"/>
          <w:divBdr>
            <w:top w:val="none" w:sz="0" w:space="0" w:color="auto"/>
            <w:left w:val="none" w:sz="0" w:space="0" w:color="auto"/>
            <w:bottom w:val="none" w:sz="0" w:space="0" w:color="auto"/>
            <w:right w:val="none" w:sz="0" w:space="0" w:color="auto"/>
          </w:divBdr>
        </w:div>
        <w:div w:id="409548106">
          <w:marLeft w:val="821"/>
          <w:marRight w:val="0"/>
          <w:marTop w:val="0"/>
          <w:marBottom w:val="0"/>
          <w:divBdr>
            <w:top w:val="none" w:sz="0" w:space="0" w:color="auto"/>
            <w:left w:val="none" w:sz="0" w:space="0" w:color="auto"/>
            <w:bottom w:val="none" w:sz="0" w:space="0" w:color="auto"/>
            <w:right w:val="none" w:sz="0" w:space="0" w:color="auto"/>
          </w:divBdr>
        </w:div>
        <w:div w:id="561869691">
          <w:marLeft w:val="821"/>
          <w:marRight w:val="0"/>
          <w:marTop w:val="0"/>
          <w:marBottom w:val="0"/>
          <w:divBdr>
            <w:top w:val="none" w:sz="0" w:space="0" w:color="auto"/>
            <w:left w:val="none" w:sz="0" w:space="0" w:color="auto"/>
            <w:bottom w:val="none" w:sz="0" w:space="0" w:color="auto"/>
            <w:right w:val="none" w:sz="0" w:space="0" w:color="auto"/>
          </w:divBdr>
        </w:div>
        <w:div w:id="835849234">
          <w:marLeft w:val="547"/>
          <w:marRight w:val="0"/>
          <w:marTop w:val="202"/>
          <w:marBottom w:val="0"/>
          <w:divBdr>
            <w:top w:val="none" w:sz="0" w:space="0" w:color="auto"/>
            <w:left w:val="none" w:sz="0" w:space="0" w:color="auto"/>
            <w:bottom w:val="none" w:sz="0" w:space="0" w:color="auto"/>
            <w:right w:val="none" w:sz="0" w:space="0" w:color="auto"/>
          </w:divBdr>
        </w:div>
        <w:div w:id="1603220917">
          <w:marLeft w:val="821"/>
          <w:marRight w:val="0"/>
          <w:marTop w:val="0"/>
          <w:marBottom w:val="0"/>
          <w:divBdr>
            <w:top w:val="none" w:sz="0" w:space="0" w:color="auto"/>
            <w:left w:val="none" w:sz="0" w:space="0" w:color="auto"/>
            <w:bottom w:val="none" w:sz="0" w:space="0" w:color="auto"/>
            <w:right w:val="none" w:sz="0" w:space="0" w:color="auto"/>
          </w:divBdr>
        </w:div>
        <w:div w:id="1918438909">
          <w:marLeft w:val="547"/>
          <w:marRight w:val="0"/>
          <w:marTop w:val="202"/>
          <w:marBottom w:val="0"/>
          <w:divBdr>
            <w:top w:val="none" w:sz="0" w:space="0" w:color="auto"/>
            <w:left w:val="none" w:sz="0" w:space="0" w:color="auto"/>
            <w:bottom w:val="none" w:sz="0" w:space="0" w:color="auto"/>
            <w:right w:val="none" w:sz="0" w:space="0" w:color="auto"/>
          </w:divBdr>
        </w:div>
        <w:div w:id="1970547736">
          <w:marLeft w:val="821"/>
          <w:marRight w:val="0"/>
          <w:marTop w:val="0"/>
          <w:marBottom w:val="0"/>
          <w:divBdr>
            <w:top w:val="none" w:sz="0" w:space="0" w:color="auto"/>
            <w:left w:val="none" w:sz="0" w:space="0" w:color="auto"/>
            <w:bottom w:val="none" w:sz="0" w:space="0" w:color="auto"/>
            <w:right w:val="none" w:sz="0" w:space="0" w:color="auto"/>
          </w:divBdr>
        </w:div>
        <w:div w:id="1999962558">
          <w:marLeft w:val="821"/>
          <w:marRight w:val="0"/>
          <w:marTop w:val="0"/>
          <w:marBottom w:val="0"/>
          <w:divBdr>
            <w:top w:val="none" w:sz="0" w:space="0" w:color="auto"/>
            <w:left w:val="none" w:sz="0" w:space="0" w:color="auto"/>
            <w:bottom w:val="none" w:sz="0" w:space="0" w:color="auto"/>
            <w:right w:val="none" w:sz="0" w:space="0" w:color="auto"/>
          </w:divBdr>
        </w:div>
      </w:divsChild>
    </w:div>
    <w:div w:id="1809586073">
      <w:bodyDiv w:val="1"/>
      <w:marLeft w:val="0"/>
      <w:marRight w:val="0"/>
      <w:marTop w:val="0"/>
      <w:marBottom w:val="0"/>
      <w:divBdr>
        <w:top w:val="none" w:sz="0" w:space="0" w:color="auto"/>
        <w:left w:val="none" w:sz="0" w:space="0" w:color="auto"/>
        <w:bottom w:val="none" w:sz="0" w:space="0" w:color="auto"/>
        <w:right w:val="none" w:sz="0" w:space="0" w:color="auto"/>
      </w:divBdr>
      <w:divsChild>
        <w:div w:id="1295209681">
          <w:marLeft w:val="0"/>
          <w:marRight w:val="0"/>
          <w:marTop w:val="0"/>
          <w:marBottom w:val="0"/>
          <w:divBdr>
            <w:top w:val="none" w:sz="0" w:space="0" w:color="auto"/>
            <w:left w:val="none" w:sz="0" w:space="0" w:color="auto"/>
            <w:bottom w:val="none" w:sz="0" w:space="0" w:color="auto"/>
            <w:right w:val="none" w:sz="0" w:space="0" w:color="auto"/>
          </w:divBdr>
        </w:div>
        <w:div w:id="1435055461">
          <w:marLeft w:val="0"/>
          <w:marRight w:val="0"/>
          <w:marTop w:val="0"/>
          <w:marBottom w:val="0"/>
          <w:divBdr>
            <w:top w:val="none" w:sz="0" w:space="0" w:color="auto"/>
            <w:left w:val="none" w:sz="0" w:space="0" w:color="auto"/>
            <w:bottom w:val="none" w:sz="0" w:space="0" w:color="auto"/>
            <w:right w:val="none" w:sz="0" w:space="0" w:color="auto"/>
          </w:divBdr>
        </w:div>
        <w:div w:id="2102749854">
          <w:marLeft w:val="0"/>
          <w:marRight w:val="0"/>
          <w:marTop w:val="0"/>
          <w:marBottom w:val="0"/>
          <w:divBdr>
            <w:top w:val="none" w:sz="0" w:space="0" w:color="auto"/>
            <w:left w:val="none" w:sz="0" w:space="0" w:color="auto"/>
            <w:bottom w:val="none" w:sz="0" w:space="0" w:color="auto"/>
            <w:right w:val="none" w:sz="0" w:space="0" w:color="auto"/>
          </w:divBdr>
        </w:div>
      </w:divsChild>
    </w:div>
    <w:div w:id="1823305572">
      <w:bodyDiv w:val="1"/>
      <w:marLeft w:val="0"/>
      <w:marRight w:val="0"/>
      <w:marTop w:val="0"/>
      <w:marBottom w:val="0"/>
      <w:divBdr>
        <w:top w:val="none" w:sz="0" w:space="0" w:color="auto"/>
        <w:left w:val="none" w:sz="0" w:space="0" w:color="auto"/>
        <w:bottom w:val="none" w:sz="0" w:space="0" w:color="auto"/>
        <w:right w:val="none" w:sz="0" w:space="0" w:color="auto"/>
      </w:divBdr>
    </w:div>
    <w:div w:id="1835216275">
      <w:bodyDiv w:val="1"/>
      <w:marLeft w:val="0"/>
      <w:marRight w:val="0"/>
      <w:marTop w:val="0"/>
      <w:marBottom w:val="0"/>
      <w:divBdr>
        <w:top w:val="none" w:sz="0" w:space="0" w:color="auto"/>
        <w:left w:val="none" w:sz="0" w:space="0" w:color="auto"/>
        <w:bottom w:val="none" w:sz="0" w:space="0" w:color="auto"/>
        <w:right w:val="none" w:sz="0" w:space="0" w:color="auto"/>
      </w:divBdr>
    </w:div>
    <w:div w:id="1862235463">
      <w:bodyDiv w:val="1"/>
      <w:marLeft w:val="0"/>
      <w:marRight w:val="0"/>
      <w:marTop w:val="0"/>
      <w:marBottom w:val="0"/>
      <w:divBdr>
        <w:top w:val="none" w:sz="0" w:space="0" w:color="auto"/>
        <w:left w:val="none" w:sz="0" w:space="0" w:color="auto"/>
        <w:bottom w:val="none" w:sz="0" w:space="0" w:color="auto"/>
        <w:right w:val="none" w:sz="0" w:space="0" w:color="auto"/>
      </w:divBdr>
    </w:div>
    <w:div w:id="1865165856">
      <w:bodyDiv w:val="1"/>
      <w:marLeft w:val="0"/>
      <w:marRight w:val="0"/>
      <w:marTop w:val="0"/>
      <w:marBottom w:val="0"/>
      <w:divBdr>
        <w:top w:val="none" w:sz="0" w:space="0" w:color="auto"/>
        <w:left w:val="none" w:sz="0" w:space="0" w:color="auto"/>
        <w:bottom w:val="none" w:sz="0" w:space="0" w:color="auto"/>
        <w:right w:val="none" w:sz="0" w:space="0" w:color="auto"/>
      </w:divBdr>
    </w:div>
    <w:div w:id="1868564223">
      <w:bodyDiv w:val="1"/>
      <w:marLeft w:val="0"/>
      <w:marRight w:val="0"/>
      <w:marTop w:val="0"/>
      <w:marBottom w:val="0"/>
      <w:divBdr>
        <w:top w:val="none" w:sz="0" w:space="0" w:color="auto"/>
        <w:left w:val="none" w:sz="0" w:space="0" w:color="auto"/>
        <w:bottom w:val="none" w:sz="0" w:space="0" w:color="auto"/>
        <w:right w:val="none" w:sz="0" w:space="0" w:color="auto"/>
      </w:divBdr>
      <w:divsChild>
        <w:div w:id="37246081">
          <w:marLeft w:val="0"/>
          <w:marRight w:val="0"/>
          <w:marTop w:val="0"/>
          <w:marBottom w:val="0"/>
          <w:divBdr>
            <w:top w:val="none" w:sz="0" w:space="0" w:color="auto"/>
            <w:left w:val="none" w:sz="0" w:space="0" w:color="auto"/>
            <w:bottom w:val="none" w:sz="0" w:space="0" w:color="auto"/>
            <w:right w:val="none" w:sz="0" w:space="0" w:color="auto"/>
          </w:divBdr>
        </w:div>
      </w:divsChild>
    </w:div>
    <w:div w:id="1899784732">
      <w:bodyDiv w:val="1"/>
      <w:marLeft w:val="0"/>
      <w:marRight w:val="0"/>
      <w:marTop w:val="0"/>
      <w:marBottom w:val="0"/>
      <w:divBdr>
        <w:top w:val="none" w:sz="0" w:space="0" w:color="auto"/>
        <w:left w:val="none" w:sz="0" w:space="0" w:color="auto"/>
        <w:bottom w:val="none" w:sz="0" w:space="0" w:color="auto"/>
        <w:right w:val="none" w:sz="0" w:space="0" w:color="auto"/>
      </w:divBdr>
    </w:div>
    <w:div w:id="1969239900">
      <w:bodyDiv w:val="1"/>
      <w:marLeft w:val="0"/>
      <w:marRight w:val="0"/>
      <w:marTop w:val="0"/>
      <w:marBottom w:val="0"/>
      <w:divBdr>
        <w:top w:val="none" w:sz="0" w:space="0" w:color="auto"/>
        <w:left w:val="none" w:sz="0" w:space="0" w:color="auto"/>
        <w:bottom w:val="none" w:sz="0" w:space="0" w:color="auto"/>
        <w:right w:val="none" w:sz="0" w:space="0" w:color="auto"/>
      </w:divBdr>
    </w:div>
    <w:div w:id="1997957380">
      <w:bodyDiv w:val="1"/>
      <w:marLeft w:val="0"/>
      <w:marRight w:val="0"/>
      <w:marTop w:val="0"/>
      <w:marBottom w:val="0"/>
      <w:divBdr>
        <w:top w:val="none" w:sz="0" w:space="0" w:color="auto"/>
        <w:left w:val="none" w:sz="0" w:space="0" w:color="auto"/>
        <w:bottom w:val="none" w:sz="0" w:space="0" w:color="auto"/>
        <w:right w:val="none" w:sz="0" w:space="0" w:color="auto"/>
      </w:divBdr>
    </w:div>
    <w:div w:id="2003507204">
      <w:bodyDiv w:val="1"/>
      <w:marLeft w:val="0"/>
      <w:marRight w:val="0"/>
      <w:marTop w:val="0"/>
      <w:marBottom w:val="0"/>
      <w:divBdr>
        <w:top w:val="none" w:sz="0" w:space="0" w:color="auto"/>
        <w:left w:val="none" w:sz="0" w:space="0" w:color="auto"/>
        <w:bottom w:val="none" w:sz="0" w:space="0" w:color="auto"/>
        <w:right w:val="none" w:sz="0" w:space="0" w:color="auto"/>
      </w:divBdr>
    </w:div>
    <w:div w:id="2008046848">
      <w:bodyDiv w:val="1"/>
      <w:marLeft w:val="0"/>
      <w:marRight w:val="0"/>
      <w:marTop w:val="0"/>
      <w:marBottom w:val="0"/>
      <w:divBdr>
        <w:top w:val="none" w:sz="0" w:space="0" w:color="auto"/>
        <w:left w:val="none" w:sz="0" w:space="0" w:color="auto"/>
        <w:bottom w:val="none" w:sz="0" w:space="0" w:color="auto"/>
        <w:right w:val="none" w:sz="0" w:space="0" w:color="auto"/>
      </w:divBdr>
    </w:div>
    <w:div w:id="2009290181">
      <w:bodyDiv w:val="1"/>
      <w:marLeft w:val="0"/>
      <w:marRight w:val="0"/>
      <w:marTop w:val="0"/>
      <w:marBottom w:val="0"/>
      <w:divBdr>
        <w:top w:val="none" w:sz="0" w:space="0" w:color="auto"/>
        <w:left w:val="none" w:sz="0" w:space="0" w:color="auto"/>
        <w:bottom w:val="none" w:sz="0" w:space="0" w:color="auto"/>
        <w:right w:val="none" w:sz="0" w:space="0" w:color="auto"/>
      </w:divBdr>
      <w:divsChild>
        <w:div w:id="637227122">
          <w:marLeft w:val="0"/>
          <w:marRight w:val="0"/>
          <w:marTop w:val="0"/>
          <w:marBottom w:val="0"/>
          <w:divBdr>
            <w:top w:val="none" w:sz="0" w:space="0" w:color="auto"/>
            <w:left w:val="none" w:sz="0" w:space="0" w:color="auto"/>
            <w:bottom w:val="none" w:sz="0" w:space="0" w:color="auto"/>
            <w:right w:val="none" w:sz="0" w:space="0" w:color="auto"/>
          </w:divBdr>
        </w:div>
        <w:div w:id="859854760">
          <w:marLeft w:val="0"/>
          <w:marRight w:val="0"/>
          <w:marTop w:val="0"/>
          <w:marBottom w:val="0"/>
          <w:divBdr>
            <w:top w:val="none" w:sz="0" w:space="0" w:color="auto"/>
            <w:left w:val="none" w:sz="0" w:space="0" w:color="auto"/>
            <w:bottom w:val="none" w:sz="0" w:space="0" w:color="auto"/>
            <w:right w:val="none" w:sz="0" w:space="0" w:color="auto"/>
          </w:divBdr>
        </w:div>
        <w:div w:id="1218931509">
          <w:marLeft w:val="0"/>
          <w:marRight w:val="0"/>
          <w:marTop w:val="0"/>
          <w:marBottom w:val="0"/>
          <w:divBdr>
            <w:top w:val="none" w:sz="0" w:space="0" w:color="auto"/>
            <w:left w:val="none" w:sz="0" w:space="0" w:color="auto"/>
            <w:bottom w:val="none" w:sz="0" w:space="0" w:color="auto"/>
            <w:right w:val="none" w:sz="0" w:space="0" w:color="auto"/>
          </w:divBdr>
        </w:div>
        <w:div w:id="1862083137">
          <w:marLeft w:val="0"/>
          <w:marRight w:val="0"/>
          <w:marTop w:val="0"/>
          <w:marBottom w:val="0"/>
          <w:divBdr>
            <w:top w:val="none" w:sz="0" w:space="0" w:color="auto"/>
            <w:left w:val="none" w:sz="0" w:space="0" w:color="auto"/>
            <w:bottom w:val="none" w:sz="0" w:space="0" w:color="auto"/>
            <w:right w:val="none" w:sz="0" w:space="0" w:color="auto"/>
          </w:divBdr>
        </w:div>
        <w:div w:id="2132281778">
          <w:marLeft w:val="0"/>
          <w:marRight w:val="0"/>
          <w:marTop w:val="0"/>
          <w:marBottom w:val="0"/>
          <w:divBdr>
            <w:top w:val="none" w:sz="0" w:space="0" w:color="auto"/>
            <w:left w:val="none" w:sz="0" w:space="0" w:color="auto"/>
            <w:bottom w:val="none" w:sz="0" w:space="0" w:color="auto"/>
            <w:right w:val="none" w:sz="0" w:space="0" w:color="auto"/>
          </w:divBdr>
        </w:div>
      </w:divsChild>
    </w:div>
    <w:div w:id="2031952875">
      <w:bodyDiv w:val="1"/>
      <w:marLeft w:val="0"/>
      <w:marRight w:val="0"/>
      <w:marTop w:val="0"/>
      <w:marBottom w:val="0"/>
      <w:divBdr>
        <w:top w:val="none" w:sz="0" w:space="0" w:color="auto"/>
        <w:left w:val="none" w:sz="0" w:space="0" w:color="auto"/>
        <w:bottom w:val="none" w:sz="0" w:space="0" w:color="auto"/>
        <w:right w:val="none" w:sz="0" w:space="0" w:color="auto"/>
      </w:divBdr>
    </w:div>
    <w:div w:id="2056808363">
      <w:bodyDiv w:val="1"/>
      <w:marLeft w:val="0"/>
      <w:marRight w:val="0"/>
      <w:marTop w:val="0"/>
      <w:marBottom w:val="0"/>
      <w:divBdr>
        <w:top w:val="none" w:sz="0" w:space="0" w:color="auto"/>
        <w:left w:val="none" w:sz="0" w:space="0" w:color="auto"/>
        <w:bottom w:val="none" w:sz="0" w:space="0" w:color="auto"/>
        <w:right w:val="none" w:sz="0" w:space="0" w:color="auto"/>
      </w:divBdr>
      <w:divsChild>
        <w:div w:id="1186023809">
          <w:marLeft w:val="0"/>
          <w:marRight w:val="0"/>
          <w:marTop w:val="0"/>
          <w:marBottom w:val="0"/>
          <w:divBdr>
            <w:top w:val="none" w:sz="0" w:space="0" w:color="auto"/>
            <w:left w:val="none" w:sz="0" w:space="0" w:color="auto"/>
            <w:bottom w:val="none" w:sz="0" w:space="0" w:color="auto"/>
            <w:right w:val="none" w:sz="0" w:space="0" w:color="auto"/>
          </w:divBdr>
          <w:divsChild>
            <w:div w:id="952514169">
              <w:marLeft w:val="0"/>
              <w:marRight w:val="0"/>
              <w:marTop w:val="0"/>
              <w:marBottom w:val="0"/>
              <w:divBdr>
                <w:top w:val="none" w:sz="0" w:space="0" w:color="auto"/>
                <w:left w:val="none" w:sz="0" w:space="0" w:color="auto"/>
                <w:bottom w:val="none" w:sz="0" w:space="0" w:color="auto"/>
                <w:right w:val="none" w:sz="0" w:space="0" w:color="auto"/>
              </w:divBdr>
              <w:divsChild>
                <w:div w:id="424040681">
                  <w:marLeft w:val="0"/>
                  <w:marRight w:val="0"/>
                  <w:marTop w:val="0"/>
                  <w:marBottom w:val="0"/>
                  <w:divBdr>
                    <w:top w:val="none" w:sz="0" w:space="0" w:color="auto"/>
                    <w:left w:val="none" w:sz="0" w:space="0" w:color="auto"/>
                    <w:bottom w:val="none" w:sz="0" w:space="0" w:color="auto"/>
                    <w:right w:val="none" w:sz="0" w:space="0" w:color="auto"/>
                  </w:divBdr>
                </w:div>
                <w:div w:id="2009550177">
                  <w:marLeft w:val="0"/>
                  <w:marRight w:val="0"/>
                  <w:marTop w:val="0"/>
                  <w:marBottom w:val="0"/>
                  <w:divBdr>
                    <w:top w:val="none" w:sz="0" w:space="0" w:color="auto"/>
                    <w:left w:val="none" w:sz="0" w:space="0" w:color="auto"/>
                    <w:bottom w:val="none" w:sz="0" w:space="0" w:color="auto"/>
                    <w:right w:val="none" w:sz="0" w:space="0" w:color="auto"/>
                  </w:divBdr>
                </w:div>
                <w:div w:id="20972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0670">
      <w:bodyDiv w:val="1"/>
      <w:marLeft w:val="0"/>
      <w:marRight w:val="0"/>
      <w:marTop w:val="0"/>
      <w:marBottom w:val="0"/>
      <w:divBdr>
        <w:top w:val="none" w:sz="0" w:space="0" w:color="auto"/>
        <w:left w:val="none" w:sz="0" w:space="0" w:color="auto"/>
        <w:bottom w:val="none" w:sz="0" w:space="0" w:color="auto"/>
        <w:right w:val="none" w:sz="0" w:space="0" w:color="auto"/>
      </w:divBdr>
    </w:div>
    <w:div w:id="2062173978">
      <w:bodyDiv w:val="1"/>
      <w:marLeft w:val="0"/>
      <w:marRight w:val="0"/>
      <w:marTop w:val="0"/>
      <w:marBottom w:val="0"/>
      <w:divBdr>
        <w:top w:val="none" w:sz="0" w:space="0" w:color="auto"/>
        <w:left w:val="none" w:sz="0" w:space="0" w:color="auto"/>
        <w:bottom w:val="none" w:sz="0" w:space="0" w:color="auto"/>
        <w:right w:val="none" w:sz="0" w:space="0" w:color="auto"/>
      </w:divBdr>
    </w:div>
    <w:div w:id="2074424822">
      <w:bodyDiv w:val="1"/>
      <w:marLeft w:val="0"/>
      <w:marRight w:val="0"/>
      <w:marTop w:val="0"/>
      <w:marBottom w:val="0"/>
      <w:divBdr>
        <w:top w:val="none" w:sz="0" w:space="0" w:color="auto"/>
        <w:left w:val="none" w:sz="0" w:space="0" w:color="auto"/>
        <w:bottom w:val="none" w:sz="0" w:space="0" w:color="auto"/>
        <w:right w:val="none" w:sz="0" w:space="0" w:color="auto"/>
      </w:divBdr>
    </w:div>
    <w:div w:id="2080858636">
      <w:bodyDiv w:val="1"/>
      <w:marLeft w:val="0"/>
      <w:marRight w:val="0"/>
      <w:marTop w:val="0"/>
      <w:marBottom w:val="0"/>
      <w:divBdr>
        <w:top w:val="none" w:sz="0" w:space="0" w:color="auto"/>
        <w:left w:val="none" w:sz="0" w:space="0" w:color="auto"/>
        <w:bottom w:val="none" w:sz="0" w:space="0" w:color="auto"/>
        <w:right w:val="none" w:sz="0" w:space="0" w:color="auto"/>
      </w:divBdr>
    </w:div>
    <w:div w:id="2084328098">
      <w:bodyDiv w:val="1"/>
      <w:marLeft w:val="0"/>
      <w:marRight w:val="0"/>
      <w:marTop w:val="0"/>
      <w:marBottom w:val="0"/>
      <w:divBdr>
        <w:top w:val="none" w:sz="0" w:space="0" w:color="auto"/>
        <w:left w:val="none" w:sz="0" w:space="0" w:color="auto"/>
        <w:bottom w:val="none" w:sz="0" w:space="0" w:color="auto"/>
        <w:right w:val="none" w:sz="0" w:space="0" w:color="auto"/>
      </w:divBdr>
    </w:div>
    <w:div w:id="2116898198">
      <w:bodyDiv w:val="1"/>
      <w:marLeft w:val="0"/>
      <w:marRight w:val="0"/>
      <w:marTop w:val="0"/>
      <w:marBottom w:val="0"/>
      <w:divBdr>
        <w:top w:val="none" w:sz="0" w:space="0" w:color="auto"/>
        <w:left w:val="none" w:sz="0" w:space="0" w:color="auto"/>
        <w:bottom w:val="none" w:sz="0" w:space="0" w:color="auto"/>
        <w:right w:val="none" w:sz="0" w:space="0" w:color="auto"/>
      </w:divBdr>
    </w:div>
    <w:div w:id="2118255323">
      <w:bodyDiv w:val="1"/>
      <w:marLeft w:val="0"/>
      <w:marRight w:val="0"/>
      <w:marTop w:val="0"/>
      <w:marBottom w:val="0"/>
      <w:divBdr>
        <w:top w:val="none" w:sz="0" w:space="0" w:color="auto"/>
        <w:left w:val="none" w:sz="0" w:space="0" w:color="auto"/>
        <w:bottom w:val="none" w:sz="0" w:space="0" w:color="auto"/>
        <w:right w:val="none" w:sz="0" w:space="0" w:color="auto"/>
      </w:divBdr>
    </w:div>
    <w:div w:id="2134011887">
      <w:bodyDiv w:val="1"/>
      <w:marLeft w:val="0"/>
      <w:marRight w:val="0"/>
      <w:marTop w:val="0"/>
      <w:marBottom w:val="0"/>
      <w:divBdr>
        <w:top w:val="none" w:sz="0" w:space="0" w:color="auto"/>
        <w:left w:val="none" w:sz="0" w:space="0" w:color="auto"/>
        <w:bottom w:val="none" w:sz="0" w:space="0" w:color="auto"/>
        <w:right w:val="none" w:sz="0" w:space="0" w:color="auto"/>
      </w:divBdr>
    </w:div>
    <w:div w:id="21394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markslist.slb.com"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tation\TFS2012\Grenoble\Decoupling\Decoupling-working\UserCleanup-Decoupl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2F7300CA48481EA5352A343DA03D99"/>
        <w:category>
          <w:name w:val="General"/>
          <w:gallery w:val="placeholder"/>
        </w:category>
        <w:types>
          <w:type w:val="bbPlcHdr"/>
        </w:types>
        <w:behaviors>
          <w:behavior w:val="content"/>
        </w:behaviors>
        <w:guid w:val="{6CD91365-5DA1-4168-B6CD-65870A0E780D}"/>
      </w:docPartPr>
      <w:docPartBody>
        <w:p w:rsidR="00996027" w:rsidRDefault="008F658F">
          <w:pPr>
            <w:pStyle w:val="6B2F7300CA48481EA5352A343DA03D99"/>
          </w:pPr>
          <w:r w:rsidRPr="00CF6221">
            <w:rPr>
              <w:rStyle w:val="PlaceholderText"/>
            </w:rPr>
            <w:t>[Title]</w:t>
          </w:r>
        </w:p>
      </w:docPartBody>
    </w:docPart>
    <w:docPart>
      <w:docPartPr>
        <w:name w:val="C6034EC41FD0496BB6C7DEE276F90ABA"/>
        <w:category>
          <w:name w:val="General"/>
          <w:gallery w:val="placeholder"/>
        </w:category>
        <w:types>
          <w:type w:val="bbPlcHdr"/>
        </w:types>
        <w:behaviors>
          <w:behavior w:val="content"/>
        </w:behaviors>
        <w:guid w:val="{271C1409-8A81-49AE-8787-3059CCD7A1A5}"/>
      </w:docPartPr>
      <w:docPartBody>
        <w:p w:rsidR="00996027" w:rsidRDefault="008F658F">
          <w:pPr>
            <w:pStyle w:val="C6034EC41FD0496BB6C7DEE276F90ABA"/>
          </w:pPr>
          <w:r w:rsidRPr="00CF6221">
            <w:rPr>
              <w:rStyle w:val="PlaceholderText"/>
            </w:rPr>
            <w:t>[Subject]</w:t>
          </w:r>
        </w:p>
      </w:docPartBody>
    </w:docPart>
    <w:docPart>
      <w:docPartPr>
        <w:name w:val="58BAAEF04EBC4860A675CA13EDB7FAFB"/>
        <w:category>
          <w:name w:val="General"/>
          <w:gallery w:val="placeholder"/>
        </w:category>
        <w:types>
          <w:type w:val="bbPlcHdr"/>
        </w:types>
        <w:behaviors>
          <w:behavior w:val="content"/>
        </w:behaviors>
        <w:guid w:val="{7FC5ED02-FA44-42CB-ABF8-CC179A05FAAD}"/>
      </w:docPartPr>
      <w:docPartBody>
        <w:p w:rsidR="00996027" w:rsidRDefault="008F658F">
          <w:pPr>
            <w:pStyle w:val="58BAAEF04EBC4860A675CA13EDB7FAFB"/>
          </w:pPr>
          <w:r w:rsidRPr="00CF6221">
            <w:rPr>
              <w:rStyle w:val="PlaceholderText"/>
            </w:rPr>
            <w:t>[Status]</w:t>
          </w:r>
        </w:p>
      </w:docPartBody>
    </w:docPart>
    <w:docPart>
      <w:docPartPr>
        <w:name w:val="934694E70FC84560BA470975817EE62E"/>
        <w:category>
          <w:name w:val="General"/>
          <w:gallery w:val="placeholder"/>
        </w:category>
        <w:types>
          <w:type w:val="bbPlcHdr"/>
        </w:types>
        <w:behaviors>
          <w:behavior w:val="content"/>
        </w:behaviors>
        <w:guid w:val="{59A40322-84F0-4027-89FA-30A26F2B9A88}"/>
      </w:docPartPr>
      <w:docPartBody>
        <w:p w:rsidR="00996027" w:rsidRDefault="008F658F">
          <w:pPr>
            <w:pStyle w:val="934694E70FC84560BA470975817EE62E"/>
          </w:pPr>
          <w:r w:rsidRPr="00CF6221">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8F"/>
    <w:rsid w:val="000A4D88"/>
    <w:rsid w:val="0026408B"/>
    <w:rsid w:val="00353B5D"/>
    <w:rsid w:val="007954D4"/>
    <w:rsid w:val="008148DE"/>
    <w:rsid w:val="0085665E"/>
    <w:rsid w:val="008B7B28"/>
    <w:rsid w:val="008F658F"/>
    <w:rsid w:val="00926A94"/>
    <w:rsid w:val="00955576"/>
    <w:rsid w:val="00996027"/>
    <w:rsid w:val="00A045B3"/>
    <w:rsid w:val="00A80D19"/>
    <w:rsid w:val="00BE3515"/>
    <w:rsid w:val="00CB1C8B"/>
    <w:rsid w:val="00E00EC1"/>
    <w:rsid w:val="00E628A3"/>
    <w:rsid w:val="00F91B92"/>
    <w:rsid w:val="00FE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F7300CA48481EA5352A343DA03D99">
    <w:name w:val="6B2F7300CA48481EA5352A343DA03D99"/>
  </w:style>
  <w:style w:type="paragraph" w:customStyle="1" w:styleId="C6034EC41FD0496BB6C7DEE276F90ABA">
    <w:name w:val="C6034EC41FD0496BB6C7DEE276F90ABA"/>
  </w:style>
  <w:style w:type="paragraph" w:customStyle="1" w:styleId="58BAAEF04EBC4860A675CA13EDB7FAFB">
    <w:name w:val="58BAAEF04EBC4860A675CA13EDB7FAFB"/>
  </w:style>
  <w:style w:type="paragraph" w:customStyle="1" w:styleId="934694E70FC84560BA470975817EE62E">
    <w:name w:val="934694E70FC84560BA470975817EE6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F7300CA48481EA5352A343DA03D99">
    <w:name w:val="6B2F7300CA48481EA5352A343DA03D99"/>
  </w:style>
  <w:style w:type="paragraph" w:customStyle="1" w:styleId="C6034EC41FD0496BB6C7DEE276F90ABA">
    <w:name w:val="C6034EC41FD0496BB6C7DEE276F90ABA"/>
  </w:style>
  <w:style w:type="paragraph" w:customStyle="1" w:styleId="58BAAEF04EBC4860A675CA13EDB7FAFB">
    <w:name w:val="58BAAEF04EBC4860A675CA13EDB7FAFB"/>
  </w:style>
  <w:style w:type="paragraph" w:customStyle="1" w:styleId="934694E70FC84560BA470975817EE62E">
    <w:name w:val="934694E70FC84560BA470975817EE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20BC78EA608A48A128B5BB878EEACD" ma:contentTypeVersion="0" ma:contentTypeDescription="Create a new document." ma:contentTypeScope="" ma:versionID="ae4db2ad7efd2769397f624518c5d53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b:Source>
    <b:Tag>Oli10</b:Tag>
    <b:SourceType>Report</b:SourceType>
    <b:Guid>{F3673408-9193-48A2-8038-58A44DCC9EC2}</b:Guid>
    <b:Author>
      <b:Author>
        <b:Corporate>Olivier Verluise - InterACTt Software architect</b:Corporate>
      </b:Author>
    </b:Author>
    <b:Title>Notes on architecture workshop</b:Title>
    <b:Year>2010</b:Year>
    <b:RefOrder>1</b:RefOrder>
  </b:Source>
</b:Sources>
</file>

<file path=customXml/itemProps1.xml><?xml version="1.0" encoding="utf-8"?>
<ds:datastoreItem xmlns:ds="http://schemas.openxmlformats.org/officeDocument/2006/customXml" ds:itemID="{9BD09625-BC94-4BCE-B6C3-2E6AD1EB62BE}">
  <ds:schemaRefs>
    <ds:schemaRef ds:uri="http://schemas.microsoft.com/office/2006/metadata/properties"/>
  </ds:schemaRefs>
</ds:datastoreItem>
</file>

<file path=customXml/itemProps2.xml><?xml version="1.0" encoding="utf-8"?>
<ds:datastoreItem xmlns:ds="http://schemas.openxmlformats.org/officeDocument/2006/customXml" ds:itemID="{C00C3662-82A7-4BAE-809C-EDDC40F013CD}">
  <ds:schemaRefs>
    <ds:schemaRef ds:uri="http://schemas.microsoft.com/sharepoint/v3/contenttype/forms"/>
  </ds:schemaRefs>
</ds:datastoreItem>
</file>

<file path=customXml/itemProps3.xml><?xml version="1.0" encoding="utf-8"?>
<ds:datastoreItem xmlns:ds="http://schemas.openxmlformats.org/officeDocument/2006/customXml" ds:itemID="{0D4CE6FF-523B-4D1D-9DB9-129D14F17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A86F4D6-5654-4234-8CEC-B5CCA534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UserCleanup-Decoupling.dotm</Template>
  <TotalTime>3</TotalTime>
  <Pages>11</Pages>
  <Words>629</Words>
  <Characters>3587</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InterACT – IAUserCleanup</vt:lpstr>
      <vt:lpstr>InterACT – FEATURE NAme</vt:lpstr>
    </vt:vector>
  </TitlesOfParts>
  <Company>Schlumberger</Company>
  <LinksUpToDate>false</LinksUpToDate>
  <CharactersWithSpaces>4208</CharactersWithSpaces>
  <SharedDoc>false</SharedDoc>
  <HLinks>
    <vt:vector size="240" baseType="variant">
      <vt:variant>
        <vt:i4>1441853</vt:i4>
      </vt:variant>
      <vt:variant>
        <vt:i4>233</vt:i4>
      </vt:variant>
      <vt:variant>
        <vt:i4>0</vt:i4>
      </vt:variant>
      <vt:variant>
        <vt:i4>5</vt:i4>
      </vt:variant>
      <vt:variant>
        <vt:lpwstr/>
      </vt:variant>
      <vt:variant>
        <vt:lpwstr>_Toc253046825</vt:lpwstr>
      </vt:variant>
      <vt:variant>
        <vt:i4>1441853</vt:i4>
      </vt:variant>
      <vt:variant>
        <vt:i4>227</vt:i4>
      </vt:variant>
      <vt:variant>
        <vt:i4>0</vt:i4>
      </vt:variant>
      <vt:variant>
        <vt:i4>5</vt:i4>
      </vt:variant>
      <vt:variant>
        <vt:lpwstr/>
      </vt:variant>
      <vt:variant>
        <vt:lpwstr>_Toc253046824</vt:lpwstr>
      </vt:variant>
      <vt:variant>
        <vt:i4>1441853</vt:i4>
      </vt:variant>
      <vt:variant>
        <vt:i4>221</vt:i4>
      </vt:variant>
      <vt:variant>
        <vt:i4>0</vt:i4>
      </vt:variant>
      <vt:variant>
        <vt:i4>5</vt:i4>
      </vt:variant>
      <vt:variant>
        <vt:lpwstr/>
      </vt:variant>
      <vt:variant>
        <vt:lpwstr>_Toc253046823</vt:lpwstr>
      </vt:variant>
      <vt:variant>
        <vt:i4>1441853</vt:i4>
      </vt:variant>
      <vt:variant>
        <vt:i4>215</vt:i4>
      </vt:variant>
      <vt:variant>
        <vt:i4>0</vt:i4>
      </vt:variant>
      <vt:variant>
        <vt:i4>5</vt:i4>
      </vt:variant>
      <vt:variant>
        <vt:lpwstr/>
      </vt:variant>
      <vt:variant>
        <vt:lpwstr>_Toc253046822</vt:lpwstr>
      </vt:variant>
      <vt:variant>
        <vt:i4>1441853</vt:i4>
      </vt:variant>
      <vt:variant>
        <vt:i4>209</vt:i4>
      </vt:variant>
      <vt:variant>
        <vt:i4>0</vt:i4>
      </vt:variant>
      <vt:variant>
        <vt:i4>5</vt:i4>
      </vt:variant>
      <vt:variant>
        <vt:lpwstr/>
      </vt:variant>
      <vt:variant>
        <vt:lpwstr>_Toc253046821</vt:lpwstr>
      </vt:variant>
      <vt:variant>
        <vt:i4>1441853</vt:i4>
      </vt:variant>
      <vt:variant>
        <vt:i4>203</vt:i4>
      </vt:variant>
      <vt:variant>
        <vt:i4>0</vt:i4>
      </vt:variant>
      <vt:variant>
        <vt:i4>5</vt:i4>
      </vt:variant>
      <vt:variant>
        <vt:lpwstr/>
      </vt:variant>
      <vt:variant>
        <vt:lpwstr>_Toc253046820</vt:lpwstr>
      </vt:variant>
      <vt:variant>
        <vt:i4>1376317</vt:i4>
      </vt:variant>
      <vt:variant>
        <vt:i4>197</vt:i4>
      </vt:variant>
      <vt:variant>
        <vt:i4>0</vt:i4>
      </vt:variant>
      <vt:variant>
        <vt:i4>5</vt:i4>
      </vt:variant>
      <vt:variant>
        <vt:lpwstr/>
      </vt:variant>
      <vt:variant>
        <vt:lpwstr>_Toc253046819</vt:lpwstr>
      </vt:variant>
      <vt:variant>
        <vt:i4>1376317</vt:i4>
      </vt:variant>
      <vt:variant>
        <vt:i4>191</vt:i4>
      </vt:variant>
      <vt:variant>
        <vt:i4>0</vt:i4>
      </vt:variant>
      <vt:variant>
        <vt:i4>5</vt:i4>
      </vt:variant>
      <vt:variant>
        <vt:lpwstr/>
      </vt:variant>
      <vt:variant>
        <vt:lpwstr>_Toc253046818</vt:lpwstr>
      </vt:variant>
      <vt:variant>
        <vt:i4>1376317</vt:i4>
      </vt:variant>
      <vt:variant>
        <vt:i4>185</vt:i4>
      </vt:variant>
      <vt:variant>
        <vt:i4>0</vt:i4>
      </vt:variant>
      <vt:variant>
        <vt:i4>5</vt:i4>
      </vt:variant>
      <vt:variant>
        <vt:lpwstr/>
      </vt:variant>
      <vt:variant>
        <vt:lpwstr>_Toc253046817</vt:lpwstr>
      </vt:variant>
      <vt:variant>
        <vt:i4>1376317</vt:i4>
      </vt:variant>
      <vt:variant>
        <vt:i4>179</vt:i4>
      </vt:variant>
      <vt:variant>
        <vt:i4>0</vt:i4>
      </vt:variant>
      <vt:variant>
        <vt:i4>5</vt:i4>
      </vt:variant>
      <vt:variant>
        <vt:lpwstr/>
      </vt:variant>
      <vt:variant>
        <vt:lpwstr>_Toc253046816</vt:lpwstr>
      </vt:variant>
      <vt:variant>
        <vt:i4>1376317</vt:i4>
      </vt:variant>
      <vt:variant>
        <vt:i4>173</vt:i4>
      </vt:variant>
      <vt:variant>
        <vt:i4>0</vt:i4>
      </vt:variant>
      <vt:variant>
        <vt:i4>5</vt:i4>
      </vt:variant>
      <vt:variant>
        <vt:lpwstr/>
      </vt:variant>
      <vt:variant>
        <vt:lpwstr>_Toc253046815</vt:lpwstr>
      </vt:variant>
      <vt:variant>
        <vt:i4>1376317</vt:i4>
      </vt:variant>
      <vt:variant>
        <vt:i4>167</vt:i4>
      </vt:variant>
      <vt:variant>
        <vt:i4>0</vt:i4>
      </vt:variant>
      <vt:variant>
        <vt:i4>5</vt:i4>
      </vt:variant>
      <vt:variant>
        <vt:lpwstr/>
      </vt:variant>
      <vt:variant>
        <vt:lpwstr>_Toc253046814</vt:lpwstr>
      </vt:variant>
      <vt:variant>
        <vt:i4>1376317</vt:i4>
      </vt:variant>
      <vt:variant>
        <vt:i4>161</vt:i4>
      </vt:variant>
      <vt:variant>
        <vt:i4>0</vt:i4>
      </vt:variant>
      <vt:variant>
        <vt:i4>5</vt:i4>
      </vt:variant>
      <vt:variant>
        <vt:lpwstr/>
      </vt:variant>
      <vt:variant>
        <vt:lpwstr>_Toc253046813</vt:lpwstr>
      </vt:variant>
      <vt:variant>
        <vt:i4>1376317</vt:i4>
      </vt:variant>
      <vt:variant>
        <vt:i4>155</vt:i4>
      </vt:variant>
      <vt:variant>
        <vt:i4>0</vt:i4>
      </vt:variant>
      <vt:variant>
        <vt:i4>5</vt:i4>
      </vt:variant>
      <vt:variant>
        <vt:lpwstr/>
      </vt:variant>
      <vt:variant>
        <vt:lpwstr>_Toc253046812</vt:lpwstr>
      </vt:variant>
      <vt:variant>
        <vt:i4>1376317</vt:i4>
      </vt:variant>
      <vt:variant>
        <vt:i4>149</vt:i4>
      </vt:variant>
      <vt:variant>
        <vt:i4>0</vt:i4>
      </vt:variant>
      <vt:variant>
        <vt:i4>5</vt:i4>
      </vt:variant>
      <vt:variant>
        <vt:lpwstr/>
      </vt:variant>
      <vt:variant>
        <vt:lpwstr>_Toc253046811</vt:lpwstr>
      </vt:variant>
      <vt:variant>
        <vt:i4>1376317</vt:i4>
      </vt:variant>
      <vt:variant>
        <vt:i4>143</vt:i4>
      </vt:variant>
      <vt:variant>
        <vt:i4>0</vt:i4>
      </vt:variant>
      <vt:variant>
        <vt:i4>5</vt:i4>
      </vt:variant>
      <vt:variant>
        <vt:lpwstr/>
      </vt:variant>
      <vt:variant>
        <vt:lpwstr>_Toc253046810</vt:lpwstr>
      </vt:variant>
      <vt:variant>
        <vt:i4>1310781</vt:i4>
      </vt:variant>
      <vt:variant>
        <vt:i4>137</vt:i4>
      </vt:variant>
      <vt:variant>
        <vt:i4>0</vt:i4>
      </vt:variant>
      <vt:variant>
        <vt:i4>5</vt:i4>
      </vt:variant>
      <vt:variant>
        <vt:lpwstr/>
      </vt:variant>
      <vt:variant>
        <vt:lpwstr>_Toc253046809</vt:lpwstr>
      </vt:variant>
      <vt:variant>
        <vt:i4>1310781</vt:i4>
      </vt:variant>
      <vt:variant>
        <vt:i4>131</vt:i4>
      </vt:variant>
      <vt:variant>
        <vt:i4>0</vt:i4>
      </vt:variant>
      <vt:variant>
        <vt:i4>5</vt:i4>
      </vt:variant>
      <vt:variant>
        <vt:lpwstr/>
      </vt:variant>
      <vt:variant>
        <vt:lpwstr>_Toc253046808</vt:lpwstr>
      </vt:variant>
      <vt:variant>
        <vt:i4>1310781</vt:i4>
      </vt:variant>
      <vt:variant>
        <vt:i4>125</vt:i4>
      </vt:variant>
      <vt:variant>
        <vt:i4>0</vt:i4>
      </vt:variant>
      <vt:variant>
        <vt:i4>5</vt:i4>
      </vt:variant>
      <vt:variant>
        <vt:lpwstr/>
      </vt:variant>
      <vt:variant>
        <vt:lpwstr>_Toc253046807</vt:lpwstr>
      </vt:variant>
      <vt:variant>
        <vt:i4>1310781</vt:i4>
      </vt:variant>
      <vt:variant>
        <vt:i4>119</vt:i4>
      </vt:variant>
      <vt:variant>
        <vt:i4>0</vt:i4>
      </vt:variant>
      <vt:variant>
        <vt:i4>5</vt:i4>
      </vt:variant>
      <vt:variant>
        <vt:lpwstr/>
      </vt:variant>
      <vt:variant>
        <vt:lpwstr>_Toc253046806</vt:lpwstr>
      </vt:variant>
      <vt:variant>
        <vt:i4>1310781</vt:i4>
      </vt:variant>
      <vt:variant>
        <vt:i4>113</vt:i4>
      </vt:variant>
      <vt:variant>
        <vt:i4>0</vt:i4>
      </vt:variant>
      <vt:variant>
        <vt:i4>5</vt:i4>
      </vt:variant>
      <vt:variant>
        <vt:lpwstr/>
      </vt:variant>
      <vt:variant>
        <vt:lpwstr>_Toc253046805</vt:lpwstr>
      </vt:variant>
      <vt:variant>
        <vt:i4>1310781</vt:i4>
      </vt:variant>
      <vt:variant>
        <vt:i4>107</vt:i4>
      </vt:variant>
      <vt:variant>
        <vt:i4>0</vt:i4>
      </vt:variant>
      <vt:variant>
        <vt:i4>5</vt:i4>
      </vt:variant>
      <vt:variant>
        <vt:lpwstr/>
      </vt:variant>
      <vt:variant>
        <vt:lpwstr>_Toc253046804</vt:lpwstr>
      </vt:variant>
      <vt:variant>
        <vt:i4>1310781</vt:i4>
      </vt:variant>
      <vt:variant>
        <vt:i4>101</vt:i4>
      </vt:variant>
      <vt:variant>
        <vt:i4>0</vt:i4>
      </vt:variant>
      <vt:variant>
        <vt:i4>5</vt:i4>
      </vt:variant>
      <vt:variant>
        <vt:lpwstr/>
      </vt:variant>
      <vt:variant>
        <vt:lpwstr>_Toc253046803</vt:lpwstr>
      </vt:variant>
      <vt:variant>
        <vt:i4>1310781</vt:i4>
      </vt:variant>
      <vt:variant>
        <vt:i4>95</vt:i4>
      </vt:variant>
      <vt:variant>
        <vt:i4>0</vt:i4>
      </vt:variant>
      <vt:variant>
        <vt:i4>5</vt:i4>
      </vt:variant>
      <vt:variant>
        <vt:lpwstr/>
      </vt:variant>
      <vt:variant>
        <vt:lpwstr>_Toc253046802</vt:lpwstr>
      </vt:variant>
      <vt:variant>
        <vt:i4>1310781</vt:i4>
      </vt:variant>
      <vt:variant>
        <vt:i4>89</vt:i4>
      </vt:variant>
      <vt:variant>
        <vt:i4>0</vt:i4>
      </vt:variant>
      <vt:variant>
        <vt:i4>5</vt:i4>
      </vt:variant>
      <vt:variant>
        <vt:lpwstr/>
      </vt:variant>
      <vt:variant>
        <vt:lpwstr>_Toc253046801</vt:lpwstr>
      </vt:variant>
      <vt:variant>
        <vt:i4>1310781</vt:i4>
      </vt:variant>
      <vt:variant>
        <vt:i4>83</vt:i4>
      </vt:variant>
      <vt:variant>
        <vt:i4>0</vt:i4>
      </vt:variant>
      <vt:variant>
        <vt:i4>5</vt:i4>
      </vt:variant>
      <vt:variant>
        <vt:lpwstr/>
      </vt:variant>
      <vt:variant>
        <vt:lpwstr>_Toc253046800</vt:lpwstr>
      </vt:variant>
      <vt:variant>
        <vt:i4>1900594</vt:i4>
      </vt:variant>
      <vt:variant>
        <vt:i4>77</vt:i4>
      </vt:variant>
      <vt:variant>
        <vt:i4>0</vt:i4>
      </vt:variant>
      <vt:variant>
        <vt:i4>5</vt:i4>
      </vt:variant>
      <vt:variant>
        <vt:lpwstr/>
      </vt:variant>
      <vt:variant>
        <vt:lpwstr>_Toc253046799</vt:lpwstr>
      </vt:variant>
      <vt:variant>
        <vt:i4>1900594</vt:i4>
      </vt:variant>
      <vt:variant>
        <vt:i4>71</vt:i4>
      </vt:variant>
      <vt:variant>
        <vt:i4>0</vt:i4>
      </vt:variant>
      <vt:variant>
        <vt:i4>5</vt:i4>
      </vt:variant>
      <vt:variant>
        <vt:lpwstr/>
      </vt:variant>
      <vt:variant>
        <vt:lpwstr>_Toc253046798</vt:lpwstr>
      </vt:variant>
      <vt:variant>
        <vt:i4>1900594</vt:i4>
      </vt:variant>
      <vt:variant>
        <vt:i4>65</vt:i4>
      </vt:variant>
      <vt:variant>
        <vt:i4>0</vt:i4>
      </vt:variant>
      <vt:variant>
        <vt:i4>5</vt:i4>
      </vt:variant>
      <vt:variant>
        <vt:lpwstr/>
      </vt:variant>
      <vt:variant>
        <vt:lpwstr>_Toc253046797</vt:lpwstr>
      </vt:variant>
      <vt:variant>
        <vt:i4>1900594</vt:i4>
      </vt:variant>
      <vt:variant>
        <vt:i4>59</vt:i4>
      </vt:variant>
      <vt:variant>
        <vt:i4>0</vt:i4>
      </vt:variant>
      <vt:variant>
        <vt:i4>5</vt:i4>
      </vt:variant>
      <vt:variant>
        <vt:lpwstr/>
      </vt:variant>
      <vt:variant>
        <vt:lpwstr>_Toc253046796</vt:lpwstr>
      </vt:variant>
      <vt:variant>
        <vt:i4>1900594</vt:i4>
      </vt:variant>
      <vt:variant>
        <vt:i4>53</vt:i4>
      </vt:variant>
      <vt:variant>
        <vt:i4>0</vt:i4>
      </vt:variant>
      <vt:variant>
        <vt:i4>5</vt:i4>
      </vt:variant>
      <vt:variant>
        <vt:lpwstr/>
      </vt:variant>
      <vt:variant>
        <vt:lpwstr>_Toc253046795</vt:lpwstr>
      </vt:variant>
      <vt:variant>
        <vt:i4>1900594</vt:i4>
      </vt:variant>
      <vt:variant>
        <vt:i4>47</vt:i4>
      </vt:variant>
      <vt:variant>
        <vt:i4>0</vt:i4>
      </vt:variant>
      <vt:variant>
        <vt:i4>5</vt:i4>
      </vt:variant>
      <vt:variant>
        <vt:lpwstr/>
      </vt:variant>
      <vt:variant>
        <vt:lpwstr>_Toc253046794</vt:lpwstr>
      </vt:variant>
      <vt:variant>
        <vt:i4>1900594</vt:i4>
      </vt:variant>
      <vt:variant>
        <vt:i4>41</vt:i4>
      </vt:variant>
      <vt:variant>
        <vt:i4>0</vt:i4>
      </vt:variant>
      <vt:variant>
        <vt:i4>5</vt:i4>
      </vt:variant>
      <vt:variant>
        <vt:lpwstr/>
      </vt:variant>
      <vt:variant>
        <vt:lpwstr>_Toc253046793</vt:lpwstr>
      </vt:variant>
      <vt:variant>
        <vt:i4>1900594</vt:i4>
      </vt:variant>
      <vt:variant>
        <vt:i4>35</vt:i4>
      </vt:variant>
      <vt:variant>
        <vt:i4>0</vt:i4>
      </vt:variant>
      <vt:variant>
        <vt:i4>5</vt:i4>
      </vt:variant>
      <vt:variant>
        <vt:lpwstr/>
      </vt:variant>
      <vt:variant>
        <vt:lpwstr>_Toc253046792</vt:lpwstr>
      </vt:variant>
      <vt:variant>
        <vt:i4>1900594</vt:i4>
      </vt:variant>
      <vt:variant>
        <vt:i4>29</vt:i4>
      </vt:variant>
      <vt:variant>
        <vt:i4>0</vt:i4>
      </vt:variant>
      <vt:variant>
        <vt:i4>5</vt:i4>
      </vt:variant>
      <vt:variant>
        <vt:lpwstr/>
      </vt:variant>
      <vt:variant>
        <vt:lpwstr>_Toc253046791</vt:lpwstr>
      </vt:variant>
      <vt:variant>
        <vt:i4>1900594</vt:i4>
      </vt:variant>
      <vt:variant>
        <vt:i4>23</vt:i4>
      </vt:variant>
      <vt:variant>
        <vt:i4>0</vt:i4>
      </vt:variant>
      <vt:variant>
        <vt:i4>5</vt:i4>
      </vt:variant>
      <vt:variant>
        <vt:lpwstr/>
      </vt:variant>
      <vt:variant>
        <vt:lpwstr>_Toc253046790</vt:lpwstr>
      </vt:variant>
      <vt:variant>
        <vt:i4>1835058</vt:i4>
      </vt:variant>
      <vt:variant>
        <vt:i4>17</vt:i4>
      </vt:variant>
      <vt:variant>
        <vt:i4>0</vt:i4>
      </vt:variant>
      <vt:variant>
        <vt:i4>5</vt:i4>
      </vt:variant>
      <vt:variant>
        <vt:lpwstr/>
      </vt:variant>
      <vt:variant>
        <vt:lpwstr>_Toc253046789</vt:lpwstr>
      </vt:variant>
      <vt:variant>
        <vt:i4>1835058</vt:i4>
      </vt:variant>
      <vt:variant>
        <vt:i4>11</vt:i4>
      </vt:variant>
      <vt:variant>
        <vt:i4>0</vt:i4>
      </vt:variant>
      <vt:variant>
        <vt:i4>5</vt:i4>
      </vt:variant>
      <vt:variant>
        <vt:lpwstr/>
      </vt:variant>
      <vt:variant>
        <vt:lpwstr>_Toc253046788</vt:lpwstr>
      </vt:variant>
      <vt:variant>
        <vt:i4>1835058</vt:i4>
      </vt:variant>
      <vt:variant>
        <vt:i4>5</vt:i4>
      </vt:variant>
      <vt:variant>
        <vt:i4>0</vt:i4>
      </vt:variant>
      <vt:variant>
        <vt:i4>5</vt:i4>
      </vt:variant>
      <vt:variant>
        <vt:lpwstr/>
      </vt:variant>
      <vt:variant>
        <vt:lpwstr>_Toc253046787</vt:lpwstr>
      </vt:variant>
      <vt:variant>
        <vt:i4>4522015</vt:i4>
      </vt:variant>
      <vt:variant>
        <vt:i4>0</vt:i4>
      </vt:variant>
      <vt:variant>
        <vt:i4>0</vt:i4>
      </vt:variant>
      <vt:variant>
        <vt:i4>5</vt:i4>
      </vt:variant>
      <vt:variant>
        <vt:lpwstr>http://markslist.slb.com/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 IAUserCleanup</dc:title>
  <dc:subject>Decoupling Specification</dc:subject>
  <dc:creator>PYin3</dc:creator>
  <cp:keywords>SLB-Public, SLB-Private,    ,    A4 Letter template</cp:keywords>
  <cp:lastModifiedBy>PYin3</cp:lastModifiedBy>
  <cp:revision>7</cp:revision>
  <cp:lastPrinted>2010-05-14T21:36:00Z</cp:lastPrinted>
  <dcterms:created xsi:type="dcterms:W3CDTF">2013-02-27T06:53:00Z</dcterms:created>
  <dcterms:modified xsi:type="dcterms:W3CDTF">2013-02-27T09:52:00Z</dcterms:modified>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security-level">
    <vt:lpwstr>SLB-Private</vt:lpwstr>
  </property>
  <property fmtid="{D5CDD505-2E9C-101B-9397-08002B2CF9AE}" pid="4" name="classification-date">
    <vt:lpwstr>11/06/2008</vt:lpwstr>
  </property>
  <property fmtid="{D5CDD505-2E9C-101B-9397-08002B2CF9AE}" pid="5" name="classification-version">
    <vt:lpwstr>Version 3.9.2</vt:lpwstr>
  </property>
  <property fmtid="{D5CDD505-2E9C-101B-9397-08002B2CF9AE}" pid="6" name="ContentTypeId">
    <vt:lpwstr>0x010100FE20BC78EA608A48A128B5BB878EEACD</vt:lpwstr>
  </property>
  <property fmtid="{D5CDD505-2E9C-101B-9397-08002B2CF9AE}" pid="7" name="ContentType">
    <vt:lpwstr>Document</vt:lpwstr>
  </property>
  <property fmtid="{D5CDD505-2E9C-101B-9397-08002B2CF9AE}" pid="8" name="Version">
    <vt:lpwstr>0.1</vt:lpwstr>
  </property>
</Properties>
</file>